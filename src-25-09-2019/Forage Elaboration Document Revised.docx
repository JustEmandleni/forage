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38766" w14:textId="3F81E151" w:rsidR="00D4174B" w:rsidRPr="00AF2948" w:rsidRDefault="00227496" w:rsidP="00227496">
      <w:pPr>
        <w:pStyle w:val="TitleCover"/>
        <w:spacing w:after="240"/>
        <w:rPr>
          <w:rFonts w:ascii="Arial" w:hAnsi="Arial"/>
          <w:sz w:val="52"/>
        </w:rPr>
      </w:pPr>
      <w:r>
        <w:rPr>
          <w:rFonts w:ascii="Arial" w:hAnsi="Arial"/>
          <w:noProof/>
          <w:color w:val="1F497D" w:themeColor="text2"/>
          <w:sz w:val="28"/>
          <w:lang w:val="en-ZA" w:eastAsia="en-ZA"/>
        </w:rPr>
        <w:drawing>
          <wp:anchor distT="0" distB="0" distL="114300" distR="114300" simplePos="0" relativeHeight="251658240" behindDoc="0" locked="0" layoutInCell="1" allowOverlap="1" wp14:anchorId="72370A5D" wp14:editId="53E5F1E2">
            <wp:simplePos x="0" y="0"/>
            <wp:positionH relativeFrom="column">
              <wp:posOffset>3508404</wp:posOffset>
            </wp:positionH>
            <wp:positionV relativeFrom="paragraph">
              <wp:posOffset>1009901</wp:posOffset>
            </wp:positionV>
            <wp:extent cx="2298700" cy="1488440"/>
            <wp:effectExtent l="0" t="0" r="6350" b="0"/>
            <wp:wrapThrough wrapText="bothSides">
              <wp:wrapPolygon edited="0">
                <wp:start x="8055" y="0"/>
                <wp:lineTo x="1432" y="1382"/>
                <wp:lineTo x="1432" y="3594"/>
                <wp:lineTo x="4833" y="4423"/>
                <wp:lineTo x="0" y="6358"/>
                <wp:lineTo x="0" y="13546"/>
                <wp:lineTo x="1432" y="17693"/>
                <wp:lineTo x="1432" y="18522"/>
                <wp:lineTo x="7697" y="21287"/>
                <wp:lineTo x="9308" y="21287"/>
                <wp:lineTo x="13604" y="21287"/>
                <wp:lineTo x="15752" y="21287"/>
                <wp:lineTo x="21481" y="18799"/>
                <wp:lineTo x="21481" y="15758"/>
                <wp:lineTo x="20586" y="14652"/>
                <wp:lineTo x="18259" y="13270"/>
                <wp:lineTo x="21481" y="8846"/>
                <wp:lineTo x="21481" y="4700"/>
                <wp:lineTo x="20228" y="4423"/>
                <wp:lineTo x="18796" y="0"/>
                <wp:lineTo x="8055"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laborate.png"/>
                    <pic:cNvPicPr/>
                  </pic:nvPicPr>
                  <pic:blipFill>
                    <a:blip r:embed="rId8">
                      <a:extLst>
                        <a:ext uri="{28A0092B-C50C-407E-A947-70E740481C1C}">
                          <a14:useLocalDpi xmlns:a14="http://schemas.microsoft.com/office/drawing/2010/main" val="0"/>
                        </a:ext>
                      </a:extLst>
                    </a:blip>
                    <a:stretch>
                      <a:fillRect/>
                    </a:stretch>
                  </pic:blipFill>
                  <pic:spPr>
                    <a:xfrm>
                      <a:off x="0" y="0"/>
                      <a:ext cx="2298700" cy="1488440"/>
                    </a:xfrm>
                    <a:prstGeom prst="rect">
                      <a:avLst/>
                    </a:prstGeom>
                  </pic:spPr>
                </pic:pic>
              </a:graphicData>
            </a:graphic>
            <wp14:sizeRelH relativeFrom="page">
              <wp14:pctWidth>0</wp14:pctWidth>
            </wp14:sizeRelH>
            <wp14:sizeRelV relativeFrom="page">
              <wp14:pctHeight>0</wp14:pctHeight>
            </wp14:sizeRelV>
          </wp:anchor>
        </w:drawing>
      </w:r>
    </w:p>
    <w:p w14:paraId="79DE4711" w14:textId="27CB5B7F" w:rsidR="00D4174B" w:rsidRPr="00AF2948" w:rsidRDefault="00D4174B" w:rsidP="00D4174B"/>
    <w:p w14:paraId="2422514D" w14:textId="1BF31668" w:rsidR="00227496" w:rsidRDefault="00227496" w:rsidP="00D4174B">
      <w:pPr>
        <w:pStyle w:val="Title"/>
        <w:pBdr>
          <w:bottom w:val="single" w:sz="4" w:space="1" w:color="auto"/>
        </w:pBdr>
        <w:jc w:val="right"/>
        <w:rPr>
          <w:color w:val="76923C" w:themeColor="accent3" w:themeShade="BF"/>
          <w:sz w:val="40"/>
          <w:szCs w:val="40"/>
        </w:rPr>
      </w:pPr>
    </w:p>
    <w:p w14:paraId="0D305B42" w14:textId="22BF2BA8" w:rsidR="00227496" w:rsidRDefault="00227496" w:rsidP="00D4174B">
      <w:pPr>
        <w:pStyle w:val="Title"/>
        <w:pBdr>
          <w:bottom w:val="single" w:sz="4" w:space="1" w:color="auto"/>
        </w:pBdr>
        <w:jc w:val="right"/>
        <w:rPr>
          <w:color w:val="76923C" w:themeColor="accent3" w:themeShade="BF"/>
          <w:sz w:val="40"/>
          <w:szCs w:val="40"/>
        </w:rPr>
      </w:pPr>
    </w:p>
    <w:p w14:paraId="58814C73" w14:textId="77777777" w:rsidR="00227496" w:rsidRDefault="00227496" w:rsidP="00D4174B">
      <w:pPr>
        <w:pStyle w:val="Title"/>
        <w:pBdr>
          <w:bottom w:val="single" w:sz="4" w:space="1" w:color="auto"/>
        </w:pBdr>
        <w:jc w:val="right"/>
        <w:rPr>
          <w:color w:val="76923C" w:themeColor="accent3" w:themeShade="BF"/>
          <w:sz w:val="40"/>
          <w:szCs w:val="40"/>
        </w:rPr>
      </w:pPr>
    </w:p>
    <w:p w14:paraId="7BF56960" w14:textId="77777777" w:rsidR="00227496" w:rsidRDefault="00227496" w:rsidP="00D4174B">
      <w:pPr>
        <w:pStyle w:val="Title"/>
        <w:pBdr>
          <w:bottom w:val="single" w:sz="4" w:space="1" w:color="auto"/>
        </w:pBdr>
        <w:jc w:val="right"/>
        <w:rPr>
          <w:color w:val="76923C" w:themeColor="accent3" w:themeShade="BF"/>
          <w:sz w:val="40"/>
          <w:szCs w:val="40"/>
        </w:rPr>
      </w:pPr>
    </w:p>
    <w:p w14:paraId="5C2DFDBE" w14:textId="77777777" w:rsidR="00227496" w:rsidRDefault="00227496" w:rsidP="00D4174B">
      <w:pPr>
        <w:pStyle w:val="Title"/>
        <w:pBdr>
          <w:bottom w:val="single" w:sz="4" w:space="1" w:color="auto"/>
        </w:pBdr>
        <w:jc w:val="right"/>
        <w:rPr>
          <w:color w:val="76923C" w:themeColor="accent3" w:themeShade="BF"/>
          <w:sz w:val="40"/>
          <w:szCs w:val="40"/>
        </w:rPr>
      </w:pPr>
    </w:p>
    <w:p w14:paraId="5F595068" w14:textId="707E1C65" w:rsidR="00D4174B" w:rsidRPr="007935CC" w:rsidRDefault="00C755A0" w:rsidP="00D4174B">
      <w:pPr>
        <w:pStyle w:val="Title"/>
        <w:pBdr>
          <w:bottom w:val="single" w:sz="4" w:space="1" w:color="auto"/>
        </w:pBdr>
        <w:jc w:val="right"/>
        <w:rPr>
          <w:color w:val="4BACC6" w:themeColor="accent5"/>
          <w:sz w:val="40"/>
          <w:szCs w:val="40"/>
        </w:rPr>
      </w:pPr>
      <w:r>
        <w:rPr>
          <w:color w:val="4BACC6" w:themeColor="accent5"/>
          <w:sz w:val="40"/>
          <w:szCs w:val="40"/>
        </w:rPr>
        <w:t>ULTRON III</w:t>
      </w:r>
    </w:p>
    <w:commentRangeStart w:id="0"/>
    <w:p w14:paraId="006EA217" w14:textId="77777777" w:rsidR="00D4174B" w:rsidRDefault="00362EF4" w:rsidP="00D4174B">
      <w:pPr>
        <w:pStyle w:val="Title"/>
        <w:pBdr>
          <w:bottom w:val="single" w:sz="4" w:space="1" w:color="auto"/>
        </w:pBdr>
        <w:jc w:val="right"/>
        <w:rPr>
          <w:sz w:val="40"/>
          <w:szCs w:val="40"/>
        </w:rPr>
      </w:pPr>
      <w:r w:rsidRPr="00AF2948">
        <w:rPr>
          <w:sz w:val="40"/>
          <w:szCs w:val="40"/>
        </w:rPr>
        <w:fldChar w:fldCharType="begin"/>
      </w:r>
      <w:r w:rsidR="00D4174B" w:rsidRPr="00AF2948">
        <w:rPr>
          <w:sz w:val="40"/>
          <w:szCs w:val="40"/>
        </w:rPr>
        <w:instrText xml:space="preserve"> DOCPROPERTY  Title  \* MERGEFORMAT </w:instrText>
      </w:r>
      <w:r w:rsidRPr="00AF2948">
        <w:rPr>
          <w:sz w:val="40"/>
          <w:szCs w:val="40"/>
        </w:rPr>
        <w:fldChar w:fldCharType="separate"/>
      </w:r>
      <w:r w:rsidR="003D3742">
        <w:rPr>
          <w:sz w:val="40"/>
          <w:szCs w:val="40"/>
        </w:rPr>
        <w:t>Elaboration</w:t>
      </w:r>
      <w:r w:rsidR="00D4174B">
        <w:rPr>
          <w:sz w:val="40"/>
          <w:szCs w:val="40"/>
        </w:rPr>
        <w:t xml:space="preserve"> D</w:t>
      </w:r>
      <w:r w:rsidRPr="00AF2948">
        <w:rPr>
          <w:sz w:val="40"/>
          <w:szCs w:val="40"/>
        </w:rPr>
        <w:fldChar w:fldCharType="end"/>
      </w:r>
      <w:r w:rsidR="00D4174B">
        <w:rPr>
          <w:sz w:val="40"/>
          <w:szCs w:val="40"/>
        </w:rPr>
        <w:t>ocument</w:t>
      </w:r>
      <w:commentRangeEnd w:id="0"/>
      <w:r w:rsidR="007D4E19">
        <w:rPr>
          <w:rStyle w:val="CommentReference"/>
          <w:b w:val="0"/>
          <w:lang w:val="en-US"/>
        </w:rPr>
        <w:commentReference w:id="0"/>
      </w:r>
    </w:p>
    <w:p w14:paraId="2F4D0CF2" w14:textId="77777777" w:rsidR="00BA728C" w:rsidRDefault="00BA728C" w:rsidP="00D4174B">
      <w:pPr>
        <w:pStyle w:val="Title"/>
        <w:pBdr>
          <w:bottom w:val="single" w:sz="4" w:space="1" w:color="auto"/>
        </w:pBdr>
        <w:jc w:val="right"/>
        <w:rPr>
          <w:sz w:val="40"/>
          <w:szCs w:val="40"/>
        </w:rPr>
      </w:pPr>
    </w:p>
    <w:p w14:paraId="39F6696C" w14:textId="2B23C9DC" w:rsidR="00BA728C" w:rsidRPr="007935CC" w:rsidRDefault="00C755A0" w:rsidP="00D4174B">
      <w:pPr>
        <w:pStyle w:val="Title"/>
        <w:pBdr>
          <w:bottom w:val="single" w:sz="4" w:space="1" w:color="auto"/>
        </w:pBdr>
        <w:jc w:val="right"/>
        <w:rPr>
          <w:color w:val="4BACC6" w:themeColor="accent5"/>
          <w:sz w:val="36"/>
          <w:szCs w:val="40"/>
        </w:rPr>
      </w:pPr>
      <w:r>
        <w:rPr>
          <w:i/>
          <w:color w:val="4BACC6" w:themeColor="accent5"/>
          <w:sz w:val="36"/>
          <w:szCs w:val="40"/>
        </w:rPr>
        <w:t>FORAGE</w:t>
      </w:r>
    </w:p>
    <w:p w14:paraId="3D371A7B" w14:textId="77777777" w:rsidR="00D4174B" w:rsidRPr="00AF2948" w:rsidRDefault="00D4174B" w:rsidP="00D4174B">
      <w:pPr>
        <w:pStyle w:val="StyleSubtitleCover2TopNoborder"/>
        <w:rPr>
          <w:rFonts w:ascii="Arial" w:hAnsi="Arial"/>
          <w:i/>
          <w:color w:val="0000FF"/>
        </w:rPr>
      </w:pPr>
    </w:p>
    <w:p w14:paraId="05FFB25C" w14:textId="399059A3" w:rsidR="00D4174B" w:rsidRDefault="00D4174B" w:rsidP="00D4174B">
      <w:pPr>
        <w:pStyle w:val="StyleSubtitleCover2TopNoborder"/>
        <w:rPr>
          <w:rFonts w:ascii="Arial" w:hAnsi="Arial"/>
          <w:color w:val="000000" w:themeColor="text1"/>
        </w:rPr>
      </w:pPr>
      <w:r>
        <w:rPr>
          <w:rFonts w:ascii="Arial" w:hAnsi="Arial"/>
          <w:color w:val="000000" w:themeColor="text1"/>
        </w:rPr>
        <w:t>Team Members:</w:t>
      </w:r>
    </w:p>
    <w:p w14:paraId="71CB84D3" w14:textId="77777777" w:rsidR="00227496" w:rsidRPr="00D4174B" w:rsidRDefault="00227496" w:rsidP="00D4174B">
      <w:pPr>
        <w:pStyle w:val="StyleSubtitleCover2TopNoborder"/>
        <w:rPr>
          <w:rFonts w:ascii="Arial" w:hAnsi="Arial"/>
          <w:color w:val="000000" w:themeColor="text1"/>
        </w:rPr>
      </w:pPr>
    </w:p>
    <w:tbl>
      <w:tblPr>
        <w:tblW w:w="4620" w:type="dxa"/>
        <w:jc w:val="right"/>
        <w:tblLook w:val="01E0" w:firstRow="1" w:lastRow="1" w:firstColumn="1" w:lastColumn="1" w:noHBand="0" w:noVBand="0"/>
      </w:tblPr>
      <w:tblGrid>
        <w:gridCol w:w="4620"/>
      </w:tblGrid>
      <w:tr w:rsidR="007935CC" w:rsidRPr="007935CC" w14:paraId="319F8E42" w14:textId="77777777" w:rsidTr="007935CC">
        <w:trPr>
          <w:jc w:val="right"/>
        </w:trPr>
        <w:tc>
          <w:tcPr>
            <w:tcW w:w="4620" w:type="dxa"/>
            <w:shd w:val="clear" w:color="auto" w:fill="FFFFFF" w:themeFill="background1"/>
          </w:tcPr>
          <w:p w14:paraId="4B9D87F4" w14:textId="7B0C0935" w:rsidR="00F57C78" w:rsidRDefault="00F57C78" w:rsidP="00C755A0">
            <w:pPr>
              <w:spacing w:before="60" w:after="60"/>
              <w:jc w:val="both"/>
              <w:rPr>
                <w:rFonts w:cs="Arial"/>
                <w:color w:val="4BACC6"/>
                <w:sz w:val="28"/>
                <w:szCs w:val="22"/>
              </w:rPr>
            </w:pPr>
            <w:r>
              <w:rPr>
                <w:rFonts w:cs="Arial"/>
                <w:color w:val="4BACC6"/>
                <w:sz w:val="28"/>
                <w:szCs w:val="22"/>
              </w:rPr>
              <w:t>216198607</w:t>
            </w:r>
            <w:r w:rsidRPr="00080721">
              <w:rPr>
                <w:rFonts w:cs="Arial"/>
                <w:color w:val="4BACC6"/>
                <w:sz w:val="28"/>
                <w:szCs w:val="22"/>
              </w:rPr>
              <w:t>, Zandile Dube</w:t>
            </w:r>
          </w:p>
          <w:p w14:paraId="71B1F30C" w14:textId="77777777" w:rsidR="007A7438" w:rsidRDefault="00C755A0" w:rsidP="00C755A0">
            <w:pPr>
              <w:spacing w:before="60" w:after="60"/>
              <w:jc w:val="both"/>
              <w:rPr>
                <w:rFonts w:cs="Arial"/>
                <w:color w:val="4BACC6"/>
                <w:sz w:val="28"/>
                <w:szCs w:val="22"/>
              </w:rPr>
            </w:pPr>
            <w:r w:rsidRPr="00080721">
              <w:rPr>
                <w:rFonts w:cs="Arial"/>
                <w:color w:val="4BACC6"/>
                <w:sz w:val="28"/>
                <w:szCs w:val="22"/>
              </w:rPr>
              <w:t>21</w:t>
            </w:r>
            <w:r>
              <w:rPr>
                <w:rFonts w:cs="Arial"/>
                <w:color w:val="4BACC6"/>
                <w:sz w:val="28"/>
                <w:szCs w:val="22"/>
              </w:rPr>
              <w:t xml:space="preserve">7055443, </w:t>
            </w:r>
            <w:proofErr w:type="spellStart"/>
            <w:r w:rsidRPr="00080721">
              <w:rPr>
                <w:rFonts w:cs="Arial"/>
                <w:color w:val="4BACC6"/>
                <w:sz w:val="28"/>
                <w:szCs w:val="22"/>
              </w:rPr>
              <w:t>Lavhelesani</w:t>
            </w:r>
            <w:proofErr w:type="spellEnd"/>
            <w:r w:rsidRPr="00080721">
              <w:rPr>
                <w:rFonts w:cs="Arial"/>
                <w:color w:val="4BACC6"/>
                <w:sz w:val="28"/>
                <w:szCs w:val="22"/>
              </w:rPr>
              <w:t xml:space="preserve"> </w:t>
            </w:r>
            <w:proofErr w:type="spellStart"/>
            <w:r w:rsidRPr="00080721">
              <w:rPr>
                <w:rFonts w:cs="Arial"/>
                <w:color w:val="4BACC6"/>
                <w:sz w:val="28"/>
                <w:szCs w:val="22"/>
              </w:rPr>
              <w:t>Mamphwe</w:t>
            </w:r>
            <w:proofErr w:type="spellEnd"/>
          </w:p>
          <w:p w14:paraId="3B6BCCE0" w14:textId="2B04F2AC" w:rsidR="00F57C78" w:rsidRPr="00F57C78" w:rsidRDefault="00F57C78" w:rsidP="00C755A0">
            <w:pPr>
              <w:spacing w:before="60" w:after="60"/>
              <w:jc w:val="both"/>
              <w:rPr>
                <w:rFonts w:cs="Arial"/>
                <w:color w:val="4BACC6"/>
                <w:sz w:val="28"/>
                <w:szCs w:val="22"/>
              </w:rPr>
            </w:pPr>
            <w:r w:rsidRPr="00080721">
              <w:rPr>
                <w:rFonts w:cs="Arial"/>
                <w:color w:val="4BACC6"/>
                <w:sz w:val="28"/>
                <w:szCs w:val="22"/>
              </w:rPr>
              <w:t xml:space="preserve">216673380, </w:t>
            </w:r>
            <w:proofErr w:type="spellStart"/>
            <w:r w:rsidRPr="00080721">
              <w:rPr>
                <w:rFonts w:cs="Arial"/>
                <w:color w:val="4BACC6"/>
                <w:sz w:val="28"/>
                <w:szCs w:val="22"/>
              </w:rPr>
              <w:t>Emandleni</w:t>
            </w:r>
            <w:proofErr w:type="spellEnd"/>
            <w:r w:rsidRPr="00080721">
              <w:rPr>
                <w:rFonts w:cs="Arial"/>
                <w:color w:val="4BACC6"/>
                <w:sz w:val="28"/>
                <w:szCs w:val="22"/>
              </w:rPr>
              <w:t xml:space="preserve"> </w:t>
            </w:r>
            <w:proofErr w:type="spellStart"/>
            <w:r w:rsidRPr="00080721">
              <w:rPr>
                <w:rFonts w:cs="Arial"/>
                <w:color w:val="4BACC6"/>
                <w:sz w:val="28"/>
                <w:szCs w:val="22"/>
              </w:rPr>
              <w:t>Moyo</w:t>
            </w:r>
            <w:proofErr w:type="spellEnd"/>
          </w:p>
        </w:tc>
      </w:tr>
    </w:tbl>
    <w:p w14:paraId="22EDA3F9" w14:textId="2B17BE9B" w:rsidR="006856D3" w:rsidRDefault="006856D3" w:rsidP="007A7438">
      <w:pPr>
        <w:pStyle w:val="StyleSubtitleCover2TopNoborder"/>
        <w:rPr>
          <w:rFonts w:ascii="Arial" w:hAnsi="Arial"/>
        </w:rPr>
      </w:pPr>
    </w:p>
    <w:p w14:paraId="11B85F20" w14:textId="7AE2830B" w:rsidR="006856D3" w:rsidRDefault="006856D3" w:rsidP="007A7438">
      <w:pPr>
        <w:pStyle w:val="StyleSubtitleCover2TopNoborder"/>
        <w:rPr>
          <w:rFonts w:ascii="Arial" w:hAnsi="Arial"/>
        </w:rPr>
      </w:pPr>
    </w:p>
    <w:p w14:paraId="5ECA4750" w14:textId="111EADE5" w:rsidR="00227496" w:rsidRDefault="00227496" w:rsidP="007A7438">
      <w:pPr>
        <w:pStyle w:val="StyleSubtitleCover2TopNoborder"/>
        <w:rPr>
          <w:rFonts w:ascii="Arial" w:hAnsi="Arial"/>
        </w:rPr>
      </w:pPr>
    </w:p>
    <w:p w14:paraId="6101D7E5" w14:textId="1EC464C1" w:rsidR="00227496" w:rsidRDefault="00227496" w:rsidP="007A7438">
      <w:pPr>
        <w:pStyle w:val="StyleSubtitleCover2TopNoborder"/>
        <w:rPr>
          <w:rFonts w:ascii="Arial" w:hAnsi="Arial"/>
        </w:rPr>
      </w:pPr>
    </w:p>
    <w:p w14:paraId="6F59FD8D" w14:textId="295CFA3A" w:rsidR="00227496" w:rsidRDefault="00227496" w:rsidP="007A7438">
      <w:pPr>
        <w:pStyle w:val="StyleSubtitleCover2TopNoborder"/>
        <w:rPr>
          <w:rFonts w:ascii="Arial" w:hAnsi="Arial"/>
        </w:rPr>
      </w:pPr>
    </w:p>
    <w:p w14:paraId="6EF84C6C" w14:textId="559EABDE" w:rsidR="00227496" w:rsidRDefault="00227496" w:rsidP="007A7438">
      <w:pPr>
        <w:pStyle w:val="StyleSubtitleCover2TopNoborder"/>
        <w:rPr>
          <w:rFonts w:ascii="Arial" w:hAnsi="Arial"/>
        </w:rPr>
      </w:pPr>
    </w:p>
    <w:p w14:paraId="45221810" w14:textId="70EFBF70" w:rsidR="00227496" w:rsidRDefault="00227496" w:rsidP="007A7438">
      <w:pPr>
        <w:pStyle w:val="StyleSubtitleCover2TopNoborder"/>
        <w:rPr>
          <w:rFonts w:ascii="Arial" w:hAnsi="Arial"/>
        </w:rPr>
      </w:pPr>
    </w:p>
    <w:p w14:paraId="75280EB7" w14:textId="13DAE7C7" w:rsidR="006856D3" w:rsidRDefault="00233648" w:rsidP="00831918">
      <w:pPr>
        <w:pStyle w:val="StyleSubtitleCover2TopNoborder"/>
        <w:pBdr>
          <w:bottom w:val="single" w:sz="48" w:space="1" w:color="auto"/>
        </w:pBdr>
        <w:rPr>
          <w:rFonts w:ascii="Arial" w:hAnsi="Arial"/>
          <w:color w:val="1F497D" w:themeColor="text2"/>
          <w:sz w:val="28"/>
        </w:rPr>
      </w:pPr>
      <w:r>
        <w:rPr>
          <w:rFonts w:ascii="Arial" w:hAnsi="Arial"/>
        </w:rPr>
        <w:t>Document</w:t>
      </w:r>
      <w:r w:rsidR="007A7438" w:rsidRPr="009C7BE5">
        <w:rPr>
          <w:rFonts w:ascii="Arial" w:hAnsi="Arial"/>
        </w:rPr>
        <w:t xml:space="preserve"> </w:t>
      </w:r>
      <w:r w:rsidR="00A610B7">
        <w:rPr>
          <w:rFonts w:ascii="Arial" w:hAnsi="Arial"/>
        </w:rPr>
        <w:t xml:space="preserve">Due </w:t>
      </w:r>
      <w:r w:rsidR="007A7438" w:rsidRPr="009C7BE5">
        <w:rPr>
          <w:rFonts w:ascii="Arial" w:hAnsi="Arial"/>
        </w:rPr>
        <w:t>Date:</w:t>
      </w:r>
      <w:r w:rsidR="00BA728C">
        <w:rPr>
          <w:rFonts w:ascii="Arial" w:hAnsi="Arial"/>
        </w:rPr>
        <w:t xml:space="preserve"> </w:t>
      </w:r>
      <w:r w:rsidR="00C755A0">
        <w:rPr>
          <w:rFonts w:ascii="Arial" w:hAnsi="Arial"/>
          <w:color w:val="4BACC6" w:themeColor="accent5"/>
        </w:rPr>
        <w:t>20 JUNE 2019</w:t>
      </w:r>
      <w:r w:rsidR="007A7438" w:rsidRPr="00227496">
        <w:rPr>
          <w:rFonts w:ascii="Arial" w:hAnsi="Arial"/>
          <w:color w:val="E36C0A" w:themeColor="accent6" w:themeShade="BF"/>
        </w:rPr>
        <w:t xml:space="preserve"> </w:t>
      </w:r>
    </w:p>
    <w:p w14:paraId="1CC96C35" w14:textId="77777777" w:rsidR="00831918" w:rsidRPr="006856D3" w:rsidRDefault="00831918" w:rsidP="00831918">
      <w:pPr>
        <w:pStyle w:val="StyleSubtitleCover2TopNoborder"/>
        <w:pBdr>
          <w:bottom w:val="single" w:sz="48" w:space="1" w:color="auto"/>
        </w:pBdr>
        <w:rPr>
          <w:rFonts w:ascii="Arial" w:hAnsi="Arial"/>
          <w:color w:val="1F497D" w:themeColor="text2"/>
          <w:sz w:val="28"/>
        </w:rPr>
      </w:pPr>
    </w:p>
    <w:p w14:paraId="7648EC1E" w14:textId="77777777" w:rsidR="00D4174B" w:rsidRPr="009C7BE5" w:rsidRDefault="00D4174B" w:rsidP="00D4174B"/>
    <w:p w14:paraId="669723F2" w14:textId="77777777" w:rsidR="00D4174B" w:rsidRPr="009C7BE5" w:rsidRDefault="00D4174B" w:rsidP="00D4174B">
      <w:pPr>
        <w:sectPr w:rsidR="00D4174B" w:rsidRPr="009C7BE5" w:rsidSect="006856D3">
          <w:footerReference w:type="even" r:id="rId12"/>
          <w:pgSz w:w="11907" w:h="16839" w:code="9"/>
          <w:pgMar w:top="720" w:right="1440" w:bottom="720" w:left="1440" w:header="432" w:footer="432" w:gutter="0"/>
          <w:cols w:space="720"/>
          <w:titlePg/>
          <w:docGrid w:linePitch="360"/>
        </w:sectPr>
      </w:pPr>
    </w:p>
    <w:p w14:paraId="4F4AEE3A" w14:textId="77777777" w:rsidR="004C4A05" w:rsidRPr="007F119A" w:rsidRDefault="004C4A05" w:rsidP="006856D3">
      <w:pPr>
        <w:pBdr>
          <w:bottom w:val="single" w:sz="4" w:space="1" w:color="auto"/>
        </w:pBdr>
        <w:spacing w:before="360" w:after="120"/>
        <w:rPr>
          <w:b/>
          <w:sz w:val="24"/>
          <w:szCs w:val="26"/>
        </w:rPr>
      </w:pPr>
      <w:r w:rsidRPr="007F119A">
        <w:rPr>
          <w:b/>
          <w:sz w:val="24"/>
          <w:szCs w:val="26"/>
        </w:rPr>
        <w:lastRenderedPageBreak/>
        <w:t>TABLE OF CONTENTS</w:t>
      </w:r>
    </w:p>
    <w:p w14:paraId="4793B6AB" w14:textId="10C073BF" w:rsidR="00507507" w:rsidRDefault="00362EF4">
      <w:pPr>
        <w:pStyle w:val="TOC1"/>
        <w:rPr>
          <w:rFonts w:asciiTheme="minorHAnsi" w:eastAsiaTheme="minorEastAsia" w:hAnsiTheme="minorHAnsi" w:cstheme="minorBidi"/>
          <w:b w:val="0"/>
          <w:bCs w:val="0"/>
          <w:caps w:val="0"/>
          <w:sz w:val="22"/>
          <w:szCs w:val="22"/>
          <w:lang w:val="en-ZA" w:eastAsia="en-ZA"/>
        </w:rPr>
      </w:pPr>
      <w:r>
        <w:rPr>
          <w:b w:val="0"/>
          <w:bCs w:val="0"/>
          <w:caps w:val="0"/>
        </w:rPr>
        <w:fldChar w:fldCharType="begin"/>
      </w:r>
      <w:r w:rsidR="006A1270">
        <w:rPr>
          <w:b w:val="0"/>
          <w:bCs w:val="0"/>
          <w:caps w:val="0"/>
        </w:rPr>
        <w:instrText xml:space="preserve"> TOC \o "1-3" \h \z \u </w:instrText>
      </w:r>
      <w:r>
        <w:rPr>
          <w:b w:val="0"/>
          <w:bCs w:val="0"/>
          <w:caps w:val="0"/>
        </w:rPr>
        <w:fldChar w:fldCharType="separate"/>
      </w:r>
      <w:hyperlink w:anchor="_Toc14564041" w:history="1">
        <w:r w:rsidR="00507507" w:rsidRPr="00EB6AD3">
          <w:rPr>
            <w:rStyle w:val="Hyperlink"/>
          </w:rPr>
          <w:t>1</w:t>
        </w:r>
        <w:r w:rsidR="00507507">
          <w:rPr>
            <w:rFonts w:asciiTheme="minorHAnsi" w:eastAsiaTheme="minorEastAsia" w:hAnsiTheme="minorHAnsi" w:cstheme="minorBidi"/>
            <w:b w:val="0"/>
            <w:bCs w:val="0"/>
            <w:caps w:val="0"/>
            <w:sz w:val="22"/>
            <w:szCs w:val="22"/>
            <w:lang w:val="en-ZA" w:eastAsia="en-ZA"/>
          </w:rPr>
          <w:tab/>
        </w:r>
        <w:r w:rsidR="00507507" w:rsidRPr="00EB6AD3">
          <w:rPr>
            <w:rStyle w:val="Hyperlink"/>
          </w:rPr>
          <w:t>FUNCTIONAL REQUIREMENTS</w:t>
        </w:r>
        <w:r w:rsidR="00507507">
          <w:rPr>
            <w:webHidden/>
          </w:rPr>
          <w:tab/>
        </w:r>
        <w:r w:rsidR="00507507">
          <w:rPr>
            <w:webHidden/>
          </w:rPr>
          <w:fldChar w:fldCharType="begin"/>
        </w:r>
        <w:r w:rsidR="00507507">
          <w:rPr>
            <w:webHidden/>
          </w:rPr>
          <w:instrText xml:space="preserve"> PAGEREF _Toc14564041 \h </w:instrText>
        </w:r>
        <w:r w:rsidR="00507507">
          <w:rPr>
            <w:webHidden/>
          </w:rPr>
        </w:r>
        <w:r w:rsidR="00507507">
          <w:rPr>
            <w:webHidden/>
          </w:rPr>
          <w:fldChar w:fldCharType="separate"/>
        </w:r>
        <w:r w:rsidR="00507507">
          <w:rPr>
            <w:webHidden/>
          </w:rPr>
          <w:t>3</w:t>
        </w:r>
        <w:r w:rsidR="00507507">
          <w:rPr>
            <w:webHidden/>
          </w:rPr>
          <w:fldChar w:fldCharType="end"/>
        </w:r>
      </w:hyperlink>
    </w:p>
    <w:p w14:paraId="08D3AB12" w14:textId="44FEE4CA" w:rsidR="00507507" w:rsidRDefault="00BA4A8C">
      <w:pPr>
        <w:pStyle w:val="TOC2"/>
        <w:rPr>
          <w:rFonts w:asciiTheme="minorHAnsi" w:eastAsiaTheme="minorEastAsia" w:hAnsiTheme="minorHAnsi" w:cstheme="minorBidi"/>
          <w:bCs w:val="0"/>
          <w:sz w:val="22"/>
          <w:szCs w:val="22"/>
          <w:lang w:val="en-ZA" w:eastAsia="en-ZA"/>
        </w:rPr>
      </w:pPr>
      <w:hyperlink w:anchor="_Toc14564042" w:history="1">
        <w:r w:rsidR="00507507" w:rsidRPr="00EB6AD3">
          <w:rPr>
            <w:rStyle w:val="Hyperlink"/>
          </w:rPr>
          <w:t>1.1</w:t>
        </w:r>
        <w:r w:rsidR="00507507">
          <w:rPr>
            <w:rFonts w:asciiTheme="minorHAnsi" w:eastAsiaTheme="minorEastAsia" w:hAnsiTheme="minorHAnsi" w:cstheme="minorBidi"/>
            <w:bCs w:val="0"/>
            <w:sz w:val="22"/>
            <w:szCs w:val="22"/>
            <w:lang w:val="en-ZA" w:eastAsia="en-ZA"/>
          </w:rPr>
          <w:tab/>
        </w:r>
        <w:r w:rsidR="00507507" w:rsidRPr="00EB6AD3">
          <w:rPr>
            <w:rStyle w:val="Hyperlink"/>
          </w:rPr>
          <w:t>Analysis Use Case Model</w:t>
        </w:r>
        <w:r w:rsidR="00507507">
          <w:rPr>
            <w:webHidden/>
          </w:rPr>
          <w:tab/>
        </w:r>
        <w:r w:rsidR="00507507">
          <w:rPr>
            <w:webHidden/>
          </w:rPr>
          <w:fldChar w:fldCharType="begin"/>
        </w:r>
        <w:r w:rsidR="00507507">
          <w:rPr>
            <w:webHidden/>
          </w:rPr>
          <w:instrText xml:space="preserve"> PAGEREF _Toc14564042 \h </w:instrText>
        </w:r>
        <w:r w:rsidR="00507507">
          <w:rPr>
            <w:webHidden/>
          </w:rPr>
        </w:r>
        <w:r w:rsidR="00507507">
          <w:rPr>
            <w:webHidden/>
          </w:rPr>
          <w:fldChar w:fldCharType="separate"/>
        </w:r>
        <w:r w:rsidR="00507507">
          <w:rPr>
            <w:webHidden/>
          </w:rPr>
          <w:t>3</w:t>
        </w:r>
        <w:r w:rsidR="00507507">
          <w:rPr>
            <w:webHidden/>
          </w:rPr>
          <w:fldChar w:fldCharType="end"/>
        </w:r>
      </w:hyperlink>
    </w:p>
    <w:p w14:paraId="3B568910" w14:textId="75B8A429" w:rsidR="00507507" w:rsidRDefault="00BA4A8C">
      <w:pPr>
        <w:pStyle w:val="TOC2"/>
        <w:rPr>
          <w:rFonts w:asciiTheme="minorHAnsi" w:eastAsiaTheme="minorEastAsia" w:hAnsiTheme="minorHAnsi" w:cstheme="minorBidi"/>
          <w:bCs w:val="0"/>
          <w:sz w:val="22"/>
          <w:szCs w:val="22"/>
          <w:lang w:val="en-ZA" w:eastAsia="en-ZA"/>
        </w:rPr>
      </w:pPr>
      <w:hyperlink w:anchor="_Toc14564043" w:history="1">
        <w:r w:rsidR="00507507" w:rsidRPr="00EB6AD3">
          <w:rPr>
            <w:rStyle w:val="Hyperlink"/>
          </w:rPr>
          <w:t>1.2</w:t>
        </w:r>
        <w:r w:rsidR="00507507">
          <w:rPr>
            <w:rFonts w:asciiTheme="minorHAnsi" w:eastAsiaTheme="minorEastAsia" w:hAnsiTheme="minorHAnsi" w:cstheme="minorBidi"/>
            <w:bCs w:val="0"/>
            <w:sz w:val="22"/>
            <w:szCs w:val="22"/>
            <w:lang w:val="en-ZA" w:eastAsia="en-ZA"/>
          </w:rPr>
          <w:tab/>
        </w:r>
        <w:r w:rsidR="00507507" w:rsidRPr="00EB6AD3">
          <w:rPr>
            <w:rStyle w:val="Hyperlink"/>
          </w:rPr>
          <w:t>Use Case Glossary and Responsibilities</w:t>
        </w:r>
        <w:r w:rsidR="00507507">
          <w:rPr>
            <w:webHidden/>
          </w:rPr>
          <w:tab/>
        </w:r>
        <w:r w:rsidR="00507507">
          <w:rPr>
            <w:webHidden/>
          </w:rPr>
          <w:fldChar w:fldCharType="begin"/>
        </w:r>
        <w:r w:rsidR="00507507">
          <w:rPr>
            <w:webHidden/>
          </w:rPr>
          <w:instrText xml:space="preserve"> PAGEREF _Toc14564043 \h </w:instrText>
        </w:r>
        <w:r w:rsidR="00507507">
          <w:rPr>
            <w:webHidden/>
          </w:rPr>
        </w:r>
        <w:r w:rsidR="00507507">
          <w:rPr>
            <w:webHidden/>
          </w:rPr>
          <w:fldChar w:fldCharType="separate"/>
        </w:r>
        <w:r w:rsidR="00507507">
          <w:rPr>
            <w:webHidden/>
          </w:rPr>
          <w:t>4</w:t>
        </w:r>
        <w:r w:rsidR="00507507">
          <w:rPr>
            <w:webHidden/>
          </w:rPr>
          <w:fldChar w:fldCharType="end"/>
        </w:r>
      </w:hyperlink>
    </w:p>
    <w:p w14:paraId="01D4F525" w14:textId="5B860355" w:rsidR="00507507" w:rsidRDefault="00BA4A8C">
      <w:pPr>
        <w:pStyle w:val="TOC1"/>
        <w:rPr>
          <w:rFonts w:asciiTheme="minorHAnsi" w:eastAsiaTheme="minorEastAsia" w:hAnsiTheme="minorHAnsi" w:cstheme="minorBidi"/>
          <w:b w:val="0"/>
          <w:bCs w:val="0"/>
          <w:caps w:val="0"/>
          <w:sz w:val="22"/>
          <w:szCs w:val="22"/>
          <w:lang w:val="en-ZA" w:eastAsia="en-ZA"/>
        </w:rPr>
      </w:pPr>
      <w:hyperlink w:anchor="_Toc14564044" w:history="1">
        <w:r w:rsidR="00507507" w:rsidRPr="00EB6AD3">
          <w:rPr>
            <w:rStyle w:val="Hyperlink"/>
          </w:rPr>
          <w:t>2</w:t>
        </w:r>
        <w:r w:rsidR="00507507">
          <w:rPr>
            <w:rFonts w:asciiTheme="minorHAnsi" w:eastAsiaTheme="minorEastAsia" w:hAnsiTheme="minorHAnsi" w:cstheme="minorBidi"/>
            <w:b w:val="0"/>
            <w:bCs w:val="0"/>
            <w:caps w:val="0"/>
            <w:sz w:val="22"/>
            <w:szCs w:val="22"/>
            <w:lang w:val="en-ZA" w:eastAsia="en-ZA"/>
          </w:rPr>
          <w:tab/>
        </w:r>
        <w:r w:rsidR="00507507" w:rsidRPr="00EB6AD3">
          <w:rPr>
            <w:rStyle w:val="Hyperlink"/>
          </w:rPr>
          <w:t>UI Prototypes</w:t>
        </w:r>
        <w:r w:rsidR="00507507">
          <w:rPr>
            <w:webHidden/>
          </w:rPr>
          <w:tab/>
        </w:r>
        <w:r w:rsidR="00507507">
          <w:rPr>
            <w:webHidden/>
          </w:rPr>
          <w:fldChar w:fldCharType="begin"/>
        </w:r>
        <w:r w:rsidR="00507507">
          <w:rPr>
            <w:webHidden/>
          </w:rPr>
          <w:instrText xml:space="preserve"> PAGEREF _Toc14564044 \h </w:instrText>
        </w:r>
        <w:r w:rsidR="00507507">
          <w:rPr>
            <w:webHidden/>
          </w:rPr>
        </w:r>
        <w:r w:rsidR="00507507">
          <w:rPr>
            <w:webHidden/>
          </w:rPr>
          <w:fldChar w:fldCharType="separate"/>
        </w:r>
        <w:r w:rsidR="00507507">
          <w:rPr>
            <w:webHidden/>
          </w:rPr>
          <w:t>6</w:t>
        </w:r>
        <w:r w:rsidR="00507507">
          <w:rPr>
            <w:webHidden/>
          </w:rPr>
          <w:fldChar w:fldCharType="end"/>
        </w:r>
      </w:hyperlink>
    </w:p>
    <w:p w14:paraId="61CD471C" w14:textId="023C15BB" w:rsidR="00507507" w:rsidRDefault="00BA4A8C">
      <w:pPr>
        <w:pStyle w:val="TOC2"/>
        <w:rPr>
          <w:rFonts w:asciiTheme="minorHAnsi" w:eastAsiaTheme="minorEastAsia" w:hAnsiTheme="minorHAnsi" w:cstheme="minorBidi"/>
          <w:bCs w:val="0"/>
          <w:sz w:val="22"/>
          <w:szCs w:val="22"/>
          <w:lang w:val="en-ZA" w:eastAsia="en-ZA"/>
        </w:rPr>
      </w:pPr>
      <w:hyperlink w:anchor="_Toc14564045" w:history="1">
        <w:r w:rsidR="00507507" w:rsidRPr="00EB6AD3">
          <w:rPr>
            <w:rStyle w:val="Hyperlink"/>
          </w:rPr>
          <w:t>2.1</w:t>
        </w:r>
        <w:r w:rsidR="00507507">
          <w:rPr>
            <w:rFonts w:asciiTheme="minorHAnsi" w:eastAsiaTheme="minorEastAsia" w:hAnsiTheme="minorHAnsi" w:cstheme="minorBidi"/>
            <w:bCs w:val="0"/>
            <w:sz w:val="22"/>
            <w:szCs w:val="22"/>
            <w:lang w:val="en-ZA" w:eastAsia="en-ZA"/>
          </w:rPr>
          <w:tab/>
        </w:r>
        <w:r w:rsidR="00507507" w:rsidRPr="00EB6AD3">
          <w:rPr>
            <w:rStyle w:val="Hyperlink"/>
          </w:rPr>
          <w:t>Team UI Guidelines</w:t>
        </w:r>
        <w:r w:rsidR="00507507">
          <w:rPr>
            <w:webHidden/>
          </w:rPr>
          <w:tab/>
        </w:r>
        <w:r w:rsidR="00507507">
          <w:rPr>
            <w:webHidden/>
          </w:rPr>
          <w:fldChar w:fldCharType="begin"/>
        </w:r>
        <w:r w:rsidR="00507507">
          <w:rPr>
            <w:webHidden/>
          </w:rPr>
          <w:instrText xml:space="preserve"> PAGEREF _Toc14564045 \h </w:instrText>
        </w:r>
        <w:r w:rsidR="00507507">
          <w:rPr>
            <w:webHidden/>
          </w:rPr>
        </w:r>
        <w:r w:rsidR="00507507">
          <w:rPr>
            <w:webHidden/>
          </w:rPr>
          <w:fldChar w:fldCharType="separate"/>
        </w:r>
        <w:r w:rsidR="00507507">
          <w:rPr>
            <w:webHidden/>
          </w:rPr>
          <w:t>6</w:t>
        </w:r>
        <w:r w:rsidR="00507507">
          <w:rPr>
            <w:webHidden/>
          </w:rPr>
          <w:fldChar w:fldCharType="end"/>
        </w:r>
      </w:hyperlink>
    </w:p>
    <w:p w14:paraId="1B2DDFA2" w14:textId="57BCF32A" w:rsidR="00507507" w:rsidRDefault="00BA4A8C">
      <w:pPr>
        <w:pStyle w:val="TOC2"/>
        <w:rPr>
          <w:rFonts w:asciiTheme="minorHAnsi" w:eastAsiaTheme="minorEastAsia" w:hAnsiTheme="minorHAnsi" w:cstheme="minorBidi"/>
          <w:bCs w:val="0"/>
          <w:sz w:val="22"/>
          <w:szCs w:val="22"/>
          <w:lang w:val="en-ZA" w:eastAsia="en-ZA"/>
        </w:rPr>
      </w:pPr>
      <w:hyperlink w:anchor="_Toc14564046" w:history="1">
        <w:r w:rsidR="00507507" w:rsidRPr="00EB6AD3">
          <w:rPr>
            <w:rStyle w:val="Hyperlink"/>
          </w:rPr>
          <w:t>2.2</w:t>
        </w:r>
        <w:r w:rsidR="00507507">
          <w:rPr>
            <w:rFonts w:asciiTheme="minorHAnsi" w:eastAsiaTheme="minorEastAsia" w:hAnsiTheme="minorHAnsi" w:cstheme="minorBidi"/>
            <w:bCs w:val="0"/>
            <w:sz w:val="22"/>
            <w:szCs w:val="22"/>
            <w:lang w:val="en-ZA" w:eastAsia="en-ZA"/>
          </w:rPr>
          <w:tab/>
        </w:r>
        <w:r w:rsidR="00507507" w:rsidRPr="00EB6AD3">
          <w:rPr>
            <w:rStyle w:val="Hyperlink"/>
          </w:rPr>
          <w:t>UI Designs &amp; Updated Analysis Use Case Narratives</w:t>
        </w:r>
        <w:r w:rsidR="00507507">
          <w:rPr>
            <w:webHidden/>
          </w:rPr>
          <w:tab/>
        </w:r>
        <w:r w:rsidR="00507507">
          <w:rPr>
            <w:webHidden/>
          </w:rPr>
          <w:fldChar w:fldCharType="begin"/>
        </w:r>
        <w:r w:rsidR="00507507">
          <w:rPr>
            <w:webHidden/>
          </w:rPr>
          <w:instrText xml:space="preserve"> PAGEREF _Toc14564046 \h </w:instrText>
        </w:r>
        <w:r w:rsidR="00507507">
          <w:rPr>
            <w:webHidden/>
          </w:rPr>
        </w:r>
        <w:r w:rsidR="00507507">
          <w:rPr>
            <w:webHidden/>
          </w:rPr>
          <w:fldChar w:fldCharType="separate"/>
        </w:r>
        <w:r w:rsidR="00507507">
          <w:rPr>
            <w:webHidden/>
          </w:rPr>
          <w:t>7</w:t>
        </w:r>
        <w:r w:rsidR="00507507">
          <w:rPr>
            <w:webHidden/>
          </w:rPr>
          <w:fldChar w:fldCharType="end"/>
        </w:r>
      </w:hyperlink>
    </w:p>
    <w:p w14:paraId="49E907E4" w14:textId="1F1A7711" w:rsidR="00507507" w:rsidRDefault="00BA4A8C">
      <w:pPr>
        <w:pStyle w:val="TOC3"/>
        <w:rPr>
          <w:rFonts w:asciiTheme="minorHAnsi" w:eastAsiaTheme="minorEastAsia" w:hAnsiTheme="minorHAnsi" w:cstheme="minorBidi"/>
          <w:noProof/>
          <w:sz w:val="22"/>
          <w:szCs w:val="22"/>
          <w:lang w:val="en-ZA" w:eastAsia="en-ZA"/>
        </w:rPr>
      </w:pPr>
      <w:hyperlink w:anchor="_Toc14564047" w:history="1">
        <w:r w:rsidR="00507507" w:rsidRPr="00EB6AD3">
          <w:rPr>
            <w:rStyle w:val="Hyperlink"/>
            <w:noProof/>
          </w:rPr>
          <w:t>2.2.1</w:t>
        </w:r>
        <w:r w:rsidR="00507507">
          <w:rPr>
            <w:rFonts w:asciiTheme="minorHAnsi" w:eastAsiaTheme="minorEastAsia" w:hAnsiTheme="minorHAnsi" w:cstheme="minorBidi"/>
            <w:noProof/>
            <w:sz w:val="22"/>
            <w:szCs w:val="22"/>
            <w:lang w:val="en-ZA" w:eastAsia="en-ZA"/>
          </w:rPr>
          <w:tab/>
        </w:r>
        <w:r w:rsidR="00507507" w:rsidRPr="00EB6AD3">
          <w:rPr>
            <w:rStyle w:val="Hyperlink"/>
            <w:noProof/>
          </w:rPr>
          <w:t>Designed by</w:t>
        </w:r>
        <w:r w:rsidR="00507507">
          <w:rPr>
            <w:noProof/>
            <w:webHidden/>
          </w:rPr>
          <w:tab/>
        </w:r>
        <w:r w:rsidR="00507507">
          <w:rPr>
            <w:noProof/>
            <w:webHidden/>
          </w:rPr>
          <w:fldChar w:fldCharType="begin"/>
        </w:r>
        <w:r w:rsidR="00507507">
          <w:rPr>
            <w:noProof/>
            <w:webHidden/>
          </w:rPr>
          <w:instrText xml:space="preserve"> PAGEREF _Toc14564047 \h </w:instrText>
        </w:r>
        <w:r w:rsidR="00507507">
          <w:rPr>
            <w:noProof/>
            <w:webHidden/>
          </w:rPr>
        </w:r>
        <w:r w:rsidR="00507507">
          <w:rPr>
            <w:noProof/>
            <w:webHidden/>
          </w:rPr>
          <w:fldChar w:fldCharType="separate"/>
        </w:r>
        <w:r w:rsidR="00507507">
          <w:rPr>
            <w:noProof/>
            <w:webHidden/>
          </w:rPr>
          <w:t>7</w:t>
        </w:r>
        <w:r w:rsidR="00507507">
          <w:rPr>
            <w:noProof/>
            <w:webHidden/>
          </w:rPr>
          <w:fldChar w:fldCharType="end"/>
        </w:r>
      </w:hyperlink>
    </w:p>
    <w:p w14:paraId="0BE09EF5" w14:textId="41F299D0" w:rsidR="00507507" w:rsidRDefault="00BA4A8C">
      <w:pPr>
        <w:pStyle w:val="TOC3"/>
        <w:rPr>
          <w:rFonts w:asciiTheme="minorHAnsi" w:eastAsiaTheme="minorEastAsia" w:hAnsiTheme="minorHAnsi" w:cstheme="minorBidi"/>
          <w:noProof/>
          <w:sz w:val="22"/>
          <w:szCs w:val="22"/>
          <w:lang w:val="en-ZA" w:eastAsia="en-ZA"/>
        </w:rPr>
      </w:pPr>
      <w:hyperlink w:anchor="_Toc14564048" w:history="1">
        <w:r w:rsidR="00507507" w:rsidRPr="00EB6AD3">
          <w:rPr>
            <w:rStyle w:val="Hyperlink"/>
            <w:noProof/>
          </w:rPr>
          <w:t>2.2.2</w:t>
        </w:r>
        <w:r w:rsidR="00507507">
          <w:rPr>
            <w:rFonts w:asciiTheme="minorHAnsi" w:eastAsiaTheme="minorEastAsia" w:hAnsiTheme="minorHAnsi" w:cstheme="minorBidi"/>
            <w:noProof/>
            <w:sz w:val="22"/>
            <w:szCs w:val="22"/>
            <w:lang w:val="en-ZA" w:eastAsia="en-ZA"/>
          </w:rPr>
          <w:tab/>
        </w:r>
        <w:r w:rsidR="00507507" w:rsidRPr="00EB6AD3">
          <w:rPr>
            <w:rStyle w:val="Hyperlink"/>
            <w:noProof/>
          </w:rPr>
          <w:t>Designed by</w:t>
        </w:r>
        <w:r w:rsidR="00507507">
          <w:rPr>
            <w:noProof/>
            <w:webHidden/>
          </w:rPr>
          <w:tab/>
        </w:r>
        <w:r w:rsidR="00507507">
          <w:rPr>
            <w:noProof/>
            <w:webHidden/>
          </w:rPr>
          <w:fldChar w:fldCharType="begin"/>
        </w:r>
        <w:r w:rsidR="00507507">
          <w:rPr>
            <w:noProof/>
            <w:webHidden/>
          </w:rPr>
          <w:instrText xml:space="preserve"> PAGEREF _Toc14564048 \h </w:instrText>
        </w:r>
        <w:r w:rsidR="00507507">
          <w:rPr>
            <w:noProof/>
            <w:webHidden/>
          </w:rPr>
        </w:r>
        <w:r w:rsidR="00507507">
          <w:rPr>
            <w:noProof/>
            <w:webHidden/>
          </w:rPr>
          <w:fldChar w:fldCharType="separate"/>
        </w:r>
        <w:r w:rsidR="00507507">
          <w:rPr>
            <w:noProof/>
            <w:webHidden/>
          </w:rPr>
          <w:t>10</w:t>
        </w:r>
        <w:r w:rsidR="00507507">
          <w:rPr>
            <w:noProof/>
            <w:webHidden/>
          </w:rPr>
          <w:fldChar w:fldCharType="end"/>
        </w:r>
      </w:hyperlink>
    </w:p>
    <w:p w14:paraId="433ECA69" w14:textId="23216856" w:rsidR="00507507" w:rsidRDefault="00BA4A8C">
      <w:pPr>
        <w:pStyle w:val="TOC3"/>
        <w:rPr>
          <w:rFonts w:asciiTheme="minorHAnsi" w:eastAsiaTheme="minorEastAsia" w:hAnsiTheme="minorHAnsi" w:cstheme="minorBidi"/>
          <w:noProof/>
          <w:sz w:val="22"/>
          <w:szCs w:val="22"/>
          <w:lang w:val="en-ZA" w:eastAsia="en-ZA"/>
        </w:rPr>
      </w:pPr>
      <w:hyperlink w:anchor="_Toc14564049" w:history="1">
        <w:r w:rsidR="00507507" w:rsidRPr="00EB6AD3">
          <w:rPr>
            <w:rStyle w:val="Hyperlink"/>
            <w:noProof/>
          </w:rPr>
          <w:t>2.2.3</w:t>
        </w:r>
        <w:r w:rsidR="00507507">
          <w:rPr>
            <w:rFonts w:asciiTheme="minorHAnsi" w:eastAsiaTheme="minorEastAsia" w:hAnsiTheme="minorHAnsi" w:cstheme="minorBidi"/>
            <w:noProof/>
            <w:sz w:val="22"/>
            <w:szCs w:val="22"/>
            <w:lang w:val="en-ZA" w:eastAsia="en-ZA"/>
          </w:rPr>
          <w:tab/>
        </w:r>
        <w:r w:rsidR="00507507" w:rsidRPr="00EB6AD3">
          <w:rPr>
            <w:rStyle w:val="Hyperlink"/>
            <w:noProof/>
          </w:rPr>
          <w:t>Designed by</w:t>
        </w:r>
        <w:r w:rsidR="00507507">
          <w:rPr>
            <w:noProof/>
            <w:webHidden/>
          </w:rPr>
          <w:tab/>
        </w:r>
        <w:r w:rsidR="00507507">
          <w:rPr>
            <w:noProof/>
            <w:webHidden/>
          </w:rPr>
          <w:fldChar w:fldCharType="begin"/>
        </w:r>
        <w:r w:rsidR="00507507">
          <w:rPr>
            <w:noProof/>
            <w:webHidden/>
          </w:rPr>
          <w:instrText xml:space="preserve"> PAGEREF _Toc14564049 \h </w:instrText>
        </w:r>
        <w:r w:rsidR="00507507">
          <w:rPr>
            <w:noProof/>
            <w:webHidden/>
          </w:rPr>
        </w:r>
        <w:r w:rsidR="00507507">
          <w:rPr>
            <w:noProof/>
            <w:webHidden/>
          </w:rPr>
          <w:fldChar w:fldCharType="separate"/>
        </w:r>
        <w:r w:rsidR="00507507">
          <w:rPr>
            <w:noProof/>
            <w:webHidden/>
          </w:rPr>
          <w:t>12</w:t>
        </w:r>
        <w:r w:rsidR="00507507">
          <w:rPr>
            <w:noProof/>
            <w:webHidden/>
          </w:rPr>
          <w:fldChar w:fldCharType="end"/>
        </w:r>
      </w:hyperlink>
    </w:p>
    <w:p w14:paraId="5AE7FAD4" w14:textId="3C6C0922" w:rsidR="00507507" w:rsidRDefault="00BA4A8C">
      <w:pPr>
        <w:pStyle w:val="TOC3"/>
        <w:rPr>
          <w:rFonts w:asciiTheme="minorHAnsi" w:eastAsiaTheme="minorEastAsia" w:hAnsiTheme="minorHAnsi" w:cstheme="minorBidi"/>
          <w:noProof/>
          <w:sz w:val="22"/>
          <w:szCs w:val="22"/>
          <w:lang w:val="en-ZA" w:eastAsia="en-ZA"/>
        </w:rPr>
      </w:pPr>
      <w:hyperlink w:anchor="_Toc14564050" w:history="1">
        <w:r w:rsidR="00507507" w:rsidRPr="00EB6AD3">
          <w:rPr>
            <w:rStyle w:val="Hyperlink"/>
            <w:noProof/>
          </w:rPr>
          <w:t>2.2.4</w:t>
        </w:r>
        <w:r w:rsidR="00507507">
          <w:rPr>
            <w:rFonts w:asciiTheme="minorHAnsi" w:eastAsiaTheme="minorEastAsia" w:hAnsiTheme="minorHAnsi" w:cstheme="minorBidi"/>
            <w:noProof/>
            <w:sz w:val="22"/>
            <w:szCs w:val="22"/>
            <w:lang w:val="en-ZA" w:eastAsia="en-ZA"/>
          </w:rPr>
          <w:tab/>
        </w:r>
        <w:r w:rsidR="00507507" w:rsidRPr="00EB6AD3">
          <w:rPr>
            <w:rStyle w:val="Hyperlink"/>
            <w:noProof/>
          </w:rPr>
          <w:t>Designed by</w:t>
        </w:r>
        <w:r w:rsidR="00507507">
          <w:rPr>
            <w:noProof/>
            <w:webHidden/>
          </w:rPr>
          <w:tab/>
        </w:r>
        <w:r w:rsidR="00507507">
          <w:rPr>
            <w:noProof/>
            <w:webHidden/>
          </w:rPr>
          <w:fldChar w:fldCharType="begin"/>
        </w:r>
        <w:r w:rsidR="00507507">
          <w:rPr>
            <w:noProof/>
            <w:webHidden/>
          </w:rPr>
          <w:instrText xml:space="preserve"> PAGEREF _Toc14564050 \h </w:instrText>
        </w:r>
        <w:r w:rsidR="00507507">
          <w:rPr>
            <w:noProof/>
            <w:webHidden/>
          </w:rPr>
        </w:r>
        <w:r w:rsidR="00507507">
          <w:rPr>
            <w:noProof/>
            <w:webHidden/>
          </w:rPr>
          <w:fldChar w:fldCharType="separate"/>
        </w:r>
        <w:r w:rsidR="00507507">
          <w:rPr>
            <w:noProof/>
            <w:webHidden/>
          </w:rPr>
          <w:t>13</w:t>
        </w:r>
        <w:r w:rsidR="00507507">
          <w:rPr>
            <w:noProof/>
            <w:webHidden/>
          </w:rPr>
          <w:fldChar w:fldCharType="end"/>
        </w:r>
      </w:hyperlink>
    </w:p>
    <w:p w14:paraId="108E8B4F" w14:textId="7E22FC45" w:rsidR="00507507" w:rsidRDefault="00BA4A8C">
      <w:pPr>
        <w:pStyle w:val="TOC3"/>
        <w:rPr>
          <w:rFonts w:asciiTheme="minorHAnsi" w:eastAsiaTheme="minorEastAsia" w:hAnsiTheme="minorHAnsi" w:cstheme="minorBidi"/>
          <w:noProof/>
          <w:sz w:val="22"/>
          <w:szCs w:val="22"/>
          <w:lang w:val="en-ZA" w:eastAsia="en-ZA"/>
        </w:rPr>
      </w:pPr>
      <w:hyperlink w:anchor="_Toc14564051" w:history="1">
        <w:r w:rsidR="00507507" w:rsidRPr="00EB6AD3">
          <w:rPr>
            <w:rStyle w:val="Hyperlink"/>
            <w:noProof/>
          </w:rPr>
          <w:t>2.2.5</w:t>
        </w:r>
        <w:r w:rsidR="00507507">
          <w:rPr>
            <w:rFonts w:asciiTheme="minorHAnsi" w:eastAsiaTheme="minorEastAsia" w:hAnsiTheme="minorHAnsi" w:cstheme="minorBidi"/>
            <w:noProof/>
            <w:sz w:val="22"/>
            <w:szCs w:val="22"/>
            <w:lang w:val="en-ZA" w:eastAsia="en-ZA"/>
          </w:rPr>
          <w:tab/>
        </w:r>
        <w:r w:rsidR="00507507" w:rsidRPr="00EB6AD3">
          <w:rPr>
            <w:rStyle w:val="Hyperlink"/>
            <w:noProof/>
          </w:rPr>
          <w:t>Designed by</w:t>
        </w:r>
        <w:r w:rsidR="00507507">
          <w:rPr>
            <w:noProof/>
            <w:webHidden/>
          </w:rPr>
          <w:tab/>
        </w:r>
        <w:r w:rsidR="00507507">
          <w:rPr>
            <w:noProof/>
            <w:webHidden/>
          </w:rPr>
          <w:fldChar w:fldCharType="begin"/>
        </w:r>
        <w:r w:rsidR="00507507">
          <w:rPr>
            <w:noProof/>
            <w:webHidden/>
          </w:rPr>
          <w:instrText xml:space="preserve"> PAGEREF _Toc14564051 \h </w:instrText>
        </w:r>
        <w:r w:rsidR="00507507">
          <w:rPr>
            <w:noProof/>
            <w:webHidden/>
          </w:rPr>
        </w:r>
        <w:r w:rsidR="00507507">
          <w:rPr>
            <w:noProof/>
            <w:webHidden/>
          </w:rPr>
          <w:fldChar w:fldCharType="separate"/>
        </w:r>
        <w:r w:rsidR="00507507">
          <w:rPr>
            <w:noProof/>
            <w:webHidden/>
          </w:rPr>
          <w:t>15</w:t>
        </w:r>
        <w:r w:rsidR="00507507">
          <w:rPr>
            <w:noProof/>
            <w:webHidden/>
          </w:rPr>
          <w:fldChar w:fldCharType="end"/>
        </w:r>
      </w:hyperlink>
    </w:p>
    <w:p w14:paraId="47830594" w14:textId="08AF6A4E" w:rsidR="00507507" w:rsidRDefault="00BA4A8C">
      <w:pPr>
        <w:pStyle w:val="TOC3"/>
        <w:rPr>
          <w:rFonts w:asciiTheme="minorHAnsi" w:eastAsiaTheme="minorEastAsia" w:hAnsiTheme="minorHAnsi" w:cstheme="minorBidi"/>
          <w:noProof/>
          <w:sz w:val="22"/>
          <w:szCs w:val="22"/>
          <w:lang w:val="en-ZA" w:eastAsia="en-ZA"/>
        </w:rPr>
      </w:pPr>
      <w:hyperlink w:anchor="_Toc14564052" w:history="1">
        <w:r w:rsidR="00507507" w:rsidRPr="00EB6AD3">
          <w:rPr>
            <w:rStyle w:val="Hyperlink"/>
            <w:noProof/>
          </w:rPr>
          <w:t>2.2.6</w:t>
        </w:r>
        <w:r w:rsidR="00507507">
          <w:rPr>
            <w:rFonts w:asciiTheme="minorHAnsi" w:eastAsiaTheme="minorEastAsia" w:hAnsiTheme="minorHAnsi" w:cstheme="minorBidi"/>
            <w:noProof/>
            <w:sz w:val="22"/>
            <w:szCs w:val="22"/>
            <w:lang w:val="en-ZA" w:eastAsia="en-ZA"/>
          </w:rPr>
          <w:tab/>
        </w:r>
        <w:r w:rsidR="00507507" w:rsidRPr="00EB6AD3">
          <w:rPr>
            <w:rStyle w:val="Hyperlink"/>
            <w:noProof/>
          </w:rPr>
          <w:t>Designed by</w:t>
        </w:r>
        <w:r w:rsidR="00507507">
          <w:rPr>
            <w:noProof/>
            <w:webHidden/>
          </w:rPr>
          <w:tab/>
        </w:r>
        <w:r w:rsidR="00507507">
          <w:rPr>
            <w:noProof/>
            <w:webHidden/>
          </w:rPr>
          <w:fldChar w:fldCharType="begin"/>
        </w:r>
        <w:r w:rsidR="00507507">
          <w:rPr>
            <w:noProof/>
            <w:webHidden/>
          </w:rPr>
          <w:instrText xml:space="preserve"> PAGEREF _Toc14564052 \h </w:instrText>
        </w:r>
        <w:r w:rsidR="00507507">
          <w:rPr>
            <w:noProof/>
            <w:webHidden/>
          </w:rPr>
        </w:r>
        <w:r w:rsidR="00507507">
          <w:rPr>
            <w:noProof/>
            <w:webHidden/>
          </w:rPr>
          <w:fldChar w:fldCharType="separate"/>
        </w:r>
        <w:r w:rsidR="00507507">
          <w:rPr>
            <w:noProof/>
            <w:webHidden/>
          </w:rPr>
          <w:t>17</w:t>
        </w:r>
        <w:r w:rsidR="00507507">
          <w:rPr>
            <w:noProof/>
            <w:webHidden/>
          </w:rPr>
          <w:fldChar w:fldCharType="end"/>
        </w:r>
      </w:hyperlink>
    </w:p>
    <w:p w14:paraId="0879DB3B" w14:textId="1D41495B" w:rsidR="00507507" w:rsidRDefault="00BA4A8C">
      <w:pPr>
        <w:pStyle w:val="TOC3"/>
        <w:rPr>
          <w:rFonts w:asciiTheme="minorHAnsi" w:eastAsiaTheme="minorEastAsia" w:hAnsiTheme="minorHAnsi" w:cstheme="minorBidi"/>
          <w:noProof/>
          <w:sz w:val="22"/>
          <w:szCs w:val="22"/>
          <w:lang w:val="en-ZA" w:eastAsia="en-ZA"/>
        </w:rPr>
      </w:pPr>
      <w:hyperlink w:anchor="_Toc14564053" w:history="1">
        <w:r w:rsidR="00507507" w:rsidRPr="00EB6AD3">
          <w:rPr>
            <w:rStyle w:val="Hyperlink"/>
            <w:noProof/>
          </w:rPr>
          <w:t>2.2.7</w:t>
        </w:r>
        <w:r w:rsidR="00507507">
          <w:rPr>
            <w:rFonts w:asciiTheme="minorHAnsi" w:eastAsiaTheme="minorEastAsia" w:hAnsiTheme="minorHAnsi" w:cstheme="minorBidi"/>
            <w:noProof/>
            <w:sz w:val="22"/>
            <w:szCs w:val="22"/>
            <w:lang w:val="en-ZA" w:eastAsia="en-ZA"/>
          </w:rPr>
          <w:tab/>
        </w:r>
        <w:r w:rsidR="00507507" w:rsidRPr="00EB6AD3">
          <w:rPr>
            <w:rStyle w:val="Hyperlink"/>
            <w:noProof/>
          </w:rPr>
          <w:t>Designed by</w:t>
        </w:r>
        <w:r w:rsidR="00507507">
          <w:rPr>
            <w:noProof/>
            <w:webHidden/>
          </w:rPr>
          <w:tab/>
        </w:r>
        <w:r w:rsidR="00507507">
          <w:rPr>
            <w:noProof/>
            <w:webHidden/>
          </w:rPr>
          <w:fldChar w:fldCharType="begin"/>
        </w:r>
        <w:r w:rsidR="00507507">
          <w:rPr>
            <w:noProof/>
            <w:webHidden/>
          </w:rPr>
          <w:instrText xml:space="preserve"> PAGEREF _Toc14564053 \h </w:instrText>
        </w:r>
        <w:r w:rsidR="00507507">
          <w:rPr>
            <w:noProof/>
            <w:webHidden/>
          </w:rPr>
        </w:r>
        <w:r w:rsidR="00507507">
          <w:rPr>
            <w:noProof/>
            <w:webHidden/>
          </w:rPr>
          <w:fldChar w:fldCharType="separate"/>
        </w:r>
        <w:r w:rsidR="00507507">
          <w:rPr>
            <w:noProof/>
            <w:webHidden/>
          </w:rPr>
          <w:t>19</w:t>
        </w:r>
        <w:r w:rsidR="00507507">
          <w:rPr>
            <w:noProof/>
            <w:webHidden/>
          </w:rPr>
          <w:fldChar w:fldCharType="end"/>
        </w:r>
      </w:hyperlink>
    </w:p>
    <w:p w14:paraId="45DC1F74" w14:textId="538A4F89" w:rsidR="00507507" w:rsidRDefault="00BA4A8C">
      <w:pPr>
        <w:pStyle w:val="TOC3"/>
        <w:rPr>
          <w:rFonts w:asciiTheme="minorHAnsi" w:eastAsiaTheme="minorEastAsia" w:hAnsiTheme="minorHAnsi" w:cstheme="minorBidi"/>
          <w:noProof/>
          <w:sz w:val="22"/>
          <w:szCs w:val="22"/>
          <w:lang w:val="en-ZA" w:eastAsia="en-ZA"/>
        </w:rPr>
      </w:pPr>
      <w:hyperlink w:anchor="_Toc14564054" w:history="1">
        <w:r w:rsidR="00507507" w:rsidRPr="00EB6AD3">
          <w:rPr>
            <w:rStyle w:val="Hyperlink"/>
            <w:noProof/>
          </w:rPr>
          <w:t>2.2.8</w:t>
        </w:r>
        <w:r w:rsidR="00507507">
          <w:rPr>
            <w:rFonts w:asciiTheme="minorHAnsi" w:eastAsiaTheme="minorEastAsia" w:hAnsiTheme="minorHAnsi" w:cstheme="minorBidi"/>
            <w:noProof/>
            <w:sz w:val="22"/>
            <w:szCs w:val="22"/>
            <w:lang w:val="en-ZA" w:eastAsia="en-ZA"/>
          </w:rPr>
          <w:tab/>
        </w:r>
        <w:r w:rsidR="00507507" w:rsidRPr="00EB6AD3">
          <w:rPr>
            <w:rStyle w:val="Hyperlink"/>
            <w:noProof/>
          </w:rPr>
          <w:t>Designed by Zandile Dube</w:t>
        </w:r>
        <w:r w:rsidR="00507507">
          <w:rPr>
            <w:noProof/>
            <w:webHidden/>
          </w:rPr>
          <w:tab/>
        </w:r>
        <w:r w:rsidR="00507507">
          <w:rPr>
            <w:noProof/>
            <w:webHidden/>
          </w:rPr>
          <w:fldChar w:fldCharType="begin"/>
        </w:r>
        <w:r w:rsidR="00507507">
          <w:rPr>
            <w:noProof/>
            <w:webHidden/>
          </w:rPr>
          <w:instrText xml:space="preserve"> PAGEREF _Toc14564054 \h </w:instrText>
        </w:r>
        <w:r w:rsidR="00507507">
          <w:rPr>
            <w:noProof/>
            <w:webHidden/>
          </w:rPr>
        </w:r>
        <w:r w:rsidR="00507507">
          <w:rPr>
            <w:noProof/>
            <w:webHidden/>
          </w:rPr>
          <w:fldChar w:fldCharType="separate"/>
        </w:r>
        <w:r w:rsidR="00507507">
          <w:rPr>
            <w:noProof/>
            <w:webHidden/>
          </w:rPr>
          <w:t>20</w:t>
        </w:r>
        <w:r w:rsidR="00507507">
          <w:rPr>
            <w:noProof/>
            <w:webHidden/>
          </w:rPr>
          <w:fldChar w:fldCharType="end"/>
        </w:r>
      </w:hyperlink>
    </w:p>
    <w:p w14:paraId="28AF87BF" w14:textId="7F8D2B98" w:rsidR="00507507" w:rsidRDefault="00BA4A8C">
      <w:pPr>
        <w:pStyle w:val="TOC3"/>
        <w:rPr>
          <w:rFonts w:asciiTheme="minorHAnsi" w:eastAsiaTheme="minorEastAsia" w:hAnsiTheme="minorHAnsi" w:cstheme="minorBidi"/>
          <w:noProof/>
          <w:sz w:val="22"/>
          <w:szCs w:val="22"/>
          <w:lang w:val="en-ZA" w:eastAsia="en-ZA"/>
        </w:rPr>
      </w:pPr>
      <w:hyperlink w:anchor="_Toc14564055" w:history="1">
        <w:r w:rsidR="00507507" w:rsidRPr="00EB6AD3">
          <w:rPr>
            <w:rStyle w:val="Hyperlink"/>
            <w:noProof/>
          </w:rPr>
          <w:t>2.2.9</w:t>
        </w:r>
        <w:r w:rsidR="00507507">
          <w:rPr>
            <w:rFonts w:asciiTheme="minorHAnsi" w:eastAsiaTheme="minorEastAsia" w:hAnsiTheme="minorHAnsi" w:cstheme="minorBidi"/>
            <w:noProof/>
            <w:sz w:val="22"/>
            <w:szCs w:val="22"/>
            <w:lang w:val="en-ZA" w:eastAsia="en-ZA"/>
          </w:rPr>
          <w:tab/>
        </w:r>
        <w:r w:rsidR="00507507" w:rsidRPr="00EB6AD3">
          <w:rPr>
            <w:rStyle w:val="Hyperlink"/>
            <w:noProof/>
          </w:rPr>
          <w:t>Designed by Zandile Dube</w:t>
        </w:r>
        <w:r w:rsidR="00507507">
          <w:rPr>
            <w:noProof/>
            <w:webHidden/>
          </w:rPr>
          <w:tab/>
        </w:r>
        <w:r w:rsidR="00507507">
          <w:rPr>
            <w:noProof/>
            <w:webHidden/>
          </w:rPr>
          <w:fldChar w:fldCharType="begin"/>
        </w:r>
        <w:r w:rsidR="00507507">
          <w:rPr>
            <w:noProof/>
            <w:webHidden/>
          </w:rPr>
          <w:instrText xml:space="preserve"> PAGEREF _Toc14564055 \h </w:instrText>
        </w:r>
        <w:r w:rsidR="00507507">
          <w:rPr>
            <w:noProof/>
            <w:webHidden/>
          </w:rPr>
        </w:r>
        <w:r w:rsidR="00507507">
          <w:rPr>
            <w:noProof/>
            <w:webHidden/>
          </w:rPr>
          <w:fldChar w:fldCharType="separate"/>
        </w:r>
        <w:r w:rsidR="00507507">
          <w:rPr>
            <w:noProof/>
            <w:webHidden/>
          </w:rPr>
          <w:t>21</w:t>
        </w:r>
        <w:r w:rsidR="00507507">
          <w:rPr>
            <w:noProof/>
            <w:webHidden/>
          </w:rPr>
          <w:fldChar w:fldCharType="end"/>
        </w:r>
      </w:hyperlink>
    </w:p>
    <w:p w14:paraId="70F785B9" w14:textId="68086C84" w:rsidR="00507507" w:rsidRDefault="00BA4A8C">
      <w:pPr>
        <w:pStyle w:val="TOC3"/>
        <w:rPr>
          <w:rFonts w:asciiTheme="minorHAnsi" w:eastAsiaTheme="minorEastAsia" w:hAnsiTheme="minorHAnsi" w:cstheme="minorBidi"/>
          <w:noProof/>
          <w:sz w:val="22"/>
          <w:szCs w:val="22"/>
          <w:lang w:val="en-ZA" w:eastAsia="en-ZA"/>
        </w:rPr>
      </w:pPr>
      <w:hyperlink w:anchor="_Toc14564056" w:history="1">
        <w:r w:rsidR="00507507" w:rsidRPr="00EB6AD3">
          <w:rPr>
            <w:rStyle w:val="Hyperlink"/>
            <w:noProof/>
          </w:rPr>
          <w:t>2.2.10</w:t>
        </w:r>
        <w:r w:rsidR="00507507">
          <w:rPr>
            <w:rFonts w:asciiTheme="minorHAnsi" w:eastAsiaTheme="minorEastAsia" w:hAnsiTheme="minorHAnsi" w:cstheme="minorBidi"/>
            <w:noProof/>
            <w:sz w:val="22"/>
            <w:szCs w:val="22"/>
            <w:lang w:val="en-ZA" w:eastAsia="en-ZA"/>
          </w:rPr>
          <w:tab/>
        </w:r>
        <w:r w:rsidR="00507507" w:rsidRPr="00EB6AD3">
          <w:rPr>
            <w:rStyle w:val="Hyperlink"/>
            <w:noProof/>
          </w:rPr>
          <w:t>Designed by Emandleni Moyo</w:t>
        </w:r>
        <w:r w:rsidR="00507507">
          <w:rPr>
            <w:noProof/>
            <w:webHidden/>
          </w:rPr>
          <w:tab/>
        </w:r>
        <w:r w:rsidR="00507507">
          <w:rPr>
            <w:noProof/>
            <w:webHidden/>
          </w:rPr>
          <w:fldChar w:fldCharType="begin"/>
        </w:r>
        <w:r w:rsidR="00507507">
          <w:rPr>
            <w:noProof/>
            <w:webHidden/>
          </w:rPr>
          <w:instrText xml:space="preserve"> PAGEREF _Toc14564056 \h </w:instrText>
        </w:r>
        <w:r w:rsidR="00507507">
          <w:rPr>
            <w:noProof/>
            <w:webHidden/>
          </w:rPr>
        </w:r>
        <w:r w:rsidR="00507507">
          <w:rPr>
            <w:noProof/>
            <w:webHidden/>
          </w:rPr>
          <w:fldChar w:fldCharType="separate"/>
        </w:r>
        <w:r w:rsidR="00507507">
          <w:rPr>
            <w:noProof/>
            <w:webHidden/>
          </w:rPr>
          <w:t>22</w:t>
        </w:r>
        <w:r w:rsidR="00507507">
          <w:rPr>
            <w:noProof/>
            <w:webHidden/>
          </w:rPr>
          <w:fldChar w:fldCharType="end"/>
        </w:r>
      </w:hyperlink>
    </w:p>
    <w:p w14:paraId="62D1F427" w14:textId="11C464EB" w:rsidR="00507507" w:rsidRDefault="00BA4A8C">
      <w:pPr>
        <w:pStyle w:val="TOC3"/>
        <w:rPr>
          <w:rFonts w:asciiTheme="minorHAnsi" w:eastAsiaTheme="minorEastAsia" w:hAnsiTheme="minorHAnsi" w:cstheme="minorBidi"/>
          <w:noProof/>
          <w:sz w:val="22"/>
          <w:szCs w:val="22"/>
          <w:lang w:val="en-ZA" w:eastAsia="en-ZA"/>
        </w:rPr>
      </w:pPr>
      <w:hyperlink w:anchor="_Toc14564057" w:history="1">
        <w:r w:rsidR="00507507" w:rsidRPr="00EB6AD3">
          <w:rPr>
            <w:rStyle w:val="Hyperlink"/>
            <w:noProof/>
          </w:rPr>
          <w:t>2.2.11</w:t>
        </w:r>
        <w:r w:rsidR="00507507">
          <w:rPr>
            <w:rFonts w:asciiTheme="minorHAnsi" w:eastAsiaTheme="minorEastAsia" w:hAnsiTheme="minorHAnsi" w:cstheme="minorBidi"/>
            <w:noProof/>
            <w:sz w:val="22"/>
            <w:szCs w:val="22"/>
            <w:lang w:val="en-ZA" w:eastAsia="en-ZA"/>
          </w:rPr>
          <w:tab/>
        </w:r>
        <w:r w:rsidR="00507507" w:rsidRPr="00EB6AD3">
          <w:rPr>
            <w:rStyle w:val="Hyperlink"/>
            <w:noProof/>
          </w:rPr>
          <w:t>Designed by Emandleni Moyo</w:t>
        </w:r>
        <w:r w:rsidR="00507507">
          <w:rPr>
            <w:noProof/>
            <w:webHidden/>
          </w:rPr>
          <w:tab/>
        </w:r>
        <w:r w:rsidR="00507507">
          <w:rPr>
            <w:noProof/>
            <w:webHidden/>
          </w:rPr>
          <w:fldChar w:fldCharType="begin"/>
        </w:r>
        <w:r w:rsidR="00507507">
          <w:rPr>
            <w:noProof/>
            <w:webHidden/>
          </w:rPr>
          <w:instrText xml:space="preserve"> PAGEREF _Toc14564057 \h </w:instrText>
        </w:r>
        <w:r w:rsidR="00507507">
          <w:rPr>
            <w:noProof/>
            <w:webHidden/>
          </w:rPr>
        </w:r>
        <w:r w:rsidR="00507507">
          <w:rPr>
            <w:noProof/>
            <w:webHidden/>
          </w:rPr>
          <w:fldChar w:fldCharType="separate"/>
        </w:r>
        <w:r w:rsidR="00507507">
          <w:rPr>
            <w:noProof/>
            <w:webHidden/>
          </w:rPr>
          <w:t>24</w:t>
        </w:r>
        <w:r w:rsidR="00507507">
          <w:rPr>
            <w:noProof/>
            <w:webHidden/>
          </w:rPr>
          <w:fldChar w:fldCharType="end"/>
        </w:r>
      </w:hyperlink>
    </w:p>
    <w:p w14:paraId="2B907661" w14:textId="447BFC91" w:rsidR="00507507" w:rsidRDefault="00BA4A8C">
      <w:pPr>
        <w:pStyle w:val="TOC3"/>
        <w:rPr>
          <w:rFonts w:asciiTheme="minorHAnsi" w:eastAsiaTheme="minorEastAsia" w:hAnsiTheme="minorHAnsi" w:cstheme="minorBidi"/>
          <w:noProof/>
          <w:sz w:val="22"/>
          <w:szCs w:val="22"/>
          <w:lang w:val="en-ZA" w:eastAsia="en-ZA"/>
        </w:rPr>
      </w:pPr>
      <w:hyperlink w:anchor="_Toc14564058" w:history="1">
        <w:r w:rsidR="00507507" w:rsidRPr="00EB6AD3">
          <w:rPr>
            <w:rStyle w:val="Hyperlink"/>
            <w:noProof/>
          </w:rPr>
          <w:t>2.2.12</w:t>
        </w:r>
        <w:r w:rsidR="00507507">
          <w:rPr>
            <w:rFonts w:asciiTheme="minorHAnsi" w:eastAsiaTheme="minorEastAsia" w:hAnsiTheme="minorHAnsi" w:cstheme="minorBidi"/>
            <w:noProof/>
            <w:sz w:val="22"/>
            <w:szCs w:val="22"/>
            <w:lang w:val="en-ZA" w:eastAsia="en-ZA"/>
          </w:rPr>
          <w:tab/>
        </w:r>
        <w:r w:rsidR="00507507" w:rsidRPr="00EB6AD3">
          <w:rPr>
            <w:rStyle w:val="Hyperlink"/>
            <w:noProof/>
          </w:rPr>
          <w:t>Designed by Emandleni Moyo</w:t>
        </w:r>
        <w:r w:rsidR="00507507">
          <w:rPr>
            <w:noProof/>
            <w:webHidden/>
          </w:rPr>
          <w:tab/>
        </w:r>
        <w:r w:rsidR="00507507">
          <w:rPr>
            <w:noProof/>
            <w:webHidden/>
          </w:rPr>
          <w:fldChar w:fldCharType="begin"/>
        </w:r>
        <w:r w:rsidR="00507507">
          <w:rPr>
            <w:noProof/>
            <w:webHidden/>
          </w:rPr>
          <w:instrText xml:space="preserve"> PAGEREF _Toc14564058 \h </w:instrText>
        </w:r>
        <w:r w:rsidR="00507507">
          <w:rPr>
            <w:noProof/>
            <w:webHidden/>
          </w:rPr>
        </w:r>
        <w:r w:rsidR="00507507">
          <w:rPr>
            <w:noProof/>
            <w:webHidden/>
          </w:rPr>
          <w:fldChar w:fldCharType="separate"/>
        </w:r>
        <w:r w:rsidR="00507507">
          <w:rPr>
            <w:noProof/>
            <w:webHidden/>
          </w:rPr>
          <w:t>26</w:t>
        </w:r>
        <w:r w:rsidR="00507507">
          <w:rPr>
            <w:noProof/>
            <w:webHidden/>
          </w:rPr>
          <w:fldChar w:fldCharType="end"/>
        </w:r>
      </w:hyperlink>
    </w:p>
    <w:p w14:paraId="601A2487" w14:textId="0F2BB680" w:rsidR="00507507" w:rsidRDefault="00BA4A8C">
      <w:pPr>
        <w:pStyle w:val="TOC3"/>
        <w:rPr>
          <w:rFonts w:asciiTheme="minorHAnsi" w:eastAsiaTheme="minorEastAsia" w:hAnsiTheme="minorHAnsi" w:cstheme="minorBidi"/>
          <w:noProof/>
          <w:sz w:val="22"/>
          <w:szCs w:val="22"/>
          <w:lang w:val="en-ZA" w:eastAsia="en-ZA"/>
        </w:rPr>
      </w:pPr>
      <w:hyperlink w:anchor="_Toc14564059" w:history="1">
        <w:r w:rsidR="00507507" w:rsidRPr="00EB6AD3">
          <w:rPr>
            <w:rStyle w:val="Hyperlink"/>
            <w:noProof/>
          </w:rPr>
          <w:t>2.2.13</w:t>
        </w:r>
        <w:r w:rsidR="00507507">
          <w:rPr>
            <w:rFonts w:asciiTheme="minorHAnsi" w:eastAsiaTheme="minorEastAsia" w:hAnsiTheme="minorHAnsi" w:cstheme="minorBidi"/>
            <w:noProof/>
            <w:sz w:val="22"/>
            <w:szCs w:val="22"/>
            <w:lang w:val="en-ZA" w:eastAsia="en-ZA"/>
          </w:rPr>
          <w:tab/>
        </w:r>
        <w:r w:rsidR="00507507" w:rsidRPr="00EB6AD3">
          <w:rPr>
            <w:rStyle w:val="Hyperlink"/>
            <w:noProof/>
          </w:rPr>
          <w:t>Designed by Emandleni Moyo</w:t>
        </w:r>
        <w:r w:rsidR="00507507">
          <w:rPr>
            <w:noProof/>
            <w:webHidden/>
          </w:rPr>
          <w:tab/>
        </w:r>
        <w:r w:rsidR="00507507">
          <w:rPr>
            <w:noProof/>
            <w:webHidden/>
          </w:rPr>
          <w:fldChar w:fldCharType="begin"/>
        </w:r>
        <w:r w:rsidR="00507507">
          <w:rPr>
            <w:noProof/>
            <w:webHidden/>
          </w:rPr>
          <w:instrText xml:space="preserve"> PAGEREF _Toc14564059 \h </w:instrText>
        </w:r>
        <w:r w:rsidR="00507507">
          <w:rPr>
            <w:noProof/>
            <w:webHidden/>
          </w:rPr>
        </w:r>
        <w:r w:rsidR="00507507">
          <w:rPr>
            <w:noProof/>
            <w:webHidden/>
          </w:rPr>
          <w:fldChar w:fldCharType="separate"/>
        </w:r>
        <w:r w:rsidR="00507507">
          <w:rPr>
            <w:noProof/>
            <w:webHidden/>
          </w:rPr>
          <w:t>28</w:t>
        </w:r>
        <w:r w:rsidR="00507507">
          <w:rPr>
            <w:noProof/>
            <w:webHidden/>
          </w:rPr>
          <w:fldChar w:fldCharType="end"/>
        </w:r>
      </w:hyperlink>
    </w:p>
    <w:p w14:paraId="65F83F35" w14:textId="13E60075" w:rsidR="00507507" w:rsidRDefault="00BA4A8C">
      <w:pPr>
        <w:pStyle w:val="TOC3"/>
        <w:rPr>
          <w:rFonts w:asciiTheme="minorHAnsi" w:eastAsiaTheme="minorEastAsia" w:hAnsiTheme="minorHAnsi" w:cstheme="minorBidi"/>
          <w:noProof/>
          <w:sz w:val="22"/>
          <w:szCs w:val="22"/>
          <w:lang w:val="en-ZA" w:eastAsia="en-ZA"/>
        </w:rPr>
      </w:pPr>
      <w:hyperlink w:anchor="_Toc14564060" w:history="1">
        <w:r w:rsidR="00507507" w:rsidRPr="00EB6AD3">
          <w:rPr>
            <w:rStyle w:val="Hyperlink"/>
            <w:noProof/>
          </w:rPr>
          <w:t>2.2.14</w:t>
        </w:r>
        <w:r w:rsidR="00507507">
          <w:rPr>
            <w:rFonts w:asciiTheme="minorHAnsi" w:eastAsiaTheme="minorEastAsia" w:hAnsiTheme="minorHAnsi" w:cstheme="minorBidi"/>
            <w:noProof/>
            <w:sz w:val="22"/>
            <w:szCs w:val="22"/>
            <w:lang w:val="en-ZA" w:eastAsia="en-ZA"/>
          </w:rPr>
          <w:tab/>
        </w:r>
        <w:r w:rsidR="00507507" w:rsidRPr="00EB6AD3">
          <w:rPr>
            <w:rStyle w:val="Hyperlink"/>
            <w:noProof/>
          </w:rPr>
          <w:t>Designed by Zandile Dube</w:t>
        </w:r>
        <w:r w:rsidR="00507507">
          <w:rPr>
            <w:noProof/>
            <w:webHidden/>
          </w:rPr>
          <w:tab/>
        </w:r>
        <w:r w:rsidR="00507507">
          <w:rPr>
            <w:noProof/>
            <w:webHidden/>
          </w:rPr>
          <w:fldChar w:fldCharType="begin"/>
        </w:r>
        <w:r w:rsidR="00507507">
          <w:rPr>
            <w:noProof/>
            <w:webHidden/>
          </w:rPr>
          <w:instrText xml:space="preserve"> PAGEREF _Toc14564060 \h </w:instrText>
        </w:r>
        <w:r w:rsidR="00507507">
          <w:rPr>
            <w:noProof/>
            <w:webHidden/>
          </w:rPr>
        </w:r>
        <w:r w:rsidR="00507507">
          <w:rPr>
            <w:noProof/>
            <w:webHidden/>
          </w:rPr>
          <w:fldChar w:fldCharType="separate"/>
        </w:r>
        <w:r w:rsidR="00507507">
          <w:rPr>
            <w:noProof/>
            <w:webHidden/>
          </w:rPr>
          <w:t>29</w:t>
        </w:r>
        <w:r w:rsidR="00507507">
          <w:rPr>
            <w:noProof/>
            <w:webHidden/>
          </w:rPr>
          <w:fldChar w:fldCharType="end"/>
        </w:r>
      </w:hyperlink>
    </w:p>
    <w:p w14:paraId="7F9DD13B" w14:textId="081B2345" w:rsidR="00507507" w:rsidRDefault="00BA4A8C">
      <w:pPr>
        <w:pStyle w:val="TOC3"/>
        <w:rPr>
          <w:rFonts w:asciiTheme="minorHAnsi" w:eastAsiaTheme="minorEastAsia" w:hAnsiTheme="minorHAnsi" w:cstheme="minorBidi"/>
          <w:noProof/>
          <w:sz w:val="22"/>
          <w:szCs w:val="22"/>
          <w:lang w:val="en-ZA" w:eastAsia="en-ZA"/>
        </w:rPr>
      </w:pPr>
      <w:hyperlink w:anchor="_Toc14564061" w:history="1">
        <w:r w:rsidR="00507507" w:rsidRPr="00EB6AD3">
          <w:rPr>
            <w:rStyle w:val="Hyperlink"/>
            <w:noProof/>
          </w:rPr>
          <w:t>2.2.15</w:t>
        </w:r>
        <w:r w:rsidR="00507507">
          <w:rPr>
            <w:rFonts w:asciiTheme="minorHAnsi" w:eastAsiaTheme="minorEastAsia" w:hAnsiTheme="minorHAnsi" w:cstheme="minorBidi"/>
            <w:noProof/>
            <w:sz w:val="22"/>
            <w:szCs w:val="22"/>
            <w:lang w:val="en-ZA" w:eastAsia="en-ZA"/>
          </w:rPr>
          <w:tab/>
        </w:r>
        <w:r w:rsidR="00507507" w:rsidRPr="00EB6AD3">
          <w:rPr>
            <w:rStyle w:val="Hyperlink"/>
            <w:noProof/>
          </w:rPr>
          <w:t>Designed by Lavhelesani Mamphwe</w:t>
        </w:r>
        <w:r w:rsidR="00507507">
          <w:rPr>
            <w:noProof/>
            <w:webHidden/>
          </w:rPr>
          <w:tab/>
        </w:r>
        <w:r w:rsidR="00507507">
          <w:rPr>
            <w:noProof/>
            <w:webHidden/>
          </w:rPr>
          <w:fldChar w:fldCharType="begin"/>
        </w:r>
        <w:r w:rsidR="00507507">
          <w:rPr>
            <w:noProof/>
            <w:webHidden/>
          </w:rPr>
          <w:instrText xml:space="preserve"> PAGEREF _Toc14564061 \h </w:instrText>
        </w:r>
        <w:r w:rsidR="00507507">
          <w:rPr>
            <w:noProof/>
            <w:webHidden/>
          </w:rPr>
        </w:r>
        <w:r w:rsidR="00507507">
          <w:rPr>
            <w:noProof/>
            <w:webHidden/>
          </w:rPr>
          <w:fldChar w:fldCharType="separate"/>
        </w:r>
        <w:r w:rsidR="00507507">
          <w:rPr>
            <w:noProof/>
            <w:webHidden/>
          </w:rPr>
          <w:t>30</w:t>
        </w:r>
        <w:r w:rsidR="00507507">
          <w:rPr>
            <w:noProof/>
            <w:webHidden/>
          </w:rPr>
          <w:fldChar w:fldCharType="end"/>
        </w:r>
      </w:hyperlink>
    </w:p>
    <w:p w14:paraId="6470C3BC" w14:textId="2C628438" w:rsidR="00507507" w:rsidRDefault="00BA4A8C">
      <w:pPr>
        <w:pStyle w:val="TOC1"/>
        <w:rPr>
          <w:rFonts w:asciiTheme="minorHAnsi" w:eastAsiaTheme="minorEastAsia" w:hAnsiTheme="minorHAnsi" w:cstheme="minorBidi"/>
          <w:b w:val="0"/>
          <w:bCs w:val="0"/>
          <w:caps w:val="0"/>
          <w:sz w:val="22"/>
          <w:szCs w:val="22"/>
          <w:lang w:val="en-ZA" w:eastAsia="en-ZA"/>
        </w:rPr>
      </w:pPr>
      <w:hyperlink w:anchor="_Toc14564062" w:history="1">
        <w:r w:rsidR="00507507" w:rsidRPr="00EB6AD3">
          <w:rPr>
            <w:rStyle w:val="Hyperlink"/>
          </w:rPr>
          <w:t>3</w:t>
        </w:r>
        <w:r w:rsidR="00507507">
          <w:rPr>
            <w:rFonts w:asciiTheme="minorHAnsi" w:eastAsiaTheme="minorEastAsia" w:hAnsiTheme="minorHAnsi" w:cstheme="minorBidi"/>
            <w:b w:val="0"/>
            <w:bCs w:val="0"/>
            <w:caps w:val="0"/>
            <w:sz w:val="22"/>
            <w:szCs w:val="22"/>
            <w:lang w:val="en-ZA" w:eastAsia="en-ZA"/>
          </w:rPr>
          <w:tab/>
        </w:r>
        <w:r w:rsidR="00507507" w:rsidRPr="00EB6AD3">
          <w:rPr>
            <w:rStyle w:val="Hyperlink"/>
          </w:rPr>
          <w:t>DATA REQUIREMENTS</w:t>
        </w:r>
        <w:r w:rsidR="00507507">
          <w:rPr>
            <w:webHidden/>
          </w:rPr>
          <w:tab/>
        </w:r>
        <w:r w:rsidR="00507507">
          <w:rPr>
            <w:webHidden/>
          </w:rPr>
          <w:fldChar w:fldCharType="begin"/>
        </w:r>
        <w:r w:rsidR="00507507">
          <w:rPr>
            <w:webHidden/>
          </w:rPr>
          <w:instrText xml:space="preserve"> PAGEREF _Toc14564062 \h </w:instrText>
        </w:r>
        <w:r w:rsidR="00507507">
          <w:rPr>
            <w:webHidden/>
          </w:rPr>
        </w:r>
        <w:r w:rsidR="00507507">
          <w:rPr>
            <w:webHidden/>
          </w:rPr>
          <w:fldChar w:fldCharType="separate"/>
        </w:r>
        <w:r w:rsidR="00507507">
          <w:rPr>
            <w:webHidden/>
          </w:rPr>
          <w:t>31</w:t>
        </w:r>
        <w:r w:rsidR="00507507">
          <w:rPr>
            <w:webHidden/>
          </w:rPr>
          <w:fldChar w:fldCharType="end"/>
        </w:r>
      </w:hyperlink>
    </w:p>
    <w:p w14:paraId="5511F483" w14:textId="639587D4" w:rsidR="00507507" w:rsidRDefault="00BA4A8C">
      <w:pPr>
        <w:pStyle w:val="TOC2"/>
        <w:rPr>
          <w:rFonts w:asciiTheme="minorHAnsi" w:eastAsiaTheme="minorEastAsia" w:hAnsiTheme="minorHAnsi" w:cstheme="minorBidi"/>
          <w:bCs w:val="0"/>
          <w:sz w:val="22"/>
          <w:szCs w:val="22"/>
          <w:lang w:val="en-ZA" w:eastAsia="en-ZA"/>
        </w:rPr>
      </w:pPr>
      <w:hyperlink w:anchor="_Toc14564063" w:history="1">
        <w:r w:rsidR="00507507" w:rsidRPr="00EB6AD3">
          <w:rPr>
            <w:rStyle w:val="Hyperlink"/>
          </w:rPr>
          <w:t>3.1</w:t>
        </w:r>
        <w:r w:rsidR="00507507">
          <w:rPr>
            <w:rFonts w:asciiTheme="minorHAnsi" w:eastAsiaTheme="minorEastAsia" w:hAnsiTheme="minorHAnsi" w:cstheme="minorBidi"/>
            <w:bCs w:val="0"/>
            <w:sz w:val="22"/>
            <w:szCs w:val="22"/>
            <w:lang w:val="en-ZA" w:eastAsia="en-ZA"/>
          </w:rPr>
          <w:tab/>
        </w:r>
        <w:r w:rsidR="00507507" w:rsidRPr="00EB6AD3">
          <w:rPr>
            <w:rStyle w:val="Hyperlink"/>
          </w:rPr>
          <w:t>Domain Class Diagram</w:t>
        </w:r>
        <w:r w:rsidR="00507507">
          <w:rPr>
            <w:webHidden/>
          </w:rPr>
          <w:tab/>
        </w:r>
        <w:r w:rsidR="00507507">
          <w:rPr>
            <w:webHidden/>
          </w:rPr>
          <w:fldChar w:fldCharType="begin"/>
        </w:r>
        <w:r w:rsidR="00507507">
          <w:rPr>
            <w:webHidden/>
          </w:rPr>
          <w:instrText xml:space="preserve"> PAGEREF _Toc14564063 \h </w:instrText>
        </w:r>
        <w:r w:rsidR="00507507">
          <w:rPr>
            <w:webHidden/>
          </w:rPr>
        </w:r>
        <w:r w:rsidR="00507507">
          <w:rPr>
            <w:webHidden/>
          </w:rPr>
          <w:fldChar w:fldCharType="separate"/>
        </w:r>
        <w:r w:rsidR="00507507">
          <w:rPr>
            <w:webHidden/>
          </w:rPr>
          <w:t>31</w:t>
        </w:r>
        <w:r w:rsidR="00507507">
          <w:rPr>
            <w:webHidden/>
          </w:rPr>
          <w:fldChar w:fldCharType="end"/>
        </w:r>
      </w:hyperlink>
    </w:p>
    <w:p w14:paraId="2CDE310A" w14:textId="43C548CB" w:rsidR="00507507" w:rsidRDefault="00BA4A8C">
      <w:pPr>
        <w:pStyle w:val="TOC2"/>
        <w:rPr>
          <w:rFonts w:asciiTheme="minorHAnsi" w:eastAsiaTheme="minorEastAsia" w:hAnsiTheme="minorHAnsi" w:cstheme="minorBidi"/>
          <w:bCs w:val="0"/>
          <w:sz w:val="22"/>
          <w:szCs w:val="22"/>
          <w:lang w:val="en-ZA" w:eastAsia="en-ZA"/>
        </w:rPr>
      </w:pPr>
      <w:hyperlink w:anchor="_Toc14564064" w:history="1">
        <w:r w:rsidR="00507507" w:rsidRPr="00EB6AD3">
          <w:rPr>
            <w:rStyle w:val="Hyperlink"/>
          </w:rPr>
          <w:t>3.2</w:t>
        </w:r>
        <w:r w:rsidR="00507507">
          <w:rPr>
            <w:rFonts w:asciiTheme="minorHAnsi" w:eastAsiaTheme="minorEastAsia" w:hAnsiTheme="minorHAnsi" w:cstheme="minorBidi"/>
            <w:bCs w:val="0"/>
            <w:sz w:val="22"/>
            <w:szCs w:val="22"/>
            <w:lang w:val="en-ZA" w:eastAsia="en-ZA"/>
          </w:rPr>
          <w:tab/>
        </w:r>
        <w:r w:rsidR="00507507" w:rsidRPr="00EB6AD3">
          <w:rPr>
            <w:rStyle w:val="Hyperlink"/>
          </w:rPr>
          <w:t>Implementation Ready Class Diagram</w:t>
        </w:r>
        <w:r w:rsidR="00507507">
          <w:rPr>
            <w:webHidden/>
          </w:rPr>
          <w:tab/>
        </w:r>
        <w:r w:rsidR="00507507">
          <w:rPr>
            <w:webHidden/>
          </w:rPr>
          <w:fldChar w:fldCharType="begin"/>
        </w:r>
        <w:r w:rsidR="00507507">
          <w:rPr>
            <w:webHidden/>
          </w:rPr>
          <w:instrText xml:space="preserve"> PAGEREF _Toc14564064 \h </w:instrText>
        </w:r>
        <w:r w:rsidR="00507507">
          <w:rPr>
            <w:webHidden/>
          </w:rPr>
        </w:r>
        <w:r w:rsidR="00507507">
          <w:rPr>
            <w:webHidden/>
          </w:rPr>
          <w:fldChar w:fldCharType="separate"/>
        </w:r>
        <w:r w:rsidR="00507507">
          <w:rPr>
            <w:webHidden/>
          </w:rPr>
          <w:t>33</w:t>
        </w:r>
        <w:r w:rsidR="00507507">
          <w:rPr>
            <w:webHidden/>
          </w:rPr>
          <w:fldChar w:fldCharType="end"/>
        </w:r>
      </w:hyperlink>
    </w:p>
    <w:p w14:paraId="31F00C8E" w14:textId="5BAAEEB0" w:rsidR="008E60A4" w:rsidRDefault="00362EF4" w:rsidP="000311A9">
      <w:pPr>
        <w:ind w:left="1138" w:hanging="720"/>
      </w:pPr>
      <w:r>
        <w:rPr>
          <w:rFonts w:cs="Arial"/>
          <w:b/>
          <w:bCs/>
          <w:caps/>
          <w:noProof/>
        </w:rPr>
        <w:fldChar w:fldCharType="end"/>
      </w:r>
    </w:p>
    <w:p w14:paraId="611E66DF" w14:textId="32ACBFAB" w:rsidR="004C4A05" w:rsidRPr="0013103C" w:rsidRDefault="004C4A05" w:rsidP="0028684F">
      <w:pPr>
        <w:pStyle w:val="Heading1"/>
        <w:pBdr>
          <w:bottom w:val="single" w:sz="4" w:space="1" w:color="auto"/>
        </w:pBdr>
      </w:pPr>
      <w:r>
        <w:br w:type="page"/>
      </w:r>
      <w:bookmarkStart w:id="1" w:name="_Toc14564041"/>
      <w:r w:rsidR="00EB67DD">
        <w:lastRenderedPageBreak/>
        <w:t>FUNCTIONAL REQUIREMENTS</w:t>
      </w:r>
      <w:bookmarkEnd w:id="1"/>
    </w:p>
    <w:p w14:paraId="665D5732" w14:textId="77777777" w:rsidR="00F10978" w:rsidRDefault="00F10978" w:rsidP="00F10978">
      <w:pPr>
        <w:pStyle w:val="Heading2"/>
      </w:pPr>
      <w:bookmarkStart w:id="2" w:name="_Toc14564042"/>
      <w:r>
        <w:t xml:space="preserve">Analysis Use Case </w:t>
      </w:r>
      <w:commentRangeStart w:id="3"/>
      <w:r>
        <w:t>Model</w:t>
      </w:r>
      <w:commentRangeEnd w:id="3"/>
      <w:r>
        <w:rPr>
          <w:rStyle w:val="CommentReference"/>
          <w:rFonts w:cs="Times New Roman"/>
          <w:b w:val="0"/>
          <w:bCs w:val="0"/>
          <w:iCs w:val="0"/>
        </w:rPr>
        <w:commentReference w:id="3"/>
      </w:r>
      <w:bookmarkEnd w:id="2"/>
    </w:p>
    <w:p w14:paraId="7FB2559D" w14:textId="473742F5" w:rsidR="00A733E3" w:rsidRDefault="00A733E3">
      <w:bookmarkStart w:id="4" w:name="_Toc67755737"/>
      <w:r>
        <w:br w:type="page"/>
      </w:r>
    </w:p>
    <w:p w14:paraId="778B7413" w14:textId="1B84A541" w:rsidR="00ED175F" w:rsidRDefault="00ED175F" w:rsidP="00ED175F">
      <w:pPr>
        <w:pStyle w:val="Heading2"/>
      </w:pPr>
      <w:bookmarkStart w:id="5" w:name="_Toc14564043"/>
      <w:r>
        <w:t>Use Case Glossary</w:t>
      </w:r>
      <w:r w:rsidR="00233648">
        <w:t xml:space="preserve"> and Responsibilities</w:t>
      </w:r>
      <w:bookmarkEnd w:id="5"/>
    </w:p>
    <w:p w14:paraId="3BF0E979" w14:textId="77777777" w:rsidR="00ED175F" w:rsidRPr="00ED175F" w:rsidRDefault="00ED175F"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ED175F" w:rsidRPr="006B43B4" w14:paraId="52FFB697" w14:textId="77777777" w:rsidTr="007935CC">
        <w:trPr>
          <w:trHeight w:val="340"/>
        </w:trPr>
        <w:tc>
          <w:tcPr>
            <w:tcW w:w="8755" w:type="dxa"/>
            <w:gridSpan w:val="2"/>
            <w:shd w:val="clear" w:color="auto" w:fill="4BACC6" w:themeFill="accent5"/>
          </w:tcPr>
          <w:p w14:paraId="2439A871" w14:textId="2A7362AD" w:rsidR="00ED175F" w:rsidRPr="001C4818" w:rsidRDefault="00BD06D9" w:rsidP="00CD7F30">
            <w:pPr>
              <w:pStyle w:val="BodyText2"/>
              <w:tabs>
                <w:tab w:val="left" w:pos="540"/>
              </w:tabs>
              <w:spacing w:before="60" w:after="60"/>
              <w:rPr>
                <w:rFonts w:cs="Arial"/>
              </w:rPr>
            </w:pPr>
            <w:commentRangeStart w:id="6"/>
            <w:r>
              <w:rPr>
                <w:rFonts w:cs="Arial"/>
                <w:b/>
              </w:rPr>
              <w:t>Team</w:t>
            </w:r>
            <w:commentRangeEnd w:id="6"/>
            <w:r w:rsidR="009F6218">
              <w:rPr>
                <w:rStyle w:val="CommentReference"/>
              </w:rPr>
              <w:commentReference w:id="6"/>
            </w:r>
            <w:r>
              <w:rPr>
                <w:rFonts w:cs="Arial"/>
                <w:b/>
              </w:rPr>
              <w:t xml:space="preserve"> Member Responsible</w:t>
            </w:r>
            <w:r w:rsidR="00ED175F" w:rsidRPr="006B43B4">
              <w:rPr>
                <w:rFonts w:cs="Arial"/>
                <w:b/>
              </w:rPr>
              <w:t>:</w:t>
            </w:r>
            <w:r w:rsidR="00ED175F">
              <w:rPr>
                <w:rFonts w:cs="Arial"/>
                <w:b/>
              </w:rPr>
              <w:t xml:space="preserve"> </w:t>
            </w:r>
          </w:p>
        </w:tc>
      </w:tr>
      <w:tr w:rsidR="00BD06D9" w:rsidRPr="006B43B4" w14:paraId="28324A66" w14:textId="77777777" w:rsidTr="007935CC">
        <w:trPr>
          <w:trHeight w:val="340"/>
        </w:trPr>
        <w:tc>
          <w:tcPr>
            <w:tcW w:w="1838" w:type="dxa"/>
            <w:shd w:val="clear" w:color="auto" w:fill="4BACC6" w:themeFill="accent5"/>
          </w:tcPr>
          <w:p w14:paraId="370C99E5" w14:textId="77777777" w:rsidR="00BD06D9" w:rsidRPr="006B43B4" w:rsidRDefault="00BD06D9" w:rsidP="007A614D">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7978B443" w14:textId="77777777" w:rsidR="00BD06D9" w:rsidRPr="006B43B4" w:rsidRDefault="00BD06D9" w:rsidP="007A614D">
            <w:pPr>
              <w:pStyle w:val="BodyText2"/>
              <w:tabs>
                <w:tab w:val="left" w:pos="540"/>
              </w:tabs>
              <w:spacing w:before="60" w:after="60"/>
              <w:jc w:val="center"/>
              <w:rPr>
                <w:rFonts w:cs="Arial"/>
                <w:b/>
              </w:rPr>
            </w:pPr>
            <w:r w:rsidRPr="006B43B4">
              <w:rPr>
                <w:rFonts w:cs="Arial"/>
                <w:b/>
              </w:rPr>
              <w:t>Use Case Name</w:t>
            </w:r>
          </w:p>
        </w:tc>
      </w:tr>
      <w:tr w:rsidR="00BD06D9" w:rsidRPr="006B43B4" w14:paraId="53B34825" w14:textId="77777777" w:rsidTr="0077298B">
        <w:trPr>
          <w:cantSplit/>
          <w:trHeight w:val="113"/>
        </w:trPr>
        <w:tc>
          <w:tcPr>
            <w:tcW w:w="1838" w:type="dxa"/>
          </w:tcPr>
          <w:p w14:paraId="2C5CEBCB" w14:textId="2561F8E3" w:rsidR="00BD06D9" w:rsidRPr="006B43B4" w:rsidRDefault="00B2617F" w:rsidP="00B2617F">
            <w:pPr>
              <w:pStyle w:val="BodyText2"/>
              <w:tabs>
                <w:tab w:val="left" w:pos="540"/>
              </w:tabs>
              <w:jc w:val="center"/>
              <w:rPr>
                <w:rFonts w:cs="Arial"/>
              </w:rPr>
            </w:pPr>
            <w:r>
              <w:rPr>
                <w:rFonts w:cs="Arial"/>
              </w:rPr>
              <w:t>A0100</w:t>
            </w:r>
          </w:p>
        </w:tc>
        <w:tc>
          <w:tcPr>
            <w:tcW w:w="6917" w:type="dxa"/>
          </w:tcPr>
          <w:p w14:paraId="03CEA231" w14:textId="32F0BD67" w:rsidR="00BD06D9" w:rsidRPr="00606A13" w:rsidRDefault="00B2617F" w:rsidP="007A614D">
            <w:pPr>
              <w:pStyle w:val="BodyText2"/>
              <w:tabs>
                <w:tab w:val="left" w:pos="540"/>
              </w:tabs>
              <w:rPr>
                <w:rFonts w:cs="Arial"/>
                <w:b/>
              </w:rPr>
            </w:pPr>
            <w:r w:rsidRPr="00606A13">
              <w:rPr>
                <w:rFonts w:cs="Arial"/>
                <w:b/>
                <w:color w:val="FF0000"/>
              </w:rPr>
              <w:t>Register</w:t>
            </w:r>
          </w:p>
        </w:tc>
      </w:tr>
      <w:tr w:rsidR="00BD06D9" w:rsidRPr="006B43B4" w14:paraId="1810F61B" w14:textId="77777777" w:rsidTr="0077298B">
        <w:trPr>
          <w:cantSplit/>
          <w:trHeight w:val="113"/>
        </w:trPr>
        <w:tc>
          <w:tcPr>
            <w:tcW w:w="1838" w:type="dxa"/>
          </w:tcPr>
          <w:p w14:paraId="1FE39C0B" w14:textId="770B2FF0" w:rsidR="00BD06D9" w:rsidRPr="006B43B4" w:rsidRDefault="00B2617F" w:rsidP="00B2617F">
            <w:pPr>
              <w:pStyle w:val="BodyText2"/>
              <w:tabs>
                <w:tab w:val="left" w:pos="540"/>
              </w:tabs>
              <w:jc w:val="center"/>
              <w:rPr>
                <w:rFonts w:cs="Arial"/>
              </w:rPr>
            </w:pPr>
            <w:r>
              <w:rPr>
                <w:rFonts w:cs="Arial"/>
              </w:rPr>
              <w:t>A0200</w:t>
            </w:r>
          </w:p>
        </w:tc>
        <w:tc>
          <w:tcPr>
            <w:tcW w:w="6917" w:type="dxa"/>
          </w:tcPr>
          <w:p w14:paraId="79E61B59" w14:textId="3FECDB19" w:rsidR="00BD06D9" w:rsidRPr="006B43B4" w:rsidRDefault="0014587A" w:rsidP="007A614D">
            <w:pPr>
              <w:pStyle w:val="BodyText2"/>
              <w:tabs>
                <w:tab w:val="left" w:pos="540"/>
              </w:tabs>
              <w:rPr>
                <w:rFonts w:cs="Arial"/>
              </w:rPr>
            </w:pPr>
            <w:r>
              <w:rPr>
                <w:rFonts w:cs="Arial"/>
              </w:rPr>
              <w:t>Logi</w:t>
            </w:r>
            <w:r w:rsidR="00B2617F">
              <w:rPr>
                <w:rFonts w:cs="Arial"/>
              </w:rPr>
              <w:t>n</w:t>
            </w:r>
          </w:p>
        </w:tc>
      </w:tr>
      <w:tr w:rsidR="00BD06D9" w:rsidRPr="006B43B4" w14:paraId="2C85BCE7" w14:textId="77777777" w:rsidTr="0077298B">
        <w:trPr>
          <w:cantSplit/>
          <w:trHeight w:val="113"/>
        </w:trPr>
        <w:tc>
          <w:tcPr>
            <w:tcW w:w="1838" w:type="dxa"/>
          </w:tcPr>
          <w:p w14:paraId="5DBE19E9" w14:textId="57275DAB" w:rsidR="00BD06D9" w:rsidRPr="006B43B4" w:rsidRDefault="00B2617F" w:rsidP="00B2617F">
            <w:pPr>
              <w:pStyle w:val="BodyText2"/>
              <w:tabs>
                <w:tab w:val="left" w:pos="540"/>
              </w:tabs>
              <w:jc w:val="center"/>
              <w:rPr>
                <w:rFonts w:cs="Arial"/>
              </w:rPr>
            </w:pPr>
            <w:r>
              <w:rPr>
                <w:rFonts w:cs="Arial"/>
              </w:rPr>
              <w:t>A0300</w:t>
            </w:r>
          </w:p>
        </w:tc>
        <w:tc>
          <w:tcPr>
            <w:tcW w:w="6917" w:type="dxa"/>
          </w:tcPr>
          <w:p w14:paraId="60F4F102" w14:textId="022AAEE8" w:rsidR="00BD06D9" w:rsidRPr="006B43B4" w:rsidRDefault="00CD7F30" w:rsidP="007A614D">
            <w:pPr>
              <w:pStyle w:val="BodyText2"/>
              <w:tabs>
                <w:tab w:val="left" w:pos="540"/>
              </w:tabs>
              <w:rPr>
                <w:rFonts w:cs="Arial"/>
              </w:rPr>
            </w:pPr>
            <w:r>
              <w:rPr>
                <w:rFonts w:cs="Arial"/>
              </w:rPr>
              <w:t>Logout</w:t>
            </w:r>
          </w:p>
        </w:tc>
      </w:tr>
      <w:tr w:rsidR="00BD06D9" w:rsidRPr="006B43B4" w14:paraId="5950B5DA" w14:textId="77777777" w:rsidTr="0077298B">
        <w:trPr>
          <w:cantSplit/>
          <w:trHeight w:val="113"/>
        </w:trPr>
        <w:tc>
          <w:tcPr>
            <w:tcW w:w="1838" w:type="dxa"/>
          </w:tcPr>
          <w:p w14:paraId="21ACBAB1" w14:textId="56165709" w:rsidR="00BD06D9" w:rsidRPr="006B43B4" w:rsidRDefault="00CD7F30" w:rsidP="00B2617F">
            <w:pPr>
              <w:pStyle w:val="BodyText2"/>
              <w:tabs>
                <w:tab w:val="left" w:pos="540"/>
              </w:tabs>
              <w:jc w:val="center"/>
              <w:rPr>
                <w:rFonts w:cs="Arial"/>
              </w:rPr>
            </w:pPr>
            <w:r>
              <w:rPr>
                <w:rFonts w:cs="Arial"/>
              </w:rPr>
              <w:t>A04</w:t>
            </w:r>
            <w:r w:rsidR="00B2617F">
              <w:rPr>
                <w:rFonts w:cs="Arial"/>
              </w:rPr>
              <w:t>00</w:t>
            </w:r>
          </w:p>
        </w:tc>
        <w:tc>
          <w:tcPr>
            <w:tcW w:w="6917" w:type="dxa"/>
          </w:tcPr>
          <w:p w14:paraId="7A82EACB" w14:textId="59F6A8AF" w:rsidR="00BD06D9" w:rsidRPr="006B43B4" w:rsidRDefault="00CD7F30" w:rsidP="007A614D">
            <w:pPr>
              <w:pStyle w:val="BodyText2"/>
              <w:tabs>
                <w:tab w:val="left" w:pos="540"/>
              </w:tabs>
              <w:rPr>
                <w:rFonts w:cs="Arial"/>
              </w:rPr>
            </w:pPr>
            <w:r>
              <w:rPr>
                <w:rFonts w:cs="Arial"/>
              </w:rPr>
              <w:t>Deregister</w:t>
            </w:r>
          </w:p>
        </w:tc>
      </w:tr>
      <w:tr w:rsidR="00B2617F" w:rsidRPr="006B43B4" w14:paraId="58DFB1E9" w14:textId="77777777" w:rsidTr="0077298B">
        <w:trPr>
          <w:cantSplit/>
          <w:trHeight w:val="113"/>
        </w:trPr>
        <w:tc>
          <w:tcPr>
            <w:tcW w:w="1838" w:type="dxa"/>
          </w:tcPr>
          <w:p w14:paraId="29EEEDAD" w14:textId="1F6A6D16" w:rsidR="00B2617F" w:rsidRDefault="00B2617F" w:rsidP="00B2617F">
            <w:pPr>
              <w:pStyle w:val="BodyText2"/>
              <w:tabs>
                <w:tab w:val="left" w:pos="540"/>
              </w:tabs>
              <w:jc w:val="center"/>
              <w:rPr>
                <w:rFonts w:cs="Arial"/>
              </w:rPr>
            </w:pPr>
          </w:p>
        </w:tc>
        <w:tc>
          <w:tcPr>
            <w:tcW w:w="6917" w:type="dxa"/>
          </w:tcPr>
          <w:p w14:paraId="4E20BC2C" w14:textId="4A3CF406" w:rsidR="00B2617F" w:rsidRPr="006B43B4" w:rsidRDefault="00B2617F" w:rsidP="007A614D">
            <w:pPr>
              <w:pStyle w:val="BodyText2"/>
              <w:tabs>
                <w:tab w:val="left" w:pos="540"/>
              </w:tabs>
              <w:rPr>
                <w:rFonts w:cs="Arial"/>
              </w:rPr>
            </w:pPr>
          </w:p>
        </w:tc>
      </w:tr>
      <w:tr w:rsidR="00B2617F" w:rsidRPr="006B43B4" w14:paraId="69A1EC96" w14:textId="77777777" w:rsidTr="0077298B">
        <w:trPr>
          <w:cantSplit/>
          <w:trHeight w:val="113"/>
        </w:trPr>
        <w:tc>
          <w:tcPr>
            <w:tcW w:w="1838" w:type="dxa"/>
          </w:tcPr>
          <w:p w14:paraId="7439D4C6" w14:textId="0340DC34" w:rsidR="00B2617F" w:rsidRDefault="00B2617F" w:rsidP="00B2617F">
            <w:pPr>
              <w:pStyle w:val="BodyText2"/>
              <w:tabs>
                <w:tab w:val="left" w:pos="540"/>
              </w:tabs>
              <w:jc w:val="center"/>
              <w:rPr>
                <w:rFonts w:cs="Arial"/>
              </w:rPr>
            </w:pPr>
          </w:p>
        </w:tc>
        <w:tc>
          <w:tcPr>
            <w:tcW w:w="6917" w:type="dxa"/>
          </w:tcPr>
          <w:p w14:paraId="69A492D5" w14:textId="5254334C" w:rsidR="00B2617F" w:rsidRPr="006B43B4" w:rsidRDefault="00B2617F" w:rsidP="007A614D">
            <w:pPr>
              <w:pStyle w:val="BodyText2"/>
              <w:tabs>
                <w:tab w:val="left" w:pos="540"/>
              </w:tabs>
              <w:rPr>
                <w:rFonts w:cs="Arial"/>
              </w:rPr>
            </w:pPr>
          </w:p>
        </w:tc>
      </w:tr>
      <w:tr w:rsidR="00ED175F" w:rsidRPr="006B43B4" w14:paraId="019607EE" w14:textId="77777777" w:rsidTr="007A614D">
        <w:trPr>
          <w:trHeight w:val="325"/>
        </w:trPr>
        <w:tc>
          <w:tcPr>
            <w:tcW w:w="8755" w:type="dxa"/>
            <w:gridSpan w:val="2"/>
          </w:tcPr>
          <w:p w14:paraId="085D6270" w14:textId="77777777" w:rsidR="00ED175F" w:rsidRPr="006B43B4" w:rsidRDefault="00ED175F" w:rsidP="007A614D">
            <w:pPr>
              <w:pStyle w:val="BodyText2"/>
              <w:tabs>
                <w:tab w:val="left" w:pos="540"/>
              </w:tabs>
              <w:spacing w:before="60" w:after="60"/>
              <w:rPr>
                <w:rFonts w:cs="Arial"/>
                <w:b/>
              </w:rPr>
            </w:pPr>
            <w:r w:rsidRPr="006B43B4">
              <w:rPr>
                <w:rFonts w:cs="Arial"/>
                <w:b/>
              </w:rPr>
              <w:t>Queries/</w:t>
            </w:r>
            <w:commentRangeStart w:id="7"/>
            <w:r w:rsidRPr="006B43B4">
              <w:rPr>
                <w:rFonts w:cs="Arial"/>
                <w:b/>
              </w:rPr>
              <w:t>Reports</w:t>
            </w:r>
            <w:commentRangeEnd w:id="7"/>
            <w:r w:rsidR="0077298B">
              <w:rPr>
                <w:rStyle w:val="CommentReference"/>
              </w:rPr>
              <w:commentReference w:id="7"/>
            </w:r>
          </w:p>
        </w:tc>
      </w:tr>
      <w:tr w:rsidR="00BD06D9" w:rsidRPr="006B43B4" w14:paraId="2F6500D5" w14:textId="77777777" w:rsidTr="0077298B">
        <w:trPr>
          <w:cantSplit/>
          <w:trHeight w:val="113"/>
        </w:trPr>
        <w:tc>
          <w:tcPr>
            <w:tcW w:w="1838" w:type="dxa"/>
          </w:tcPr>
          <w:p w14:paraId="73BAF380" w14:textId="13C18C79" w:rsidR="00BD06D9" w:rsidRPr="006B43B4" w:rsidRDefault="00BD06D9" w:rsidP="00344F59">
            <w:pPr>
              <w:pStyle w:val="BodyText2"/>
              <w:tabs>
                <w:tab w:val="left" w:pos="540"/>
              </w:tabs>
              <w:jc w:val="center"/>
              <w:rPr>
                <w:rFonts w:cs="Arial"/>
              </w:rPr>
            </w:pPr>
          </w:p>
        </w:tc>
        <w:tc>
          <w:tcPr>
            <w:tcW w:w="6917" w:type="dxa"/>
          </w:tcPr>
          <w:p w14:paraId="661C5EA0" w14:textId="52EE1C53" w:rsidR="00BD06D9" w:rsidRPr="006B43B4" w:rsidRDefault="00BD06D9" w:rsidP="00695F11">
            <w:pPr>
              <w:pStyle w:val="BodyText2"/>
              <w:tabs>
                <w:tab w:val="left" w:pos="540"/>
              </w:tabs>
              <w:rPr>
                <w:rFonts w:cs="Arial"/>
              </w:rPr>
            </w:pPr>
          </w:p>
        </w:tc>
      </w:tr>
    </w:tbl>
    <w:p w14:paraId="31925E5F" w14:textId="1183E258" w:rsidR="00B00183" w:rsidRDefault="00B00183" w:rsidP="00ED175F"/>
    <w:p w14:paraId="395ACD27" w14:textId="77777777" w:rsidR="00DE033C" w:rsidRDefault="00DE033C"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4A4B16" w:rsidRPr="006B43B4" w14:paraId="4208C707" w14:textId="77777777" w:rsidTr="007935CC">
        <w:trPr>
          <w:trHeight w:val="340"/>
        </w:trPr>
        <w:tc>
          <w:tcPr>
            <w:tcW w:w="8755" w:type="dxa"/>
            <w:gridSpan w:val="2"/>
            <w:shd w:val="clear" w:color="auto" w:fill="4BACC6" w:themeFill="accent5"/>
          </w:tcPr>
          <w:p w14:paraId="3B443096" w14:textId="6685D691" w:rsidR="004A4B16" w:rsidRPr="001C4818" w:rsidRDefault="004A4B16" w:rsidP="00CD7F30">
            <w:pPr>
              <w:pStyle w:val="BodyText2"/>
              <w:tabs>
                <w:tab w:val="left" w:pos="540"/>
              </w:tabs>
              <w:spacing w:before="60" w:after="60"/>
              <w:rPr>
                <w:rFonts w:cs="Arial"/>
              </w:rPr>
            </w:pPr>
            <w:commentRangeStart w:id="8"/>
            <w:r>
              <w:rPr>
                <w:rFonts w:cs="Arial"/>
                <w:b/>
              </w:rPr>
              <w:t>Team</w:t>
            </w:r>
            <w:commentRangeEnd w:id="8"/>
            <w:r w:rsidR="00834264">
              <w:rPr>
                <w:rStyle w:val="CommentReference"/>
              </w:rPr>
              <w:commentReference w:id="8"/>
            </w:r>
            <w:r>
              <w:rPr>
                <w:rFonts w:cs="Arial"/>
                <w:b/>
              </w:rPr>
              <w:t xml:space="preserve"> Member Responsible</w:t>
            </w:r>
            <w:r w:rsidRPr="006B43B4">
              <w:rPr>
                <w:rFonts w:cs="Arial"/>
                <w:b/>
              </w:rPr>
              <w:t>:</w:t>
            </w:r>
            <w:r>
              <w:rPr>
                <w:rFonts w:cs="Arial"/>
                <w:b/>
              </w:rPr>
              <w:t xml:space="preserve"> </w:t>
            </w:r>
          </w:p>
        </w:tc>
      </w:tr>
      <w:tr w:rsidR="004A4B16" w:rsidRPr="006B43B4" w14:paraId="3E85C08F" w14:textId="77777777" w:rsidTr="007935CC">
        <w:trPr>
          <w:trHeight w:val="340"/>
        </w:trPr>
        <w:tc>
          <w:tcPr>
            <w:tcW w:w="1838" w:type="dxa"/>
            <w:shd w:val="clear" w:color="auto" w:fill="4BACC6" w:themeFill="accent5"/>
          </w:tcPr>
          <w:p w14:paraId="65C83DE5" w14:textId="77777777" w:rsidR="004A4B16" w:rsidRPr="006B43B4" w:rsidRDefault="004A4B16" w:rsidP="002873A4">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4DFB58AD" w14:textId="77777777" w:rsidR="004A4B16" w:rsidRPr="006B43B4" w:rsidRDefault="004A4B16" w:rsidP="002873A4">
            <w:pPr>
              <w:pStyle w:val="BodyText2"/>
              <w:tabs>
                <w:tab w:val="left" w:pos="540"/>
              </w:tabs>
              <w:spacing w:before="60" w:after="60"/>
              <w:jc w:val="center"/>
              <w:rPr>
                <w:rFonts w:cs="Arial"/>
                <w:b/>
              </w:rPr>
            </w:pPr>
            <w:r w:rsidRPr="006B43B4">
              <w:rPr>
                <w:rFonts w:cs="Arial"/>
                <w:b/>
              </w:rPr>
              <w:t>Use Case Name</w:t>
            </w:r>
          </w:p>
        </w:tc>
      </w:tr>
      <w:tr w:rsidR="004A4B16" w:rsidRPr="006B43B4" w14:paraId="49474A1B" w14:textId="77777777" w:rsidTr="002873A4">
        <w:trPr>
          <w:cantSplit/>
          <w:trHeight w:val="113"/>
        </w:trPr>
        <w:tc>
          <w:tcPr>
            <w:tcW w:w="1838" w:type="dxa"/>
          </w:tcPr>
          <w:p w14:paraId="2C391461" w14:textId="6C47E841" w:rsidR="004A4B16" w:rsidRPr="006B43B4" w:rsidRDefault="00CD7F30" w:rsidP="00B2617F">
            <w:pPr>
              <w:pStyle w:val="BodyText2"/>
              <w:tabs>
                <w:tab w:val="left" w:pos="540"/>
              </w:tabs>
              <w:jc w:val="center"/>
              <w:rPr>
                <w:rFonts w:cs="Arial"/>
              </w:rPr>
            </w:pPr>
            <w:r>
              <w:rPr>
                <w:rFonts w:cs="Arial"/>
              </w:rPr>
              <w:t>B</w:t>
            </w:r>
            <w:r w:rsidR="00B2617F">
              <w:rPr>
                <w:rFonts w:cs="Arial"/>
              </w:rPr>
              <w:t>0100</w:t>
            </w:r>
          </w:p>
        </w:tc>
        <w:tc>
          <w:tcPr>
            <w:tcW w:w="6917" w:type="dxa"/>
          </w:tcPr>
          <w:p w14:paraId="24CF8C54" w14:textId="7305523D" w:rsidR="004A4B16" w:rsidRPr="006B43B4" w:rsidRDefault="00CD7F30" w:rsidP="002873A4">
            <w:pPr>
              <w:pStyle w:val="BodyText2"/>
              <w:tabs>
                <w:tab w:val="left" w:pos="540"/>
              </w:tabs>
              <w:rPr>
                <w:rFonts w:cs="Arial"/>
              </w:rPr>
            </w:pPr>
            <w:r>
              <w:rPr>
                <w:rFonts w:cs="Arial"/>
              </w:rPr>
              <w:t>View Labs</w:t>
            </w:r>
          </w:p>
        </w:tc>
      </w:tr>
      <w:tr w:rsidR="004A4B16" w:rsidRPr="006B43B4" w14:paraId="48486B4B" w14:textId="77777777" w:rsidTr="002873A4">
        <w:trPr>
          <w:cantSplit/>
          <w:trHeight w:val="113"/>
        </w:trPr>
        <w:tc>
          <w:tcPr>
            <w:tcW w:w="1838" w:type="dxa"/>
          </w:tcPr>
          <w:p w14:paraId="4EF2D49C" w14:textId="31B7BCA5" w:rsidR="004A4B16" w:rsidRPr="006B43B4" w:rsidRDefault="00CD7F30" w:rsidP="00B2617F">
            <w:pPr>
              <w:pStyle w:val="BodyText2"/>
              <w:tabs>
                <w:tab w:val="left" w:pos="540"/>
              </w:tabs>
              <w:jc w:val="center"/>
              <w:rPr>
                <w:rFonts w:cs="Arial"/>
              </w:rPr>
            </w:pPr>
            <w:r>
              <w:rPr>
                <w:rFonts w:cs="Arial"/>
              </w:rPr>
              <w:t>B</w:t>
            </w:r>
            <w:r w:rsidR="00B2617F">
              <w:rPr>
                <w:rFonts w:cs="Arial"/>
              </w:rPr>
              <w:t>0200</w:t>
            </w:r>
          </w:p>
        </w:tc>
        <w:tc>
          <w:tcPr>
            <w:tcW w:w="6917" w:type="dxa"/>
          </w:tcPr>
          <w:p w14:paraId="54D3469A" w14:textId="3A1A8978" w:rsidR="004A4B16" w:rsidRPr="006B43B4" w:rsidRDefault="00CD7F30" w:rsidP="002873A4">
            <w:pPr>
              <w:pStyle w:val="BodyText2"/>
              <w:tabs>
                <w:tab w:val="left" w:pos="540"/>
              </w:tabs>
              <w:rPr>
                <w:rFonts w:cs="Arial"/>
              </w:rPr>
            </w:pPr>
            <w:r>
              <w:rPr>
                <w:rFonts w:cs="Arial"/>
              </w:rPr>
              <w:t>Find Lab</w:t>
            </w:r>
          </w:p>
        </w:tc>
      </w:tr>
      <w:tr w:rsidR="004A4B16" w:rsidRPr="006B43B4" w14:paraId="04ABE881" w14:textId="77777777" w:rsidTr="002873A4">
        <w:trPr>
          <w:cantSplit/>
          <w:trHeight w:val="113"/>
        </w:trPr>
        <w:tc>
          <w:tcPr>
            <w:tcW w:w="1838" w:type="dxa"/>
          </w:tcPr>
          <w:p w14:paraId="1D4904EC" w14:textId="1BD570A9" w:rsidR="004A4B16" w:rsidRPr="006B43B4" w:rsidRDefault="00CD7F30" w:rsidP="00B2617F">
            <w:pPr>
              <w:pStyle w:val="BodyText2"/>
              <w:tabs>
                <w:tab w:val="left" w:pos="540"/>
              </w:tabs>
              <w:jc w:val="center"/>
              <w:rPr>
                <w:rFonts w:cs="Arial"/>
              </w:rPr>
            </w:pPr>
            <w:r>
              <w:rPr>
                <w:rFonts w:cs="Arial"/>
              </w:rPr>
              <w:t>B</w:t>
            </w:r>
            <w:r w:rsidR="00B2617F">
              <w:rPr>
                <w:rFonts w:cs="Arial"/>
              </w:rPr>
              <w:t>0300</w:t>
            </w:r>
          </w:p>
        </w:tc>
        <w:tc>
          <w:tcPr>
            <w:tcW w:w="6917" w:type="dxa"/>
          </w:tcPr>
          <w:p w14:paraId="154EA20F" w14:textId="36579091" w:rsidR="00CD7F30" w:rsidRPr="00606A13" w:rsidRDefault="00CD7F30" w:rsidP="00B2617F">
            <w:pPr>
              <w:pStyle w:val="BodyText2"/>
              <w:tabs>
                <w:tab w:val="left" w:pos="540"/>
              </w:tabs>
              <w:rPr>
                <w:rFonts w:cs="Arial"/>
                <w:b/>
                <w:color w:val="FF0000"/>
              </w:rPr>
            </w:pPr>
            <w:r w:rsidRPr="00606A13">
              <w:rPr>
                <w:rFonts w:cs="Arial"/>
                <w:b/>
                <w:color w:val="FF0000"/>
              </w:rPr>
              <w:t>View Tutors</w:t>
            </w:r>
            <w:r w:rsidR="00606A13" w:rsidRPr="00606A13">
              <w:rPr>
                <w:rFonts w:cs="Arial"/>
                <w:b/>
                <w:color w:val="FF0000"/>
              </w:rPr>
              <w:t xml:space="preserve"> List</w:t>
            </w:r>
          </w:p>
        </w:tc>
      </w:tr>
      <w:tr w:rsidR="00CD7F30" w:rsidRPr="006B43B4" w14:paraId="41074C00" w14:textId="77777777" w:rsidTr="002873A4">
        <w:trPr>
          <w:cantSplit/>
          <w:trHeight w:val="113"/>
        </w:trPr>
        <w:tc>
          <w:tcPr>
            <w:tcW w:w="1838" w:type="dxa"/>
          </w:tcPr>
          <w:p w14:paraId="3BEE0607" w14:textId="2ED7FCB0" w:rsidR="00CD7F30" w:rsidRDefault="00CD7F30" w:rsidP="00B2617F">
            <w:pPr>
              <w:pStyle w:val="BodyText2"/>
              <w:tabs>
                <w:tab w:val="left" w:pos="540"/>
              </w:tabs>
              <w:jc w:val="center"/>
              <w:rPr>
                <w:rFonts w:cs="Arial"/>
              </w:rPr>
            </w:pPr>
            <w:r>
              <w:rPr>
                <w:rFonts w:cs="Arial"/>
              </w:rPr>
              <w:t>B0400</w:t>
            </w:r>
          </w:p>
        </w:tc>
        <w:tc>
          <w:tcPr>
            <w:tcW w:w="6917" w:type="dxa"/>
          </w:tcPr>
          <w:p w14:paraId="356A107D" w14:textId="4D45A95F" w:rsidR="00CD7F30" w:rsidRPr="00606A13" w:rsidRDefault="00CD7F30" w:rsidP="00B2617F">
            <w:pPr>
              <w:pStyle w:val="BodyText2"/>
              <w:tabs>
                <w:tab w:val="left" w:pos="540"/>
              </w:tabs>
              <w:rPr>
                <w:rFonts w:cs="Arial"/>
                <w:b/>
              </w:rPr>
            </w:pPr>
            <w:r w:rsidRPr="00606A13">
              <w:rPr>
                <w:rFonts w:cs="Arial"/>
                <w:b/>
                <w:color w:val="FF0000"/>
              </w:rPr>
              <w:t>View Tutor</w:t>
            </w:r>
            <w:r w:rsidR="00606A13" w:rsidRPr="00606A13">
              <w:rPr>
                <w:rFonts w:cs="Arial"/>
                <w:b/>
                <w:color w:val="FF0000"/>
              </w:rPr>
              <w:t xml:space="preserve"> Profile [Student View] </w:t>
            </w:r>
          </w:p>
        </w:tc>
      </w:tr>
      <w:tr w:rsidR="00CD7F30" w:rsidRPr="006B43B4" w14:paraId="4F55D7E7" w14:textId="77777777" w:rsidTr="002873A4">
        <w:trPr>
          <w:cantSplit/>
          <w:trHeight w:val="113"/>
        </w:trPr>
        <w:tc>
          <w:tcPr>
            <w:tcW w:w="1838" w:type="dxa"/>
          </w:tcPr>
          <w:p w14:paraId="75EE7C65" w14:textId="70D386C5" w:rsidR="00CD7F30" w:rsidRDefault="00CD7F30" w:rsidP="00B2617F">
            <w:pPr>
              <w:pStyle w:val="BodyText2"/>
              <w:tabs>
                <w:tab w:val="left" w:pos="540"/>
              </w:tabs>
              <w:jc w:val="center"/>
              <w:rPr>
                <w:rFonts w:cs="Arial"/>
              </w:rPr>
            </w:pPr>
            <w:r>
              <w:rPr>
                <w:rFonts w:cs="Arial"/>
              </w:rPr>
              <w:t>B0500</w:t>
            </w:r>
          </w:p>
        </w:tc>
        <w:tc>
          <w:tcPr>
            <w:tcW w:w="6917" w:type="dxa"/>
          </w:tcPr>
          <w:p w14:paraId="59272F7E" w14:textId="2B5CC75C" w:rsidR="00CD7F30" w:rsidRPr="00D84AE6" w:rsidRDefault="00930C78" w:rsidP="00B2617F">
            <w:pPr>
              <w:pStyle w:val="BodyText2"/>
              <w:tabs>
                <w:tab w:val="left" w:pos="540"/>
              </w:tabs>
              <w:rPr>
                <w:rFonts w:cs="Arial"/>
                <w:b/>
              </w:rPr>
            </w:pPr>
            <w:r w:rsidRPr="00D84AE6">
              <w:rPr>
                <w:rFonts w:cs="Arial"/>
                <w:b/>
                <w:color w:val="FF0000"/>
              </w:rPr>
              <w:t>Request Tutor</w:t>
            </w:r>
          </w:p>
        </w:tc>
      </w:tr>
      <w:tr w:rsidR="00CD7F30" w:rsidRPr="006B43B4" w14:paraId="7BDF75D7" w14:textId="77777777" w:rsidTr="002873A4">
        <w:trPr>
          <w:cantSplit/>
          <w:trHeight w:val="113"/>
        </w:trPr>
        <w:tc>
          <w:tcPr>
            <w:tcW w:w="1838" w:type="dxa"/>
          </w:tcPr>
          <w:p w14:paraId="3D64236B" w14:textId="3222529B" w:rsidR="00CD7F30" w:rsidRDefault="00CD7F30" w:rsidP="00B2617F">
            <w:pPr>
              <w:pStyle w:val="BodyText2"/>
              <w:tabs>
                <w:tab w:val="left" w:pos="540"/>
              </w:tabs>
              <w:jc w:val="center"/>
              <w:rPr>
                <w:rFonts w:cs="Arial"/>
              </w:rPr>
            </w:pPr>
            <w:r>
              <w:rPr>
                <w:rFonts w:cs="Arial"/>
              </w:rPr>
              <w:t>B0600</w:t>
            </w:r>
          </w:p>
        </w:tc>
        <w:tc>
          <w:tcPr>
            <w:tcW w:w="6917" w:type="dxa"/>
          </w:tcPr>
          <w:p w14:paraId="45AF9477" w14:textId="4C9D9F22" w:rsidR="00CD7F30" w:rsidRDefault="00CD7F30" w:rsidP="00B2617F">
            <w:pPr>
              <w:pStyle w:val="BodyText2"/>
              <w:tabs>
                <w:tab w:val="left" w:pos="540"/>
              </w:tabs>
              <w:rPr>
                <w:rFonts w:cs="Arial"/>
              </w:rPr>
            </w:pPr>
            <w:r>
              <w:rPr>
                <w:rFonts w:cs="Arial"/>
              </w:rPr>
              <w:t>Manage Requests</w:t>
            </w:r>
          </w:p>
        </w:tc>
      </w:tr>
      <w:tr w:rsidR="004A4B16" w:rsidRPr="006B43B4" w14:paraId="63FCE5FC" w14:textId="77777777" w:rsidTr="002873A4">
        <w:trPr>
          <w:trHeight w:val="325"/>
        </w:trPr>
        <w:tc>
          <w:tcPr>
            <w:tcW w:w="8755" w:type="dxa"/>
            <w:gridSpan w:val="2"/>
          </w:tcPr>
          <w:p w14:paraId="635F8EFA" w14:textId="77777777" w:rsidR="004A4B16" w:rsidRPr="006B43B4" w:rsidRDefault="004A4B16" w:rsidP="002873A4">
            <w:pPr>
              <w:pStyle w:val="BodyText2"/>
              <w:tabs>
                <w:tab w:val="left" w:pos="540"/>
              </w:tabs>
              <w:spacing w:before="60" w:after="60"/>
              <w:rPr>
                <w:rFonts w:cs="Arial"/>
                <w:b/>
              </w:rPr>
            </w:pPr>
            <w:r w:rsidRPr="006B43B4">
              <w:rPr>
                <w:rFonts w:cs="Arial"/>
                <w:b/>
              </w:rPr>
              <w:t>Queries/</w:t>
            </w:r>
            <w:commentRangeStart w:id="9"/>
            <w:r w:rsidRPr="006B43B4">
              <w:rPr>
                <w:rFonts w:cs="Arial"/>
                <w:b/>
              </w:rPr>
              <w:t>Reports</w:t>
            </w:r>
            <w:commentRangeEnd w:id="9"/>
            <w:r>
              <w:rPr>
                <w:rStyle w:val="CommentReference"/>
              </w:rPr>
              <w:commentReference w:id="9"/>
            </w:r>
          </w:p>
        </w:tc>
      </w:tr>
      <w:tr w:rsidR="004A4B16" w:rsidRPr="006B43B4" w14:paraId="49EDF313" w14:textId="77777777" w:rsidTr="002873A4">
        <w:trPr>
          <w:cantSplit/>
          <w:trHeight w:val="113"/>
        </w:trPr>
        <w:tc>
          <w:tcPr>
            <w:tcW w:w="1838" w:type="dxa"/>
          </w:tcPr>
          <w:p w14:paraId="780FD43A" w14:textId="25EB16F8" w:rsidR="004A4B16" w:rsidRPr="006B43B4" w:rsidRDefault="004A4B16" w:rsidP="00344F59">
            <w:pPr>
              <w:pStyle w:val="BodyText2"/>
              <w:tabs>
                <w:tab w:val="left" w:pos="540"/>
              </w:tabs>
              <w:jc w:val="center"/>
              <w:rPr>
                <w:rFonts w:cs="Arial"/>
              </w:rPr>
            </w:pPr>
          </w:p>
        </w:tc>
        <w:tc>
          <w:tcPr>
            <w:tcW w:w="6917" w:type="dxa"/>
          </w:tcPr>
          <w:p w14:paraId="124DB38D" w14:textId="27814970" w:rsidR="004A4B16" w:rsidRPr="006B43B4" w:rsidRDefault="004A4B16" w:rsidP="00695F11">
            <w:pPr>
              <w:pStyle w:val="BodyText2"/>
              <w:tabs>
                <w:tab w:val="left" w:pos="540"/>
              </w:tabs>
              <w:rPr>
                <w:rFonts w:cs="Arial"/>
              </w:rPr>
            </w:pPr>
          </w:p>
        </w:tc>
      </w:tr>
    </w:tbl>
    <w:p w14:paraId="573B28CB" w14:textId="1A2B4437" w:rsidR="00B00183" w:rsidRDefault="00B00183" w:rsidP="00ED175F"/>
    <w:p w14:paraId="08E4B951" w14:textId="5D437345" w:rsidR="004A4B16" w:rsidRDefault="004A4B16" w:rsidP="00ED175F"/>
    <w:p w14:paraId="7FA9F967" w14:textId="61D5266B" w:rsidR="00695F11" w:rsidRDefault="00695F11">
      <w:r>
        <w:br w:type="page"/>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4A4B16" w:rsidRPr="006B43B4" w14:paraId="3E881B9B" w14:textId="77777777" w:rsidTr="007935CC">
        <w:trPr>
          <w:trHeight w:val="340"/>
        </w:trPr>
        <w:tc>
          <w:tcPr>
            <w:tcW w:w="8755" w:type="dxa"/>
            <w:gridSpan w:val="2"/>
            <w:shd w:val="clear" w:color="auto" w:fill="4BACC6" w:themeFill="accent5"/>
          </w:tcPr>
          <w:p w14:paraId="0FC2C83A" w14:textId="689B317B" w:rsidR="004A4B16" w:rsidRPr="001C4818" w:rsidRDefault="004A4B16" w:rsidP="006374D8">
            <w:pPr>
              <w:pStyle w:val="BodyText2"/>
              <w:tabs>
                <w:tab w:val="left" w:pos="540"/>
              </w:tabs>
              <w:spacing w:before="60" w:after="60"/>
              <w:rPr>
                <w:rFonts w:cs="Arial"/>
              </w:rPr>
            </w:pPr>
            <w:commentRangeStart w:id="10"/>
            <w:r>
              <w:rPr>
                <w:rFonts w:cs="Arial"/>
                <w:b/>
              </w:rPr>
              <w:t>Team</w:t>
            </w:r>
            <w:commentRangeEnd w:id="10"/>
            <w:r w:rsidR="00834264">
              <w:rPr>
                <w:rStyle w:val="CommentReference"/>
              </w:rPr>
              <w:commentReference w:id="10"/>
            </w:r>
            <w:r>
              <w:rPr>
                <w:rFonts w:cs="Arial"/>
                <w:b/>
              </w:rPr>
              <w:t xml:space="preserve"> Member Responsible</w:t>
            </w:r>
            <w:r w:rsidRPr="006B43B4">
              <w:rPr>
                <w:rFonts w:cs="Arial"/>
                <w:b/>
              </w:rPr>
              <w:t>:</w:t>
            </w:r>
            <w:r>
              <w:rPr>
                <w:rFonts w:cs="Arial"/>
                <w:b/>
              </w:rPr>
              <w:t xml:space="preserve"> </w:t>
            </w:r>
          </w:p>
        </w:tc>
      </w:tr>
      <w:tr w:rsidR="004A4B16" w:rsidRPr="006B43B4" w14:paraId="56F1D317" w14:textId="77777777" w:rsidTr="007935CC">
        <w:trPr>
          <w:trHeight w:val="340"/>
        </w:trPr>
        <w:tc>
          <w:tcPr>
            <w:tcW w:w="1838" w:type="dxa"/>
            <w:shd w:val="clear" w:color="auto" w:fill="4BACC6" w:themeFill="accent5"/>
          </w:tcPr>
          <w:p w14:paraId="0697EE8A" w14:textId="77777777" w:rsidR="004A4B16" w:rsidRPr="006B43B4" w:rsidRDefault="004A4B16" w:rsidP="002873A4">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0DA6E6D3" w14:textId="77777777" w:rsidR="004A4B16" w:rsidRPr="006B43B4" w:rsidRDefault="004A4B16" w:rsidP="002873A4">
            <w:pPr>
              <w:pStyle w:val="BodyText2"/>
              <w:tabs>
                <w:tab w:val="left" w:pos="540"/>
              </w:tabs>
              <w:spacing w:before="60" w:after="60"/>
              <w:jc w:val="center"/>
              <w:rPr>
                <w:rFonts w:cs="Arial"/>
                <w:b/>
              </w:rPr>
            </w:pPr>
            <w:r w:rsidRPr="006B43B4">
              <w:rPr>
                <w:rFonts w:cs="Arial"/>
                <w:b/>
              </w:rPr>
              <w:t>Use Case Name</w:t>
            </w:r>
          </w:p>
        </w:tc>
      </w:tr>
      <w:tr w:rsidR="004A4B16" w:rsidRPr="006B43B4" w14:paraId="0954E0F8" w14:textId="77777777" w:rsidTr="002873A4">
        <w:trPr>
          <w:cantSplit/>
          <w:trHeight w:val="113"/>
        </w:trPr>
        <w:tc>
          <w:tcPr>
            <w:tcW w:w="1838" w:type="dxa"/>
          </w:tcPr>
          <w:p w14:paraId="163BFA2A" w14:textId="6F5C60E8" w:rsidR="004A4B16" w:rsidRPr="006B43B4" w:rsidRDefault="006374D8" w:rsidP="00695F11">
            <w:pPr>
              <w:pStyle w:val="BodyText2"/>
              <w:tabs>
                <w:tab w:val="left" w:pos="540"/>
              </w:tabs>
              <w:jc w:val="center"/>
              <w:rPr>
                <w:rFonts w:cs="Arial"/>
              </w:rPr>
            </w:pPr>
            <w:r>
              <w:rPr>
                <w:rFonts w:cs="Arial"/>
              </w:rPr>
              <w:t>C</w:t>
            </w:r>
            <w:r w:rsidR="00695F11">
              <w:rPr>
                <w:rFonts w:cs="Arial"/>
              </w:rPr>
              <w:t>0100</w:t>
            </w:r>
          </w:p>
        </w:tc>
        <w:tc>
          <w:tcPr>
            <w:tcW w:w="6917" w:type="dxa"/>
          </w:tcPr>
          <w:p w14:paraId="15F8EAD0" w14:textId="463D9228" w:rsidR="004A4B16" w:rsidRPr="006B43B4" w:rsidRDefault="006374D8" w:rsidP="002873A4">
            <w:pPr>
              <w:pStyle w:val="BodyText2"/>
              <w:tabs>
                <w:tab w:val="left" w:pos="540"/>
              </w:tabs>
              <w:rPr>
                <w:rFonts w:cs="Arial"/>
              </w:rPr>
            </w:pPr>
            <w:r>
              <w:rPr>
                <w:rFonts w:cs="Arial"/>
              </w:rPr>
              <w:t>View Profile</w:t>
            </w:r>
          </w:p>
        </w:tc>
      </w:tr>
      <w:tr w:rsidR="004A4B16" w:rsidRPr="006B43B4" w14:paraId="44972098" w14:textId="77777777" w:rsidTr="002873A4">
        <w:trPr>
          <w:cantSplit/>
          <w:trHeight w:val="113"/>
        </w:trPr>
        <w:tc>
          <w:tcPr>
            <w:tcW w:w="1838" w:type="dxa"/>
          </w:tcPr>
          <w:p w14:paraId="18472E70" w14:textId="2B37E43B" w:rsidR="004A4B16" w:rsidRPr="006B43B4" w:rsidRDefault="006374D8" w:rsidP="00695F11">
            <w:pPr>
              <w:pStyle w:val="BodyText2"/>
              <w:tabs>
                <w:tab w:val="left" w:pos="540"/>
              </w:tabs>
              <w:jc w:val="center"/>
              <w:rPr>
                <w:rFonts w:cs="Arial"/>
              </w:rPr>
            </w:pPr>
            <w:r>
              <w:rPr>
                <w:rFonts w:cs="Arial"/>
              </w:rPr>
              <w:t>C</w:t>
            </w:r>
            <w:r w:rsidR="00695F11">
              <w:rPr>
                <w:rFonts w:cs="Arial"/>
              </w:rPr>
              <w:t>0200</w:t>
            </w:r>
          </w:p>
        </w:tc>
        <w:tc>
          <w:tcPr>
            <w:tcW w:w="6917" w:type="dxa"/>
          </w:tcPr>
          <w:p w14:paraId="7DCD35D5" w14:textId="39BD5844" w:rsidR="004A4B16" w:rsidRPr="006B43B4" w:rsidRDefault="006374D8" w:rsidP="002873A4">
            <w:pPr>
              <w:pStyle w:val="BodyText2"/>
              <w:tabs>
                <w:tab w:val="left" w:pos="540"/>
              </w:tabs>
              <w:rPr>
                <w:rFonts w:cs="Arial"/>
              </w:rPr>
            </w:pPr>
            <w:r>
              <w:rPr>
                <w:rFonts w:cs="Arial"/>
              </w:rPr>
              <w:t>Manage Profile</w:t>
            </w:r>
          </w:p>
        </w:tc>
      </w:tr>
      <w:tr w:rsidR="004A4B16" w:rsidRPr="006B43B4" w14:paraId="6158CC1B" w14:textId="77777777" w:rsidTr="002873A4">
        <w:trPr>
          <w:cantSplit/>
          <w:trHeight w:val="113"/>
        </w:trPr>
        <w:tc>
          <w:tcPr>
            <w:tcW w:w="1838" w:type="dxa"/>
          </w:tcPr>
          <w:p w14:paraId="74CA3691" w14:textId="17E077D2" w:rsidR="004A4B16" w:rsidRPr="006B43B4" w:rsidRDefault="006374D8" w:rsidP="00695F11">
            <w:pPr>
              <w:pStyle w:val="BodyText2"/>
              <w:tabs>
                <w:tab w:val="left" w:pos="540"/>
              </w:tabs>
              <w:jc w:val="center"/>
              <w:rPr>
                <w:rFonts w:cs="Arial"/>
              </w:rPr>
            </w:pPr>
            <w:r>
              <w:rPr>
                <w:rFonts w:cs="Arial"/>
              </w:rPr>
              <w:t>C</w:t>
            </w:r>
            <w:r w:rsidR="00695F11">
              <w:rPr>
                <w:rFonts w:cs="Arial"/>
              </w:rPr>
              <w:t>0300</w:t>
            </w:r>
          </w:p>
        </w:tc>
        <w:tc>
          <w:tcPr>
            <w:tcW w:w="6917" w:type="dxa"/>
          </w:tcPr>
          <w:p w14:paraId="0C9C403B" w14:textId="2AFB80E0" w:rsidR="004A4B16" w:rsidRPr="006B43B4" w:rsidRDefault="006374D8" w:rsidP="002873A4">
            <w:pPr>
              <w:pStyle w:val="BodyText2"/>
              <w:tabs>
                <w:tab w:val="left" w:pos="540"/>
              </w:tabs>
              <w:rPr>
                <w:rFonts w:cs="Arial"/>
              </w:rPr>
            </w:pPr>
            <w:r>
              <w:rPr>
                <w:rFonts w:cs="Arial"/>
              </w:rPr>
              <w:t>View Requests</w:t>
            </w:r>
          </w:p>
        </w:tc>
      </w:tr>
      <w:tr w:rsidR="006374D8" w:rsidRPr="006B43B4" w14:paraId="3BFFB666" w14:textId="77777777" w:rsidTr="002873A4">
        <w:trPr>
          <w:cantSplit/>
          <w:trHeight w:val="113"/>
        </w:trPr>
        <w:tc>
          <w:tcPr>
            <w:tcW w:w="1838" w:type="dxa"/>
          </w:tcPr>
          <w:p w14:paraId="509FE699" w14:textId="44D1DB41" w:rsidR="006374D8" w:rsidRDefault="006374D8" w:rsidP="00695F11">
            <w:pPr>
              <w:pStyle w:val="BodyText2"/>
              <w:tabs>
                <w:tab w:val="left" w:pos="540"/>
              </w:tabs>
              <w:jc w:val="center"/>
              <w:rPr>
                <w:rFonts w:cs="Arial"/>
              </w:rPr>
            </w:pPr>
            <w:r>
              <w:rPr>
                <w:rFonts w:cs="Arial"/>
              </w:rPr>
              <w:t>C0400</w:t>
            </w:r>
          </w:p>
        </w:tc>
        <w:tc>
          <w:tcPr>
            <w:tcW w:w="6917" w:type="dxa"/>
          </w:tcPr>
          <w:p w14:paraId="215E5C18" w14:textId="14C450BE" w:rsidR="006374D8" w:rsidRDefault="006374D8" w:rsidP="002873A4">
            <w:pPr>
              <w:pStyle w:val="BodyText2"/>
              <w:tabs>
                <w:tab w:val="left" w:pos="540"/>
              </w:tabs>
              <w:rPr>
                <w:rFonts w:cs="Arial"/>
              </w:rPr>
            </w:pPr>
            <w:r>
              <w:rPr>
                <w:rFonts w:cs="Arial"/>
              </w:rPr>
              <w:t>Manage Requests</w:t>
            </w:r>
          </w:p>
        </w:tc>
      </w:tr>
      <w:tr w:rsidR="004A4B16" w:rsidRPr="006B43B4" w14:paraId="4B55194A" w14:textId="77777777" w:rsidTr="002873A4">
        <w:trPr>
          <w:trHeight w:val="325"/>
        </w:trPr>
        <w:tc>
          <w:tcPr>
            <w:tcW w:w="8755" w:type="dxa"/>
            <w:gridSpan w:val="2"/>
          </w:tcPr>
          <w:p w14:paraId="67232BD3" w14:textId="77777777" w:rsidR="004A4B16" w:rsidRPr="006B43B4" w:rsidRDefault="004A4B16" w:rsidP="002873A4">
            <w:pPr>
              <w:pStyle w:val="BodyText2"/>
              <w:tabs>
                <w:tab w:val="left" w:pos="540"/>
              </w:tabs>
              <w:spacing w:before="60" w:after="60"/>
              <w:rPr>
                <w:rFonts w:cs="Arial"/>
                <w:b/>
              </w:rPr>
            </w:pPr>
            <w:r w:rsidRPr="006B43B4">
              <w:rPr>
                <w:rFonts w:cs="Arial"/>
                <w:b/>
              </w:rPr>
              <w:t>Queries/</w:t>
            </w:r>
            <w:commentRangeStart w:id="11"/>
            <w:r w:rsidRPr="006B43B4">
              <w:rPr>
                <w:rFonts w:cs="Arial"/>
                <w:b/>
              </w:rPr>
              <w:t>Reports</w:t>
            </w:r>
            <w:commentRangeEnd w:id="11"/>
            <w:r>
              <w:rPr>
                <w:rStyle w:val="CommentReference"/>
              </w:rPr>
              <w:commentReference w:id="11"/>
            </w:r>
          </w:p>
        </w:tc>
      </w:tr>
      <w:tr w:rsidR="004A4B16" w:rsidRPr="006B43B4" w14:paraId="5D32A5ED" w14:textId="77777777" w:rsidTr="002873A4">
        <w:trPr>
          <w:cantSplit/>
          <w:trHeight w:val="113"/>
        </w:trPr>
        <w:tc>
          <w:tcPr>
            <w:tcW w:w="1838" w:type="dxa"/>
          </w:tcPr>
          <w:p w14:paraId="1AB80B58" w14:textId="50CF52E3" w:rsidR="004A4B16" w:rsidRPr="006B43B4" w:rsidRDefault="004A4B16" w:rsidP="00344F59">
            <w:pPr>
              <w:pStyle w:val="BodyText2"/>
              <w:tabs>
                <w:tab w:val="left" w:pos="540"/>
              </w:tabs>
              <w:jc w:val="center"/>
              <w:rPr>
                <w:rFonts w:cs="Arial"/>
              </w:rPr>
            </w:pPr>
          </w:p>
        </w:tc>
        <w:tc>
          <w:tcPr>
            <w:tcW w:w="6917" w:type="dxa"/>
          </w:tcPr>
          <w:p w14:paraId="2197F22E" w14:textId="5F3D616C" w:rsidR="004A4B16" w:rsidRPr="006B43B4" w:rsidRDefault="004A4B16" w:rsidP="00C143CD">
            <w:pPr>
              <w:pStyle w:val="BodyText2"/>
              <w:tabs>
                <w:tab w:val="left" w:pos="540"/>
              </w:tabs>
              <w:rPr>
                <w:rFonts w:cs="Arial"/>
              </w:rPr>
            </w:pPr>
          </w:p>
        </w:tc>
      </w:tr>
    </w:tbl>
    <w:p w14:paraId="1398DC20" w14:textId="5553DB8E" w:rsidR="00B00183" w:rsidRDefault="00B00183" w:rsidP="00ED175F"/>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6917"/>
      </w:tblGrid>
      <w:tr w:rsidR="006374D8" w:rsidRPr="006B43B4" w14:paraId="1BD41000" w14:textId="77777777" w:rsidTr="006374D8">
        <w:trPr>
          <w:trHeight w:val="340"/>
        </w:trPr>
        <w:tc>
          <w:tcPr>
            <w:tcW w:w="8755" w:type="dxa"/>
            <w:gridSpan w:val="2"/>
            <w:shd w:val="clear" w:color="auto" w:fill="4BACC6" w:themeFill="accent5"/>
          </w:tcPr>
          <w:p w14:paraId="65662CDD" w14:textId="77777777" w:rsidR="006374D8" w:rsidRPr="001C4818" w:rsidRDefault="006374D8" w:rsidP="006374D8">
            <w:pPr>
              <w:pStyle w:val="BodyText2"/>
              <w:tabs>
                <w:tab w:val="left" w:pos="540"/>
              </w:tabs>
              <w:spacing w:before="60" w:after="60"/>
              <w:rPr>
                <w:rFonts w:cs="Arial"/>
              </w:rPr>
            </w:pPr>
            <w:commentRangeStart w:id="12"/>
            <w:r>
              <w:rPr>
                <w:rFonts w:cs="Arial"/>
                <w:b/>
              </w:rPr>
              <w:t>Team</w:t>
            </w:r>
            <w:commentRangeEnd w:id="12"/>
            <w:r>
              <w:rPr>
                <w:rStyle w:val="CommentReference"/>
              </w:rPr>
              <w:commentReference w:id="12"/>
            </w:r>
            <w:r>
              <w:rPr>
                <w:rFonts w:cs="Arial"/>
                <w:b/>
              </w:rPr>
              <w:t xml:space="preserve"> Member Responsible</w:t>
            </w:r>
            <w:r w:rsidRPr="006B43B4">
              <w:rPr>
                <w:rFonts w:cs="Arial"/>
                <w:b/>
              </w:rPr>
              <w:t>:</w:t>
            </w:r>
            <w:r>
              <w:rPr>
                <w:rFonts w:cs="Arial"/>
                <w:b/>
              </w:rPr>
              <w:t xml:space="preserve"> </w:t>
            </w:r>
          </w:p>
        </w:tc>
      </w:tr>
      <w:tr w:rsidR="006374D8" w:rsidRPr="006B43B4" w14:paraId="794E8BA7" w14:textId="77777777" w:rsidTr="006374D8">
        <w:trPr>
          <w:trHeight w:val="340"/>
        </w:trPr>
        <w:tc>
          <w:tcPr>
            <w:tcW w:w="1838" w:type="dxa"/>
            <w:shd w:val="clear" w:color="auto" w:fill="4BACC6" w:themeFill="accent5"/>
          </w:tcPr>
          <w:p w14:paraId="31769130" w14:textId="77777777" w:rsidR="006374D8" w:rsidRPr="006B43B4" w:rsidRDefault="006374D8" w:rsidP="006374D8">
            <w:pPr>
              <w:pStyle w:val="BodyText2"/>
              <w:tabs>
                <w:tab w:val="left" w:pos="540"/>
              </w:tabs>
              <w:spacing w:before="60" w:after="60"/>
              <w:jc w:val="center"/>
              <w:rPr>
                <w:rFonts w:cs="Arial"/>
                <w:b/>
              </w:rPr>
            </w:pPr>
            <w:r w:rsidRPr="006B43B4">
              <w:rPr>
                <w:rFonts w:cs="Arial"/>
                <w:b/>
              </w:rPr>
              <w:t>Use Case Id</w:t>
            </w:r>
          </w:p>
        </w:tc>
        <w:tc>
          <w:tcPr>
            <w:tcW w:w="6917" w:type="dxa"/>
            <w:shd w:val="clear" w:color="auto" w:fill="4BACC6" w:themeFill="accent5"/>
          </w:tcPr>
          <w:p w14:paraId="2CACB954" w14:textId="77777777" w:rsidR="006374D8" w:rsidRPr="006B43B4" w:rsidRDefault="006374D8" w:rsidP="006374D8">
            <w:pPr>
              <w:pStyle w:val="BodyText2"/>
              <w:tabs>
                <w:tab w:val="left" w:pos="540"/>
              </w:tabs>
              <w:spacing w:before="60" w:after="60"/>
              <w:jc w:val="center"/>
              <w:rPr>
                <w:rFonts w:cs="Arial"/>
                <w:b/>
              </w:rPr>
            </w:pPr>
            <w:r w:rsidRPr="006B43B4">
              <w:rPr>
                <w:rFonts w:cs="Arial"/>
                <w:b/>
              </w:rPr>
              <w:t>Use Case Name</w:t>
            </w:r>
          </w:p>
        </w:tc>
      </w:tr>
      <w:tr w:rsidR="006374D8" w:rsidRPr="006B43B4" w14:paraId="48A9F8B3" w14:textId="77777777" w:rsidTr="006374D8">
        <w:trPr>
          <w:cantSplit/>
          <w:trHeight w:val="113"/>
        </w:trPr>
        <w:tc>
          <w:tcPr>
            <w:tcW w:w="1838" w:type="dxa"/>
          </w:tcPr>
          <w:p w14:paraId="55507217" w14:textId="3655AB44" w:rsidR="006374D8" w:rsidRPr="006B43B4" w:rsidRDefault="006374D8" w:rsidP="006374D8">
            <w:pPr>
              <w:pStyle w:val="BodyText2"/>
              <w:tabs>
                <w:tab w:val="left" w:pos="540"/>
              </w:tabs>
              <w:jc w:val="center"/>
              <w:rPr>
                <w:rFonts w:cs="Arial"/>
              </w:rPr>
            </w:pPr>
            <w:r>
              <w:rPr>
                <w:rFonts w:cs="Arial"/>
              </w:rPr>
              <w:t>D0100</w:t>
            </w:r>
          </w:p>
        </w:tc>
        <w:tc>
          <w:tcPr>
            <w:tcW w:w="6917" w:type="dxa"/>
          </w:tcPr>
          <w:p w14:paraId="0A35AFE7" w14:textId="18E96EF6" w:rsidR="006374D8" w:rsidRPr="006B43B4" w:rsidRDefault="006374D8" w:rsidP="006374D8">
            <w:pPr>
              <w:pStyle w:val="BodyText2"/>
              <w:tabs>
                <w:tab w:val="left" w:pos="540"/>
              </w:tabs>
              <w:rPr>
                <w:rFonts w:cs="Arial"/>
              </w:rPr>
            </w:pPr>
            <w:r>
              <w:rPr>
                <w:rFonts w:cs="Arial"/>
              </w:rPr>
              <w:t>Manage Computer Labs</w:t>
            </w:r>
          </w:p>
        </w:tc>
      </w:tr>
      <w:tr w:rsidR="006374D8" w:rsidRPr="006B43B4" w14:paraId="74F58085" w14:textId="77777777" w:rsidTr="006374D8">
        <w:trPr>
          <w:cantSplit/>
          <w:trHeight w:val="113"/>
        </w:trPr>
        <w:tc>
          <w:tcPr>
            <w:tcW w:w="1838" w:type="dxa"/>
          </w:tcPr>
          <w:p w14:paraId="3BB6C551" w14:textId="39AAFFD3" w:rsidR="006374D8" w:rsidRPr="006B43B4" w:rsidRDefault="006374D8" w:rsidP="006374D8">
            <w:pPr>
              <w:pStyle w:val="BodyText2"/>
              <w:tabs>
                <w:tab w:val="left" w:pos="540"/>
              </w:tabs>
              <w:jc w:val="center"/>
              <w:rPr>
                <w:rFonts w:cs="Arial"/>
              </w:rPr>
            </w:pPr>
            <w:r>
              <w:rPr>
                <w:rFonts w:cs="Arial"/>
              </w:rPr>
              <w:t>D0200</w:t>
            </w:r>
          </w:p>
        </w:tc>
        <w:tc>
          <w:tcPr>
            <w:tcW w:w="6917" w:type="dxa"/>
          </w:tcPr>
          <w:p w14:paraId="6DBC898B" w14:textId="196497F6" w:rsidR="006374D8" w:rsidRPr="006B43B4" w:rsidRDefault="006374D8" w:rsidP="006374D8">
            <w:pPr>
              <w:pStyle w:val="BodyText2"/>
              <w:tabs>
                <w:tab w:val="left" w:pos="540"/>
              </w:tabs>
              <w:rPr>
                <w:rFonts w:cs="Arial"/>
              </w:rPr>
            </w:pPr>
            <w:r>
              <w:rPr>
                <w:rFonts w:cs="Arial"/>
              </w:rPr>
              <w:t>Manage Tutors</w:t>
            </w:r>
          </w:p>
        </w:tc>
      </w:tr>
      <w:tr w:rsidR="006374D8" w:rsidRPr="006B43B4" w14:paraId="2BB619BB" w14:textId="77777777" w:rsidTr="006374D8">
        <w:trPr>
          <w:cantSplit/>
          <w:trHeight w:val="113"/>
        </w:trPr>
        <w:tc>
          <w:tcPr>
            <w:tcW w:w="1838" w:type="dxa"/>
          </w:tcPr>
          <w:p w14:paraId="0950653B" w14:textId="03C29175" w:rsidR="006374D8" w:rsidRPr="006B43B4" w:rsidRDefault="006374D8" w:rsidP="006374D8">
            <w:pPr>
              <w:pStyle w:val="BodyText2"/>
              <w:tabs>
                <w:tab w:val="left" w:pos="540"/>
              </w:tabs>
              <w:jc w:val="center"/>
              <w:rPr>
                <w:rFonts w:cs="Arial"/>
              </w:rPr>
            </w:pPr>
            <w:r>
              <w:rPr>
                <w:rFonts w:cs="Arial"/>
              </w:rPr>
              <w:t>D0300</w:t>
            </w:r>
          </w:p>
        </w:tc>
        <w:tc>
          <w:tcPr>
            <w:tcW w:w="6917" w:type="dxa"/>
          </w:tcPr>
          <w:p w14:paraId="6C484619" w14:textId="2A572ECD" w:rsidR="006374D8" w:rsidRPr="006B43B4" w:rsidRDefault="006374D8" w:rsidP="006374D8">
            <w:pPr>
              <w:pStyle w:val="BodyText2"/>
              <w:tabs>
                <w:tab w:val="left" w:pos="540"/>
              </w:tabs>
              <w:rPr>
                <w:rFonts w:cs="Arial"/>
              </w:rPr>
            </w:pPr>
            <w:r>
              <w:rPr>
                <w:rFonts w:cs="Arial"/>
              </w:rPr>
              <w:t>Mange Requests</w:t>
            </w:r>
          </w:p>
        </w:tc>
      </w:tr>
      <w:tr w:rsidR="006374D8" w:rsidRPr="006B43B4" w14:paraId="430734E3" w14:textId="77777777" w:rsidTr="006374D8">
        <w:trPr>
          <w:cantSplit/>
          <w:trHeight w:val="113"/>
        </w:trPr>
        <w:tc>
          <w:tcPr>
            <w:tcW w:w="1838" w:type="dxa"/>
          </w:tcPr>
          <w:p w14:paraId="0405DD19" w14:textId="673CB2D8" w:rsidR="006374D8" w:rsidRDefault="006374D8" w:rsidP="006374D8">
            <w:pPr>
              <w:pStyle w:val="BodyText2"/>
              <w:tabs>
                <w:tab w:val="left" w:pos="540"/>
              </w:tabs>
              <w:jc w:val="center"/>
              <w:rPr>
                <w:rFonts w:cs="Arial"/>
              </w:rPr>
            </w:pPr>
            <w:r>
              <w:rPr>
                <w:rFonts w:cs="Arial"/>
              </w:rPr>
              <w:t>D0400</w:t>
            </w:r>
          </w:p>
        </w:tc>
        <w:tc>
          <w:tcPr>
            <w:tcW w:w="6917" w:type="dxa"/>
          </w:tcPr>
          <w:p w14:paraId="6FFFCA77" w14:textId="59BC1F89" w:rsidR="006374D8" w:rsidRDefault="006374D8" w:rsidP="006374D8">
            <w:pPr>
              <w:pStyle w:val="BodyText2"/>
              <w:tabs>
                <w:tab w:val="left" w:pos="540"/>
              </w:tabs>
              <w:rPr>
                <w:rFonts w:cs="Arial"/>
              </w:rPr>
            </w:pPr>
            <w:r>
              <w:rPr>
                <w:rFonts w:cs="Arial"/>
              </w:rPr>
              <w:t>Manage Machines</w:t>
            </w:r>
          </w:p>
        </w:tc>
      </w:tr>
      <w:tr w:rsidR="006374D8" w:rsidRPr="006B43B4" w14:paraId="2BE5D59E" w14:textId="77777777" w:rsidTr="006374D8">
        <w:trPr>
          <w:trHeight w:val="325"/>
        </w:trPr>
        <w:tc>
          <w:tcPr>
            <w:tcW w:w="8755" w:type="dxa"/>
            <w:gridSpan w:val="2"/>
          </w:tcPr>
          <w:p w14:paraId="0684B379" w14:textId="77777777" w:rsidR="006374D8" w:rsidRPr="006B43B4" w:rsidRDefault="006374D8" w:rsidP="006374D8">
            <w:pPr>
              <w:pStyle w:val="BodyText2"/>
              <w:tabs>
                <w:tab w:val="left" w:pos="540"/>
              </w:tabs>
              <w:spacing w:before="60" w:after="60"/>
              <w:rPr>
                <w:rFonts w:cs="Arial"/>
                <w:b/>
              </w:rPr>
            </w:pPr>
            <w:r w:rsidRPr="006B43B4">
              <w:rPr>
                <w:rFonts w:cs="Arial"/>
                <w:b/>
              </w:rPr>
              <w:t>Queries/</w:t>
            </w:r>
            <w:commentRangeStart w:id="13"/>
            <w:r w:rsidRPr="006B43B4">
              <w:rPr>
                <w:rFonts w:cs="Arial"/>
                <w:b/>
              </w:rPr>
              <w:t>Reports</w:t>
            </w:r>
            <w:commentRangeEnd w:id="13"/>
            <w:r>
              <w:rPr>
                <w:rStyle w:val="CommentReference"/>
              </w:rPr>
              <w:commentReference w:id="13"/>
            </w:r>
          </w:p>
        </w:tc>
      </w:tr>
      <w:tr w:rsidR="006374D8" w:rsidRPr="006B43B4" w14:paraId="7D3DBF50" w14:textId="77777777" w:rsidTr="006374D8">
        <w:trPr>
          <w:cantSplit/>
          <w:trHeight w:val="113"/>
        </w:trPr>
        <w:tc>
          <w:tcPr>
            <w:tcW w:w="1838" w:type="dxa"/>
          </w:tcPr>
          <w:p w14:paraId="2B40CBC4" w14:textId="77777777" w:rsidR="006374D8" w:rsidRPr="006B43B4" w:rsidRDefault="006374D8" w:rsidP="006374D8">
            <w:pPr>
              <w:pStyle w:val="BodyText2"/>
              <w:tabs>
                <w:tab w:val="left" w:pos="540"/>
              </w:tabs>
              <w:jc w:val="center"/>
              <w:rPr>
                <w:rFonts w:cs="Arial"/>
              </w:rPr>
            </w:pPr>
          </w:p>
        </w:tc>
        <w:tc>
          <w:tcPr>
            <w:tcW w:w="6917" w:type="dxa"/>
          </w:tcPr>
          <w:p w14:paraId="6FD5EEF9" w14:textId="1D5AB9AA" w:rsidR="006374D8" w:rsidRPr="006B43B4" w:rsidRDefault="006374D8" w:rsidP="006374D8">
            <w:pPr>
              <w:pStyle w:val="BodyText2"/>
              <w:tabs>
                <w:tab w:val="left" w:pos="540"/>
              </w:tabs>
              <w:rPr>
                <w:rFonts w:cs="Arial"/>
              </w:rPr>
            </w:pPr>
            <w:r>
              <w:rPr>
                <w:rFonts w:cs="Arial"/>
              </w:rPr>
              <w:t>Determine vacant machines in a designated computer lab</w:t>
            </w:r>
            <w:r w:rsidR="00F47DA0">
              <w:rPr>
                <w:rFonts w:cs="Arial"/>
              </w:rPr>
              <w:t>.</w:t>
            </w:r>
          </w:p>
        </w:tc>
      </w:tr>
      <w:tr w:rsidR="006374D8" w:rsidRPr="006B43B4" w14:paraId="6440FA8D" w14:textId="77777777" w:rsidTr="006374D8">
        <w:trPr>
          <w:cantSplit/>
          <w:trHeight w:val="113"/>
        </w:trPr>
        <w:tc>
          <w:tcPr>
            <w:tcW w:w="1838" w:type="dxa"/>
          </w:tcPr>
          <w:p w14:paraId="0D16A4FF" w14:textId="77777777" w:rsidR="006374D8" w:rsidRPr="006B43B4" w:rsidRDefault="006374D8" w:rsidP="006374D8">
            <w:pPr>
              <w:pStyle w:val="BodyText2"/>
              <w:tabs>
                <w:tab w:val="left" w:pos="540"/>
              </w:tabs>
              <w:jc w:val="center"/>
              <w:rPr>
                <w:rFonts w:cs="Arial"/>
              </w:rPr>
            </w:pPr>
          </w:p>
        </w:tc>
        <w:tc>
          <w:tcPr>
            <w:tcW w:w="6917" w:type="dxa"/>
          </w:tcPr>
          <w:p w14:paraId="38C4781E" w14:textId="3E2B276B" w:rsidR="006374D8" w:rsidRDefault="006374D8" w:rsidP="006374D8">
            <w:pPr>
              <w:pStyle w:val="BodyText2"/>
              <w:tabs>
                <w:tab w:val="left" w:pos="540"/>
              </w:tabs>
              <w:rPr>
                <w:rFonts w:cs="Arial"/>
              </w:rPr>
            </w:pPr>
            <w:r>
              <w:rPr>
                <w:rFonts w:cs="Arial"/>
              </w:rPr>
              <w:t>Determine the most requested tutor, number of requests made to that specific tutor and the</w:t>
            </w:r>
            <w:r w:rsidR="00F47DA0">
              <w:rPr>
                <w:rFonts w:cs="Arial"/>
              </w:rPr>
              <w:t>ir outcomes.</w:t>
            </w:r>
          </w:p>
        </w:tc>
      </w:tr>
      <w:tr w:rsidR="00F47DA0" w:rsidRPr="006B43B4" w14:paraId="3C0132A8" w14:textId="77777777" w:rsidTr="006374D8">
        <w:trPr>
          <w:cantSplit/>
          <w:trHeight w:val="113"/>
        </w:trPr>
        <w:tc>
          <w:tcPr>
            <w:tcW w:w="1838" w:type="dxa"/>
          </w:tcPr>
          <w:p w14:paraId="75DB5CA7" w14:textId="77777777" w:rsidR="00F47DA0" w:rsidRPr="006B43B4" w:rsidRDefault="00F47DA0" w:rsidP="006374D8">
            <w:pPr>
              <w:pStyle w:val="BodyText2"/>
              <w:tabs>
                <w:tab w:val="left" w:pos="540"/>
              </w:tabs>
              <w:jc w:val="center"/>
              <w:rPr>
                <w:rFonts w:cs="Arial"/>
              </w:rPr>
            </w:pPr>
          </w:p>
        </w:tc>
        <w:tc>
          <w:tcPr>
            <w:tcW w:w="6917" w:type="dxa"/>
          </w:tcPr>
          <w:p w14:paraId="7B7E6BF9" w14:textId="77777777" w:rsidR="00F47DA0" w:rsidRDefault="00F47DA0" w:rsidP="006374D8">
            <w:pPr>
              <w:pStyle w:val="BodyText2"/>
              <w:tabs>
                <w:tab w:val="left" w:pos="540"/>
              </w:tabs>
              <w:rPr>
                <w:rFonts w:cs="Arial"/>
              </w:rPr>
            </w:pPr>
          </w:p>
        </w:tc>
      </w:tr>
    </w:tbl>
    <w:p w14:paraId="42FD3F07" w14:textId="77777777" w:rsidR="00ED175F" w:rsidRDefault="00ED175F" w:rsidP="00ED175F"/>
    <w:p w14:paraId="0867D7B2" w14:textId="77777777" w:rsidR="00ED175F" w:rsidRDefault="00ED175F" w:rsidP="00ED175F"/>
    <w:p w14:paraId="1ED92B61" w14:textId="77777777" w:rsidR="00ED175F" w:rsidRDefault="00ED175F">
      <w:r>
        <w:br w:type="page"/>
      </w:r>
    </w:p>
    <w:p w14:paraId="3E034024" w14:textId="2FC8681D" w:rsidR="004A4B16" w:rsidRPr="0013103C" w:rsidRDefault="004A4B16" w:rsidP="004A4B16">
      <w:pPr>
        <w:pStyle w:val="Heading1"/>
        <w:pBdr>
          <w:bottom w:val="single" w:sz="4" w:space="1" w:color="auto"/>
        </w:pBdr>
      </w:pPr>
      <w:bookmarkStart w:id="14" w:name="_Toc14564044"/>
      <w:r>
        <w:t>UI Prototypes</w:t>
      </w:r>
      <w:bookmarkEnd w:id="14"/>
    </w:p>
    <w:p w14:paraId="75899571" w14:textId="2ED43A85" w:rsidR="00227496" w:rsidRDefault="00931A38" w:rsidP="00227496">
      <w:pPr>
        <w:pStyle w:val="Heading2"/>
      </w:pPr>
      <w:bookmarkStart w:id="15" w:name="_Toc14564045"/>
      <w:commentRangeStart w:id="16"/>
      <w:r>
        <w:t>Team</w:t>
      </w:r>
      <w:commentRangeEnd w:id="16"/>
      <w:r w:rsidR="0075347F">
        <w:rPr>
          <w:rStyle w:val="CommentReference"/>
          <w:rFonts w:cs="Times New Roman"/>
          <w:b w:val="0"/>
          <w:bCs w:val="0"/>
          <w:iCs w:val="0"/>
        </w:rPr>
        <w:commentReference w:id="16"/>
      </w:r>
      <w:r>
        <w:t xml:space="preserve"> UI Guidelines</w:t>
      </w:r>
      <w:bookmarkEnd w:id="15"/>
    </w:p>
    <w:p w14:paraId="1ED5C5DA" w14:textId="07D85C82" w:rsidR="00BD2E07" w:rsidRPr="004918F6" w:rsidRDefault="00BD2E07">
      <w:pPr>
        <w:rPr>
          <w:sz w:val="22"/>
          <w:szCs w:val="22"/>
        </w:rPr>
      </w:pPr>
      <w:r>
        <w:br w:type="page"/>
      </w:r>
    </w:p>
    <w:p w14:paraId="71C969B0" w14:textId="233C8FA6" w:rsidR="0075347F" w:rsidRDefault="0075347F" w:rsidP="008A1DE4">
      <w:pPr>
        <w:pStyle w:val="Heading2"/>
      </w:pPr>
      <w:bookmarkStart w:id="17" w:name="_Toc14564046"/>
      <w:commentRangeStart w:id="18"/>
      <w:r>
        <w:t>UI</w:t>
      </w:r>
      <w:commentRangeEnd w:id="18"/>
      <w:r>
        <w:rPr>
          <w:rStyle w:val="CommentReference"/>
          <w:rFonts w:cs="Times New Roman"/>
          <w:b w:val="0"/>
          <w:bCs w:val="0"/>
          <w:iCs w:val="0"/>
        </w:rPr>
        <w:commentReference w:id="18"/>
      </w:r>
      <w:r>
        <w:t xml:space="preserve"> Designs</w:t>
      </w:r>
      <w:r w:rsidR="006D5004">
        <w:t xml:space="preserve"> &amp; </w:t>
      </w:r>
      <w:commentRangeStart w:id="19"/>
      <w:r w:rsidR="006D5004">
        <w:t>Updated Analysis Use Case Narratives</w:t>
      </w:r>
      <w:commentRangeEnd w:id="19"/>
      <w:r w:rsidR="006D5004">
        <w:rPr>
          <w:rStyle w:val="CommentReference"/>
          <w:rFonts w:cs="Times New Roman"/>
          <w:b w:val="0"/>
          <w:bCs w:val="0"/>
          <w:iCs w:val="0"/>
        </w:rPr>
        <w:commentReference w:id="19"/>
      </w:r>
      <w:bookmarkEnd w:id="17"/>
    </w:p>
    <w:p w14:paraId="232816C8" w14:textId="0447ADE6" w:rsidR="00392A66" w:rsidRDefault="00227496" w:rsidP="0075347F">
      <w:pPr>
        <w:pStyle w:val="Heading3"/>
      </w:pPr>
      <w:bookmarkStart w:id="20" w:name="_Toc14564047"/>
      <w:r>
        <w:t>Designed by</w:t>
      </w:r>
      <w:bookmarkEnd w:id="20"/>
      <w:r>
        <w:t xml:space="preserve"> </w:t>
      </w:r>
    </w:p>
    <w:p w14:paraId="04E7214A" w14:textId="77777777" w:rsidR="006D5004" w:rsidRPr="006D5004" w:rsidRDefault="006D5004" w:rsidP="006D5004"/>
    <w:tbl>
      <w:tblPr>
        <w:tblStyle w:val="TableGrid"/>
        <w:tblW w:w="0" w:type="auto"/>
        <w:tblLook w:val="04A0" w:firstRow="1" w:lastRow="0" w:firstColumn="1" w:lastColumn="0" w:noHBand="0" w:noVBand="1"/>
      </w:tblPr>
      <w:tblGrid>
        <w:gridCol w:w="1136"/>
        <w:gridCol w:w="1727"/>
        <w:gridCol w:w="5433"/>
      </w:tblGrid>
      <w:tr w:rsidR="002873A4" w:rsidRPr="003E4BDF" w14:paraId="00902CA2" w14:textId="77777777" w:rsidTr="00E83C5E">
        <w:trPr>
          <w:trHeight w:val="340"/>
        </w:trPr>
        <w:tc>
          <w:tcPr>
            <w:tcW w:w="1319" w:type="dxa"/>
            <w:shd w:val="clear" w:color="auto" w:fill="4BACC6" w:themeFill="accent5"/>
            <w:vAlign w:val="center"/>
          </w:tcPr>
          <w:p w14:paraId="02F1FBB0" w14:textId="77777777" w:rsidR="006D5004" w:rsidRPr="003E4BDF" w:rsidRDefault="006D5004" w:rsidP="002873A4">
            <w:pPr>
              <w:rPr>
                <w:b/>
                <w:color w:val="FFFFFF" w:themeColor="background1"/>
              </w:rPr>
            </w:pPr>
            <w:r w:rsidRPr="003E4BDF">
              <w:rPr>
                <w:b/>
                <w:color w:val="FFFFFF" w:themeColor="background1"/>
              </w:rPr>
              <w:t>Use Case ID</w:t>
            </w:r>
          </w:p>
        </w:tc>
        <w:tc>
          <w:tcPr>
            <w:tcW w:w="6977" w:type="dxa"/>
            <w:gridSpan w:val="2"/>
            <w:shd w:val="clear" w:color="auto" w:fill="4BACC6" w:themeFill="accent5"/>
            <w:vAlign w:val="center"/>
          </w:tcPr>
          <w:p w14:paraId="18514351" w14:textId="77777777" w:rsidR="006D5004" w:rsidRPr="003E4BDF" w:rsidRDefault="006D5004" w:rsidP="002873A4">
            <w:pPr>
              <w:rPr>
                <w:b/>
                <w:color w:val="FFFFFF" w:themeColor="background1"/>
              </w:rPr>
            </w:pPr>
            <w:r w:rsidRPr="003E4BDF">
              <w:rPr>
                <w:b/>
                <w:color w:val="FFFFFF" w:themeColor="background1"/>
              </w:rPr>
              <w:t xml:space="preserve">Use Case Name </w:t>
            </w:r>
          </w:p>
        </w:tc>
      </w:tr>
      <w:tr w:rsidR="006D5004" w14:paraId="2C9F4D90" w14:textId="77777777" w:rsidTr="00E83C5E">
        <w:trPr>
          <w:trHeight w:val="340"/>
        </w:trPr>
        <w:tc>
          <w:tcPr>
            <w:tcW w:w="1319" w:type="dxa"/>
            <w:vAlign w:val="center"/>
          </w:tcPr>
          <w:p w14:paraId="360D01CB" w14:textId="0E079859" w:rsidR="006D5004" w:rsidRPr="00C81401" w:rsidRDefault="002873A4" w:rsidP="002873A4">
            <w:pPr>
              <w:rPr>
                <w:b/>
                <w:color w:val="FF0000"/>
                <w:sz w:val="28"/>
                <w:szCs w:val="28"/>
              </w:rPr>
            </w:pPr>
            <w:r w:rsidRPr="00C81401">
              <w:rPr>
                <w:b/>
                <w:color w:val="FF0000"/>
                <w:sz w:val="28"/>
                <w:szCs w:val="28"/>
              </w:rPr>
              <w:t>A0100</w:t>
            </w:r>
          </w:p>
        </w:tc>
        <w:tc>
          <w:tcPr>
            <w:tcW w:w="6977" w:type="dxa"/>
            <w:gridSpan w:val="2"/>
            <w:vAlign w:val="center"/>
          </w:tcPr>
          <w:p w14:paraId="2C0A9267" w14:textId="5FCA6B6C" w:rsidR="006D5004" w:rsidRPr="00C81401" w:rsidRDefault="002873A4" w:rsidP="002873A4">
            <w:pPr>
              <w:rPr>
                <w:b/>
                <w:color w:val="FF0000"/>
                <w:sz w:val="28"/>
                <w:szCs w:val="28"/>
              </w:rPr>
            </w:pPr>
            <w:r w:rsidRPr="00C81401">
              <w:rPr>
                <w:b/>
                <w:color w:val="FF0000"/>
                <w:sz w:val="28"/>
                <w:szCs w:val="28"/>
              </w:rPr>
              <w:t>Register</w:t>
            </w:r>
          </w:p>
        </w:tc>
      </w:tr>
      <w:tr w:rsidR="006D5004" w:rsidRPr="003E4BDF" w14:paraId="6B139C8D" w14:textId="77777777" w:rsidTr="00E83C5E">
        <w:trPr>
          <w:trHeight w:val="340"/>
        </w:trPr>
        <w:tc>
          <w:tcPr>
            <w:tcW w:w="3269" w:type="dxa"/>
            <w:gridSpan w:val="2"/>
            <w:shd w:val="clear" w:color="auto" w:fill="4BACC6" w:themeFill="accent5"/>
            <w:vAlign w:val="center"/>
          </w:tcPr>
          <w:p w14:paraId="766F6679" w14:textId="77777777" w:rsidR="006D5004" w:rsidRPr="003E4BDF" w:rsidRDefault="006D5004" w:rsidP="002873A4">
            <w:pPr>
              <w:rPr>
                <w:b/>
                <w:color w:val="FFFFFF" w:themeColor="background1"/>
              </w:rPr>
            </w:pPr>
            <w:r w:rsidRPr="003E4BDF">
              <w:rPr>
                <w:b/>
                <w:color w:val="FFFFFF" w:themeColor="background1"/>
              </w:rPr>
              <w:t>Primary Business Actors</w:t>
            </w:r>
          </w:p>
        </w:tc>
        <w:tc>
          <w:tcPr>
            <w:tcW w:w="5027" w:type="dxa"/>
            <w:shd w:val="clear" w:color="auto" w:fill="4BACC6" w:themeFill="accent5"/>
            <w:vAlign w:val="center"/>
          </w:tcPr>
          <w:p w14:paraId="2ABB3601" w14:textId="77777777" w:rsidR="006D5004" w:rsidRPr="003E4BDF" w:rsidRDefault="006D5004" w:rsidP="002873A4">
            <w:pPr>
              <w:rPr>
                <w:b/>
                <w:color w:val="FFFFFF" w:themeColor="background1"/>
              </w:rPr>
            </w:pPr>
            <w:r w:rsidRPr="003E4BDF">
              <w:rPr>
                <w:b/>
                <w:color w:val="FFFFFF" w:themeColor="background1"/>
              </w:rPr>
              <w:t>Other participating Actors</w:t>
            </w:r>
          </w:p>
        </w:tc>
      </w:tr>
      <w:tr w:rsidR="006D5004" w14:paraId="4D750E28" w14:textId="77777777" w:rsidTr="00E83C5E">
        <w:trPr>
          <w:trHeight w:val="340"/>
        </w:trPr>
        <w:tc>
          <w:tcPr>
            <w:tcW w:w="3269" w:type="dxa"/>
            <w:gridSpan w:val="2"/>
            <w:vAlign w:val="center"/>
          </w:tcPr>
          <w:p w14:paraId="2289A4EC" w14:textId="77777777" w:rsidR="00DA02CE" w:rsidRDefault="00DA02CE" w:rsidP="002873A4"/>
          <w:p w14:paraId="3F9646C1" w14:textId="087E35D2" w:rsidR="006D5004" w:rsidRDefault="002873A4" w:rsidP="002873A4">
            <w:r>
              <w:t>Student</w:t>
            </w:r>
            <w:r w:rsidR="00DA02CE">
              <w:t>s</w:t>
            </w:r>
            <w:r>
              <w:t>, Tutor</w:t>
            </w:r>
            <w:r w:rsidR="00DA02CE">
              <w:t xml:space="preserve">s </w:t>
            </w:r>
          </w:p>
          <w:p w14:paraId="6A69C568" w14:textId="4066B764" w:rsidR="00DA02CE" w:rsidRDefault="00DA02CE" w:rsidP="002873A4"/>
        </w:tc>
        <w:tc>
          <w:tcPr>
            <w:tcW w:w="5027" w:type="dxa"/>
            <w:vAlign w:val="center"/>
          </w:tcPr>
          <w:p w14:paraId="76C70E1B" w14:textId="77777777" w:rsidR="006D5004" w:rsidRDefault="006D5004" w:rsidP="002873A4"/>
        </w:tc>
      </w:tr>
      <w:tr w:rsidR="002873A4" w14:paraId="7B100BB4" w14:textId="77777777" w:rsidTr="00E83C5E">
        <w:trPr>
          <w:trHeight w:val="340"/>
        </w:trPr>
        <w:tc>
          <w:tcPr>
            <w:tcW w:w="1319" w:type="dxa"/>
            <w:shd w:val="clear" w:color="auto" w:fill="4BACC6" w:themeFill="accent5"/>
            <w:vAlign w:val="center"/>
          </w:tcPr>
          <w:p w14:paraId="1EACE12F" w14:textId="77777777" w:rsidR="006D5004" w:rsidRPr="003E4BDF" w:rsidRDefault="006D5004" w:rsidP="002873A4">
            <w:pPr>
              <w:rPr>
                <w:b/>
                <w:color w:val="FFFFFF" w:themeColor="background1"/>
              </w:rPr>
            </w:pPr>
            <w:r w:rsidRPr="003E4BDF">
              <w:rPr>
                <w:b/>
                <w:color w:val="FFFFFF" w:themeColor="background1"/>
              </w:rPr>
              <w:t>Description</w:t>
            </w:r>
          </w:p>
        </w:tc>
        <w:tc>
          <w:tcPr>
            <w:tcW w:w="6977" w:type="dxa"/>
            <w:gridSpan w:val="2"/>
            <w:vAlign w:val="center"/>
          </w:tcPr>
          <w:p w14:paraId="5E804BA4" w14:textId="77777777" w:rsidR="002873A4" w:rsidRDefault="002873A4" w:rsidP="002873A4"/>
          <w:p w14:paraId="4D72FA2A" w14:textId="10999237" w:rsidR="002873A4" w:rsidRDefault="002873A4" w:rsidP="002873A4">
            <w:r>
              <w:t>First time users must register onto the</w:t>
            </w:r>
            <w:r w:rsidR="00DA02CE">
              <w:t xml:space="preserve"> information</w:t>
            </w:r>
            <w:r>
              <w:t xml:space="preserve"> system. </w:t>
            </w:r>
            <w:r w:rsidR="00DA02CE">
              <w:t xml:space="preserve">They must specify their role preference before registration. </w:t>
            </w:r>
            <w:r>
              <w:t xml:space="preserve">Upon </w:t>
            </w:r>
            <w:r w:rsidR="00362DB4">
              <w:t xml:space="preserve">a </w:t>
            </w:r>
            <w:r>
              <w:t xml:space="preserve">successful registration, </w:t>
            </w:r>
            <w:r w:rsidR="00362DB4">
              <w:t>the</w:t>
            </w:r>
            <w:r>
              <w:t xml:space="preserve"> user </w:t>
            </w:r>
            <w:r w:rsidR="00C81401">
              <w:t>will then be able to log into the system</w:t>
            </w:r>
            <w:r>
              <w:t xml:space="preserve"> and </w:t>
            </w:r>
            <w:r w:rsidR="00C81401">
              <w:t>will</w:t>
            </w:r>
            <w:r w:rsidR="00DA02CE">
              <w:t xml:space="preserve"> only </w:t>
            </w:r>
            <w:r w:rsidR="00C81401">
              <w:t xml:space="preserve">be </w:t>
            </w:r>
            <w:r w:rsidR="00DA02CE">
              <w:t xml:space="preserve">allowed to </w:t>
            </w:r>
            <w:r w:rsidR="00362DB4">
              <w:t xml:space="preserve">use </w:t>
            </w:r>
            <w:r w:rsidR="00C81401">
              <w:t xml:space="preserve">the </w:t>
            </w:r>
            <w:r>
              <w:t xml:space="preserve">allocated features </w:t>
            </w:r>
            <w:r w:rsidR="00DA02CE">
              <w:t>dedicated to their role</w:t>
            </w:r>
            <w:r>
              <w:t>.</w:t>
            </w:r>
          </w:p>
          <w:p w14:paraId="69479AF1" w14:textId="20B7FD09" w:rsidR="002873A4" w:rsidRDefault="002873A4" w:rsidP="002873A4"/>
        </w:tc>
      </w:tr>
      <w:tr w:rsidR="002873A4" w14:paraId="1FC6676C" w14:textId="77777777" w:rsidTr="00E83C5E">
        <w:trPr>
          <w:trHeight w:val="340"/>
        </w:trPr>
        <w:tc>
          <w:tcPr>
            <w:tcW w:w="1319" w:type="dxa"/>
            <w:shd w:val="clear" w:color="auto" w:fill="4BACC6" w:themeFill="accent5"/>
            <w:vAlign w:val="center"/>
          </w:tcPr>
          <w:p w14:paraId="319DF7C5" w14:textId="77777777" w:rsidR="006D5004" w:rsidRPr="003E4BDF" w:rsidRDefault="006D5004" w:rsidP="002873A4">
            <w:pPr>
              <w:rPr>
                <w:b/>
                <w:color w:val="FFFFFF" w:themeColor="background1"/>
              </w:rPr>
            </w:pPr>
            <w:r w:rsidRPr="003E4BDF">
              <w:rPr>
                <w:b/>
                <w:color w:val="FFFFFF" w:themeColor="background1"/>
              </w:rPr>
              <w:t>Pre-Conditions</w:t>
            </w:r>
          </w:p>
        </w:tc>
        <w:tc>
          <w:tcPr>
            <w:tcW w:w="6977" w:type="dxa"/>
            <w:gridSpan w:val="2"/>
            <w:vAlign w:val="center"/>
          </w:tcPr>
          <w:p w14:paraId="03828D65" w14:textId="77777777" w:rsidR="002873A4" w:rsidRDefault="002873A4" w:rsidP="002873A4"/>
          <w:p w14:paraId="60D89F49" w14:textId="4200B69E" w:rsidR="002873A4" w:rsidRDefault="002873A4" w:rsidP="00362DB4">
            <w:r>
              <w:t xml:space="preserve">To register </w:t>
            </w:r>
            <w:r w:rsidR="00DA02CE">
              <w:t xml:space="preserve">for </w:t>
            </w:r>
            <w:r>
              <w:t>a</w:t>
            </w:r>
            <w:r w:rsidR="00DA02CE">
              <w:t xml:space="preserve">ny role, the user must </w:t>
            </w:r>
            <w:r>
              <w:t>not have registered</w:t>
            </w:r>
            <w:r w:rsidR="00362DB4">
              <w:t xml:space="preserve"> before. A user can only employ one username identity.</w:t>
            </w:r>
          </w:p>
          <w:p w14:paraId="14371251" w14:textId="1C6EC718" w:rsidR="00362DB4" w:rsidRDefault="00362DB4" w:rsidP="00362DB4"/>
        </w:tc>
      </w:tr>
      <w:tr w:rsidR="002873A4" w14:paraId="4215D9C1" w14:textId="77777777" w:rsidTr="00E83C5E">
        <w:trPr>
          <w:trHeight w:val="340"/>
        </w:trPr>
        <w:tc>
          <w:tcPr>
            <w:tcW w:w="1319" w:type="dxa"/>
            <w:shd w:val="clear" w:color="auto" w:fill="4BACC6" w:themeFill="accent5"/>
            <w:vAlign w:val="center"/>
          </w:tcPr>
          <w:p w14:paraId="197A6457" w14:textId="77777777" w:rsidR="006D5004" w:rsidRPr="003E4BDF" w:rsidRDefault="006D5004" w:rsidP="002873A4">
            <w:pPr>
              <w:rPr>
                <w:b/>
                <w:color w:val="FFFFFF" w:themeColor="background1"/>
              </w:rPr>
            </w:pPr>
            <w:r w:rsidRPr="003E4BDF">
              <w:rPr>
                <w:b/>
                <w:color w:val="FFFFFF" w:themeColor="background1"/>
              </w:rPr>
              <w:t>Triggers</w:t>
            </w:r>
          </w:p>
        </w:tc>
        <w:tc>
          <w:tcPr>
            <w:tcW w:w="6977" w:type="dxa"/>
            <w:gridSpan w:val="2"/>
            <w:vAlign w:val="center"/>
          </w:tcPr>
          <w:p w14:paraId="4130F8A7" w14:textId="77777777" w:rsidR="002873A4" w:rsidRDefault="002873A4" w:rsidP="002873A4"/>
          <w:p w14:paraId="3B573452" w14:textId="1499FD1E" w:rsidR="002873A4" w:rsidRDefault="00362DB4" w:rsidP="00362DB4">
            <w:r>
              <w:t>On click of the register button.</w:t>
            </w:r>
          </w:p>
          <w:p w14:paraId="076829BD" w14:textId="5E37EB8C" w:rsidR="006D5004" w:rsidRDefault="006D5004" w:rsidP="00362DB4"/>
        </w:tc>
      </w:tr>
      <w:tr w:rsidR="002873A4" w14:paraId="34FE7C3E" w14:textId="77777777" w:rsidTr="00E83C5E">
        <w:trPr>
          <w:trHeight w:val="340"/>
        </w:trPr>
        <w:tc>
          <w:tcPr>
            <w:tcW w:w="1319" w:type="dxa"/>
            <w:shd w:val="clear" w:color="auto" w:fill="4BACC6" w:themeFill="accent5"/>
            <w:vAlign w:val="center"/>
          </w:tcPr>
          <w:p w14:paraId="5B4F8D64" w14:textId="77777777" w:rsidR="006D5004" w:rsidRPr="003E4BDF" w:rsidRDefault="006D5004" w:rsidP="002873A4">
            <w:pPr>
              <w:rPr>
                <w:b/>
                <w:color w:val="FFFFFF" w:themeColor="background1"/>
              </w:rPr>
            </w:pPr>
            <w:r w:rsidRPr="003E4BDF">
              <w:rPr>
                <w:b/>
                <w:color w:val="FFFFFF" w:themeColor="background1"/>
              </w:rPr>
              <w:t>Post-Conditions</w:t>
            </w:r>
          </w:p>
        </w:tc>
        <w:tc>
          <w:tcPr>
            <w:tcW w:w="6977" w:type="dxa"/>
            <w:gridSpan w:val="2"/>
            <w:vAlign w:val="center"/>
          </w:tcPr>
          <w:p w14:paraId="794BACE5" w14:textId="77777777" w:rsidR="002873A4" w:rsidRDefault="002873A4" w:rsidP="002873A4"/>
          <w:p w14:paraId="358647E9" w14:textId="251FC738" w:rsidR="006D5004" w:rsidRDefault="002873A4" w:rsidP="002873A4">
            <w:r>
              <w:t>User is registered onto the</w:t>
            </w:r>
            <w:r w:rsidR="00362DB4">
              <w:t xml:space="preserve"> information</w:t>
            </w:r>
            <w:r>
              <w:t xml:space="preserve"> system</w:t>
            </w:r>
            <w:r w:rsidR="00362DB4">
              <w:t xml:space="preserve"> and redirected to a default role specific form.</w:t>
            </w:r>
            <w:r w:rsidR="00C81401">
              <w:t xml:space="preserve"> The user will have to wait for approval from the Administrator, for the modules selected on the “Add Modules” form before they can receive r</w:t>
            </w:r>
            <w:r w:rsidR="0039432F">
              <w:t>e</w:t>
            </w:r>
            <w:r w:rsidR="00C81401">
              <w:t xml:space="preserve">quests.  </w:t>
            </w:r>
          </w:p>
          <w:p w14:paraId="15F00BB9" w14:textId="7F7002AE" w:rsidR="002873A4" w:rsidRDefault="002873A4" w:rsidP="002873A4"/>
        </w:tc>
      </w:tr>
      <w:tr w:rsidR="002873A4" w14:paraId="71644AD4" w14:textId="77777777" w:rsidTr="00E83C5E">
        <w:trPr>
          <w:trHeight w:val="340"/>
        </w:trPr>
        <w:tc>
          <w:tcPr>
            <w:tcW w:w="1319" w:type="dxa"/>
            <w:shd w:val="clear" w:color="auto" w:fill="4BACC6" w:themeFill="accent5"/>
            <w:vAlign w:val="center"/>
          </w:tcPr>
          <w:p w14:paraId="21F12DAB" w14:textId="77777777" w:rsidR="006D5004" w:rsidRPr="003E4BDF" w:rsidRDefault="006D5004" w:rsidP="002873A4">
            <w:pPr>
              <w:rPr>
                <w:b/>
                <w:color w:val="FFFFFF" w:themeColor="background1"/>
              </w:rPr>
            </w:pPr>
            <w:r w:rsidRPr="003E4BDF">
              <w:rPr>
                <w:b/>
                <w:color w:val="FFFFFF" w:themeColor="background1"/>
              </w:rPr>
              <w:t>Basic Flow of Events</w:t>
            </w:r>
          </w:p>
        </w:tc>
        <w:tc>
          <w:tcPr>
            <w:tcW w:w="6977" w:type="dxa"/>
            <w:gridSpan w:val="2"/>
            <w:vAlign w:val="center"/>
          </w:tcPr>
          <w:p w14:paraId="37F060B8" w14:textId="77777777" w:rsidR="00E83C5E" w:rsidRDefault="00E83C5E" w:rsidP="00E83C5E">
            <w:pPr>
              <w:pStyle w:val="ListParagraph"/>
            </w:pPr>
          </w:p>
          <w:p w14:paraId="4E713DC5" w14:textId="0158956F" w:rsidR="00E83C5E" w:rsidRDefault="00E83C5E" w:rsidP="00D569A9">
            <w:pPr>
              <w:pStyle w:val="ListParagraph"/>
              <w:numPr>
                <w:ilvl w:val="0"/>
                <w:numId w:val="8"/>
              </w:numPr>
            </w:pPr>
            <w:r>
              <w:t>User launches application</w:t>
            </w:r>
            <w:r w:rsidR="00362DB4">
              <w:t>.</w:t>
            </w:r>
          </w:p>
          <w:p w14:paraId="695B9837" w14:textId="1F096495" w:rsidR="00E83C5E" w:rsidRDefault="00E83C5E" w:rsidP="00D569A9">
            <w:pPr>
              <w:pStyle w:val="ListParagraph"/>
              <w:numPr>
                <w:ilvl w:val="0"/>
                <w:numId w:val="8"/>
              </w:numPr>
            </w:pPr>
            <w:r>
              <w:t xml:space="preserve">User is </w:t>
            </w:r>
            <w:r w:rsidR="00362DB4">
              <w:t xml:space="preserve">directed to </w:t>
            </w:r>
            <w:r w:rsidR="0039432F">
              <w:t xml:space="preserve">the </w:t>
            </w:r>
            <w:r w:rsidR="00362DB4">
              <w:t>login</w:t>
            </w:r>
            <w:r w:rsidR="0039432F">
              <w:t xml:space="preserve"> </w:t>
            </w:r>
            <w:r w:rsidR="00362DB4">
              <w:t>form.</w:t>
            </w:r>
          </w:p>
          <w:p w14:paraId="73F7A3FA" w14:textId="466476A7" w:rsidR="00362DB4" w:rsidRDefault="00362DB4" w:rsidP="00D569A9">
            <w:pPr>
              <w:pStyle w:val="ListParagraph"/>
              <w:numPr>
                <w:ilvl w:val="0"/>
                <w:numId w:val="8"/>
              </w:numPr>
            </w:pPr>
            <w:r>
              <w:t>User leaves input fields empty.</w:t>
            </w:r>
          </w:p>
          <w:p w14:paraId="1728CC4C" w14:textId="12ED2443" w:rsidR="0039432F" w:rsidRDefault="0039432F" w:rsidP="00D569A9">
            <w:pPr>
              <w:pStyle w:val="ListParagraph"/>
              <w:numPr>
                <w:ilvl w:val="0"/>
                <w:numId w:val="8"/>
              </w:numPr>
            </w:pPr>
            <w:r>
              <w:t xml:space="preserve">User selects </w:t>
            </w:r>
            <w:r w:rsidR="000644F8">
              <w:t xml:space="preserve">the “Student” </w:t>
            </w:r>
            <w:r>
              <w:t xml:space="preserve">role from the dropdown box. </w:t>
            </w:r>
          </w:p>
          <w:p w14:paraId="79EB542A" w14:textId="37217856" w:rsidR="00E83C5E" w:rsidRDefault="00E83C5E" w:rsidP="00D569A9">
            <w:pPr>
              <w:pStyle w:val="ListParagraph"/>
              <w:numPr>
                <w:ilvl w:val="0"/>
                <w:numId w:val="8"/>
              </w:numPr>
            </w:pPr>
            <w:r>
              <w:t xml:space="preserve">User clicks </w:t>
            </w:r>
            <w:r w:rsidR="00362DB4">
              <w:t xml:space="preserve">on </w:t>
            </w:r>
            <w:r>
              <w:t>register.</w:t>
            </w:r>
          </w:p>
          <w:p w14:paraId="5408B576" w14:textId="5AA70EAE" w:rsidR="00E83C5E" w:rsidRDefault="00E83C5E" w:rsidP="00D569A9">
            <w:pPr>
              <w:pStyle w:val="ListParagraph"/>
              <w:numPr>
                <w:ilvl w:val="0"/>
                <w:numId w:val="8"/>
              </w:numPr>
            </w:pPr>
            <w:r>
              <w:t xml:space="preserve">User is </w:t>
            </w:r>
            <w:r w:rsidR="00362DB4">
              <w:t>directed</w:t>
            </w:r>
            <w:r w:rsidR="00D16A3F">
              <w:t xml:space="preserve"> to</w:t>
            </w:r>
            <w:r w:rsidR="000644F8">
              <w:t xml:space="preserve"> the student</w:t>
            </w:r>
            <w:r w:rsidR="00D16A3F">
              <w:t xml:space="preserve"> role specific input form.</w:t>
            </w:r>
          </w:p>
          <w:p w14:paraId="6D26406A" w14:textId="40BB7B95" w:rsidR="00E83C5E" w:rsidRDefault="00E83C5E" w:rsidP="00D569A9">
            <w:pPr>
              <w:pStyle w:val="ListParagraph"/>
              <w:numPr>
                <w:ilvl w:val="0"/>
                <w:numId w:val="8"/>
              </w:numPr>
            </w:pPr>
            <w:r>
              <w:t xml:space="preserve">User </w:t>
            </w:r>
            <w:r w:rsidR="00D16A3F">
              <w:t>provides appropriate</w:t>
            </w:r>
            <w:r>
              <w:t xml:space="preserve"> </w:t>
            </w:r>
            <w:r w:rsidR="00D16A3F">
              <w:t>credentials.</w:t>
            </w:r>
          </w:p>
          <w:p w14:paraId="6F820676" w14:textId="6E15575C" w:rsidR="00E83C5E" w:rsidRDefault="00E83C5E" w:rsidP="00D569A9">
            <w:pPr>
              <w:pStyle w:val="ListParagraph"/>
              <w:numPr>
                <w:ilvl w:val="0"/>
                <w:numId w:val="8"/>
              </w:numPr>
            </w:pPr>
            <w:r>
              <w:t>User clicks on</w:t>
            </w:r>
            <w:r w:rsidR="000644F8">
              <w:t xml:space="preserve"> register</w:t>
            </w:r>
            <w:r>
              <w:t>.</w:t>
            </w:r>
          </w:p>
          <w:p w14:paraId="6A3EC2B1" w14:textId="4280F223" w:rsidR="00E83C5E" w:rsidRDefault="00D16A3F" w:rsidP="00D569A9">
            <w:pPr>
              <w:pStyle w:val="ListParagraph"/>
              <w:numPr>
                <w:ilvl w:val="0"/>
                <w:numId w:val="8"/>
              </w:numPr>
            </w:pPr>
            <w:r>
              <w:t>A message confirms success.</w:t>
            </w:r>
          </w:p>
          <w:p w14:paraId="04BFFAD0" w14:textId="4E17D6B9" w:rsidR="00E83C5E" w:rsidRDefault="00E83C5E" w:rsidP="00D569A9">
            <w:pPr>
              <w:pStyle w:val="ListParagraph"/>
              <w:numPr>
                <w:ilvl w:val="0"/>
                <w:numId w:val="8"/>
              </w:numPr>
            </w:pPr>
            <w:r>
              <w:t xml:space="preserve">User is </w:t>
            </w:r>
            <w:r w:rsidR="00D16A3F">
              <w:t>redirected to a role specific default form.</w:t>
            </w:r>
          </w:p>
          <w:p w14:paraId="3C71B61D" w14:textId="77777777" w:rsidR="006D5004" w:rsidRDefault="006D5004" w:rsidP="002873A4"/>
        </w:tc>
      </w:tr>
      <w:tr w:rsidR="000644F8" w14:paraId="4B642D81" w14:textId="77777777" w:rsidTr="00E83C5E">
        <w:trPr>
          <w:trHeight w:val="340"/>
        </w:trPr>
        <w:tc>
          <w:tcPr>
            <w:tcW w:w="1319" w:type="dxa"/>
            <w:shd w:val="clear" w:color="auto" w:fill="4BACC6" w:themeFill="accent5"/>
            <w:vAlign w:val="center"/>
          </w:tcPr>
          <w:p w14:paraId="1C09D687" w14:textId="11E0E72E" w:rsidR="000644F8" w:rsidRPr="003E4BDF" w:rsidRDefault="000644F8" w:rsidP="002873A4">
            <w:pPr>
              <w:rPr>
                <w:b/>
                <w:color w:val="FFFFFF" w:themeColor="background1"/>
              </w:rPr>
            </w:pPr>
            <w:r>
              <w:rPr>
                <w:b/>
                <w:color w:val="FFFFFF" w:themeColor="background1"/>
              </w:rPr>
              <w:t>Alternate Flow of Events</w:t>
            </w:r>
          </w:p>
        </w:tc>
        <w:tc>
          <w:tcPr>
            <w:tcW w:w="6977" w:type="dxa"/>
            <w:gridSpan w:val="2"/>
            <w:vAlign w:val="center"/>
          </w:tcPr>
          <w:p w14:paraId="7DD11B5C" w14:textId="77777777" w:rsidR="000644F8" w:rsidRDefault="000644F8" w:rsidP="00D569A9">
            <w:pPr>
              <w:pStyle w:val="ListParagraph"/>
              <w:numPr>
                <w:ilvl w:val="0"/>
                <w:numId w:val="18"/>
              </w:numPr>
            </w:pPr>
            <w:r>
              <w:t>User launches application.</w:t>
            </w:r>
          </w:p>
          <w:p w14:paraId="5A13A12A" w14:textId="77777777" w:rsidR="000644F8" w:rsidRDefault="000644F8" w:rsidP="00D569A9">
            <w:pPr>
              <w:pStyle w:val="ListParagraph"/>
              <w:numPr>
                <w:ilvl w:val="0"/>
                <w:numId w:val="18"/>
              </w:numPr>
            </w:pPr>
            <w:r>
              <w:t>User is directed to the login form.</w:t>
            </w:r>
          </w:p>
          <w:p w14:paraId="3E1AB521" w14:textId="77777777" w:rsidR="000644F8" w:rsidRDefault="000644F8" w:rsidP="00D569A9">
            <w:pPr>
              <w:pStyle w:val="ListParagraph"/>
              <w:numPr>
                <w:ilvl w:val="0"/>
                <w:numId w:val="18"/>
              </w:numPr>
            </w:pPr>
            <w:r>
              <w:t>User leaves input fields empty.</w:t>
            </w:r>
          </w:p>
          <w:p w14:paraId="21A389E8" w14:textId="5101E6BA" w:rsidR="000644F8" w:rsidRDefault="000644F8" w:rsidP="00D569A9">
            <w:pPr>
              <w:pStyle w:val="ListParagraph"/>
              <w:numPr>
                <w:ilvl w:val="0"/>
                <w:numId w:val="18"/>
              </w:numPr>
            </w:pPr>
            <w:r>
              <w:t xml:space="preserve">User selects the “Tutor” role from the dropdown box. </w:t>
            </w:r>
          </w:p>
          <w:p w14:paraId="19EE57BC" w14:textId="77777777" w:rsidR="000644F8" w:rsidRDefault="000644F8" w:rsidP="00D569A9">
            <w:pPr>
              <w:pStyle w:val="ListParagraph"/>
              <w:numPr>
                <w:ilvl w:val="0"/>
                <w:numId w:val="18"/>
              </w:numPr>
            </w:pPr>
            <w:r>
              <w:t>User clicks on register.</w:t>
            </w:r>
          </w:p>
          <w:p w14:paraId="67A88197" w14:textId="6A47CAA2" w:rsidR="000644F8" w:rsidRDefault="000644F8" w:rsidP="00D569A9">
            <w:pPr>
              <w:pStyle w:val="ListParagraph"/>
              <w:numPr>
                <w:ilvl w:val="0"/>
                <w:numId w:val="18"/>
              </w:numPr>
            </w:pPr>
            <w:r>
              <w:t>User is redirected to the tutor role specific input form.</w:t>
            </w:r>
          </w:p>
          <w:p w14:paraId="468063D5" w14:textId="77777777" w:rsidR="000644F8" w:rsidRDefault="000644F8" w:rsidP="00D569A9">
            <w:pPr>
              <w:pStyle w:val="ListParagraph"/>
              <w:numPr>
                <w:ilvl w:val="0"/>
                <w:numId w:val="18"/>
              </w:numPr>
            </w:pPr>
            <w:r>
              <w:t>User provides appropriate credentials.</w:t>
            </w:r>
          </w:p>
          <w:p w14:paraId="4682C463" w14:textId="77777777" w:rsidR="000644F8" w:rsidRDefault="000644F8" w:rsidP="00D569A9">
            <w:pPr>
              <w:pStyle w:val="ListParagraph"/>
              <w:numPr>
                <w:ilvl w:val="0"/>
                <w:numId w:val="18"/>
              </w:numPr>
            </w:pPr>
            <w:r>
              <w:t>User clicks “Next”.</w:t>
            </w:r>
          </w:p>
          <w:p w14:paraId="21B4D3EC" w14:textId="77777777" w:rsidR="000644F8" w:rsidRDefault="000644F8" w:rsidP="00D569A9">
            <w:pPr>
              <w:pStyle w:val="ListParagraph"/>
              <w:numPr>
                <w:ilvl w:val="0"/>
                <w:numId w:val="18"/>
              </w:numPr>
            </w:pPr>
            <w:r>
              <w:t>User is directed to a “Add Modules” form where modules and checkboxes are displayed.</w:t>
            </w:r>
          </w:p>
          <w:p w14:paraId="3132C2ED" w14:textId="77777777" w:rsidR="000644F8" w:rsidRDefault="000644F8" w:rsidP="00D569A9">
            <w:pPr>
              <w:pStyle w:val="ListParagraph"/>
              <w:numPr>
                <w:ilvl w:val="0"/>
                <w:numId w:val="18"/>
              </w:numPr>
            </w:pPr>
            <w:r>
              <w:t>User selects the modules they wish to tutor.</w:t>
            </w:r>
          </w:p>
          <w:p w14:paraId="036CCECD" w14:textId="77777777" w:rsidR="000644F8" w:rsidRDefault="000644F8" w:rsidP="00D569A9">
            <w:pPr>
              <w:pStyle w:val="ListParagraph"/>
              <w:numPr>
                <w:ilvl w:val="0"/>
                <w:numId w:val="18"/>
              </w:numPr>
            </w:pPr>
            <w:r>
              <w:t>User clicks on register.</w:t>
            </w:r>
          </w:p>
          <w:p w14:paraId="004633A4" w14:textId="77777777" w:rsidR="000644F8" w:rsidRDefault="000644F8" w:rsidP="00D569A9">
            <w:pPr>
              <w:pStyle w:val="ListParagraph"/>
              <w:numPr>
                <w:ilvl w:val="0"/>
                <w:numId w:val="18"/>
              </w:numPr>
            </w:pPr>
            <w:r>
              <w:t>A message confirms success.</w:t>
            </w:r>
          </w:p>
          <w:p w14:paraId="2037D1A7" w14:textId="77777777" w:rsidR="000644F8" w:rsidRDefault="000644F8" w:rsidP="00D569A9">
            <w:pPr>
              <w:pStyle w:val="ListParagraph"/>
              <w:numPr>
                <w:ilvl w:val="0"/>
                <w:numId w:val="18"/>
              </w:numPr>
            </w:pPr>
            <w:r>
              <w:t>User is redirected to a role specific default form.</w:t>
            </w:r>
          </w:p>
          <w:p w14:paraId="4077B4E9" w14:textId="77777777" w:rsidR="000644F8" w:rsidRDefault="000644F8" w:rsidP="00E83C5E">
            <w:pPr>
              <w:pStyle w:val="ListParagraph"/>
            </w:pPr>
          </w:p>
        </w:tc>
      </w:tr>
      <w:tr w:rsidR="00D16A3F" w14:paraId="4DD9F41D" w14:textId="77777777" w:rsidTr="00E83C5E">
        <w:trPr>
          <w:trHeight w:val="340"/>
        </w:trPr>
        <w:tc>
          <w:tcPr>
            <w:tcW w:w="1319" w:type="dxa"/>
            <w:shd w:val="clear" w:color="auto" w:fill="4BACC6" w:themeFill="accent5"/>
            <w:vAlign w:val="center"/>
          </w:tcPr>
          <w:p w14:paraId="54D38EB6" w14:textId="77777777" w:rsidR="00D16A3F" w:rsidRDefault="00D16A3F" w:rsidP="002873A4">
            <w:pPr>
              <w:rPr>
                <w:b/>
                <w:color w:val="FFFFFF" w:themeColor="background1"/>
              </w:rPr>
            </w:pPr>
          </w:p>
          <w:p w14:paraId="212A070E" w14:textId="76C73F47" w:rsidR="00D16A3F" w:rsidRDefault="00D16A3F" w:rsidP="002873A4">
            <w:pPr>
              <w:rPr>
                <w:b/>
                <w:color w:val="FFFFFF" w:themeColor="background1"/>
              </w:rPr>
            </w:pPr>
            <w:r>
              <w:rPr>
                <w:b/>
                <w:color w:val="FFFFFF" w:themeColor="background1"/>
              </w:rPr>
              <w:t>Alternate Flow of Events</w:t>
            </w:r>
          </w:p>
          <w:p w14:paraId="44EABF5B" w14:textId="1271572D" w:rsidR="00D16A3F" w:rsidRPr="003E4BDF" w:rsidRDefault="00D16A3F" w:rsidP="002873A4">
            <w:pPr>
              <w:rPr>
                <w:b/>
                <w:color w:val="FFFFFF" w:themeColor="background1"/>
              </w:rPr>
            </w:pPr>
          </w:p>
        </w:tc>
        <w:tc>
          <w:tcPr>
            <w:tcW w:w="6977" w:type="dxa"/>
            <w:gridSpan w:val="2"/>
            <w:vAlign w:val="center"/>
          </w:tcPr>
          <w:p w14:paraId="5AEB70E7" w14:textId="77777777" w:rsidR="00D16A3F" w:rsidRDefault="00D16A3F" w:rsidP="000644F8"/>
          <w:p w14:paraId="6B8E4250" w14:textId="34A115AD" w:rsidR="00D16A3F" w:rsidRDefault="00D16A3F" w:rsidP="00E83C5E">
            <w:pPr>
              <w:pStyle w:val="ListParagraph"/>
              <w:ind w:left="404"/>
            </w:pPr>
            <w:r>
              <w:t xml:space="preserve">6. User provides </w:t>
            </w:r>
            <w:r w:rsidR="008567A5">
              <w:t>incorrect</w:t>
            </w:r>
            <w:r>
              <w:t xml:space="preserve"> credentials.</w:t>
            </w:r>
          </w:p>
          <w:p w14:paraId="5A5C08EF" w14:textId="77777777" w:rsidR="00D16A3F" w:rsidRDefault="00D16A3F" w:rsidP="00D16A3F">
            <w:pPr>
              <w:pStyle w:val="ListParagraph"/>
              <w:ind w:left="404"/>
            </w:pPr>
            <w:r>
              <w:t>7. User clicks on submit.</w:t>
            </w:r>
          </w:p>
          <w:p w14:paraId="674EF3D0" w14:textId="77777777" w:rsidR="00D16A3F" w:rsidRDefault="00D16A3F" w:rsidP="00D16A3F">
            <w:pPr>
              <w:pStyle w:val="ListParagraph"/>
              <w:ind w:left="404"/>
            </w:pPr>
            <w:r>
              <w:t>8. A message signals failure.</w:t>
            </w:r>
          </w:p>
          <w:p w14:paraId="1170015B" w14:textId="77777777" w:rsidR="00D16A3F" w:rsidRDefault="00D16A3F" w:rsidP="00D16A3F">
            <w:pPr>
              <w:pStyle w:val="ListParagraph"/>
              <w:ind w:left="404"/>
            </w:pPr>
            <w:r>
              <w:t>9. User is prompted to re-enter the form with correct details.</w:t>
            </w:r>
          </w:p>
          <w:p w14:paraId="54854885" w14:textId="77777777" w:rsidR="00D16A3F" w:rsidRDefault="00D16A3F" w:rsidP="00D16A3F">
            <w:pPr>
              <w:pStyle w:val="ListParagraph"/>
              <w:ind w:left="404"/>
            </w:pPr>
            <w:r>
              <w:t>10. Basic flow of events number 6.</w:t>
            </w:r>
          </w:p>
          <w:p w14:paraId="7CBBDB53" w14:textId="40994F55" w:rsidR="00D16A3F" w:rsidRDefault="00D16A3F" w:rsidP="00D16A3F">
            <w:pPr>
              <w:pStyle w:val="ListParagraph"/>
            </w:pPr>
          </w:p>
        </w:tc>
      </w:tr>
      <w:tr w:rsidR="002873A4" w14:paraId="1F7EB30F" w14:textId="77777777" w:rsidTr="00A74D14">
        <w:trPr>
          <w:trHeight w:val="10197"/>
        </w:trPr>
        <w:tc>
          <w:tcPr>
            <w:tcW w:w="1319" w:type="dxa"/>
            <w:shd w:val="clear" w:color="auto" w:fill="4BACC6" w:themeFill="accent5"/>
            <w:vAlign w:val="center"/>
          </w:tcPr>
          <w:p w14:paraId="71658945" w14:textId="68B71AF5" w:rsidR="007935CC" w:rsidRPr="003E4BDF" w:rsidRDefault="007935CC" w:rsidP="002873A4">
            <w:pPr>
              <w:rPr>
                <w:b/>
                <w:color w:val="FFFFFF" w:themeColor="background1"/>
              </w:rPr>
            </w:pPr>
            <w:commentRangeStart w:id="21"/>
            <w:r>
              <w:rPr>
                <w:b/>
                <w:color w:val="FFFFFF" w:themeColor="background1"/>
              </w:rPr>
              <w:t>Initial UI design</w:t>
            </w:r>
            <w:commentRangeEnd w:id="21"/>
            <w:r>
              <w:rPr>
                <w:rStyle w:val="CommentReference"/>
              </w:rPr>
              <w:commentReference w:id="21"/>
            </w:r>
          </w:p>
        </w:tc>
        <w:tc>
          <w:tcPr>
            <w:tcW w:w="6977" w:type="dxa"/>
            <w:gridSpan w:val="2"/>
            <w:vAlign w:val="center"/>
          </w:tcPr>
          <w:p w14:paraId="5149C784" w14:textId="1BA61912" w:rsidR="007935CC" w:rsidRDefault="007935CC" w:rsidP="002873A4"/>
          <w:p w14:paraId="56B04824" w14:textId="4C9DAB9F" w:rsidR="00E83C5E" w:rsidRDefault="00E83C5E" w:rsidP="00E83C5E">
            <w:pPr>
              <w:rPr>
                <w:noProof/>
                <w:lang w:val="en-ZA" w:eastAsia="en-ZA"/>
              </w:rPr>
            </w:pPr>
          </w:p>
          <w:p w14:paraId="0C549A93" w14:textId="0E16F935" w:rsidR="00D16A3F" w:rsidRDefault="00D16A3F" w:rsidP="00E83C5E">
            <w:r>
              <w:rPr>
                <w:noProof/>
                <w:lang w:val="en-ZA" w:eastAsia="en-ZA"/>
              </w:rPr>
              <w:drawing>
                <wp:inline distT="0" distB="0" distL="0" distR="0" wp14:anchorId="2319BA25" wp14:editId="7A368EBE">
                  <wp:extent cx="3362794" cy="6373114"/>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 Registration Form.PNG"/>
                          <pic:cNvPicPr/>
                        </pic:nvPicPr>
                        <pic:blipFill>
                          <a:blip r:embed="rId13">
                            <a:extLst>
                              <a:ext uri="{28A0092B-C50C-407E-A947-70E740481C1C}">
                                <a14:useLocalDpi xmlns:a14="http://schemas.microsoft.com/office/drawing/2010/main" val="0"/>
                              </a:ext>
                            </a:extLst>
                          </a:blip>
                          <a:stretch>
                            <a:fillRect/>
                          </a:stretch>
                        </pic:blipFill>
                        <pic:spPr>
                          <a:xfrm>
                            <a:off x="0" y="0"/>
                            <a:ext cx="3362794" cy="6373114"/>
                          </a:xfrm>
                          <a:prstGeom prst="rect">
                            <a:avLst/>
                          </a:prstGeom>
                        </pic:spPr>
                      </pic:pic>
                    </a:graphicData>
                  </a:graphic>
                </wp:inline>
              </w:drawing>
            </w:r>
          </w:p>
          <w:p w14:paraId="04E44A8A" w14:textId="77777777" w:rsidR="005D55F2" w:rsidRDefault="005D55F2" w:rsidP="00E83C5E"/>
          <w:p w14:paraId="2572B8F2" w14:textId="2A9AFA22" w:rsidR="005D55F2" w:rsidRDefault="005D55F2" w:rsidP="00E83C5E">
            <w:r>
              <w:t xml:space="preserve"> </w:t>
            </w:r>
          </w:p>
          <w:p w14:paraId="22632D5E" w14:textId="28B482E4" w:rsidR="00D16A3F" w:rsidRDefault="00606A13" w:rsidP="00E83C5E">
            <w:r>
              <w:rPr>
                <w:noProof/>
              </w:rPr>
              <w:drawing>
                <wp:inline distT="0" distB="0" distL="0" distR="0" wp14:anchorId="3743DAF8" wp14:editId="41343688">
                  <wp:extent cx="3714750" cy="670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4750" cy="6705600"/>
                          </a:xfrm>
                          <a:prstGeom prst="rect">
                            <a:avLst/>
                          </a:prstGeom>
                        </pic:spPr>
                      </pic:pic>
                    </a:graphicData>
                  </a:graphic>
                </wp:inline>
              </w:drawing>
            </w:r>
          </w:p>
          <w:p w14:paraId="300E3AC6" w14:textId="66DAC265" w:rsidR="00606A13" w:rsidRDefault="00606A13" w:rsidP="00E83C5E"/>
          <w:p w14:paraId="7160861D" w14:textId="1CD48DDC" w:rsidR="00606A13" w:rsidRDefault="00606A13" w:rsidP="00E83C5E"/>
          <w:p w14:paraId="2152EA65" w14:textId="1012753A" w:rsidR="00C81401" w:rsidRDefault="00C81401" w:rsidP="00E83C5E">
            <w:r>
              <w:rPr>
                <w:noProof/>
              </w:rPr>
              <w:drawing>
                <wp:inline distT="0" distB="0" distL="0" distR="0" wp14:anchorId="2F27E83F" wp14:editId="290578E1">
                  <wp:extent cx="5274310" cy="52889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288915"/>
                          </a:xfrm>
                          <a:prstGeom prst="rect">
                            <a:avLst/>
                          </a:prstGeom>
                        </pic:spPr>
                      </pic:pic>
                    </a:graphicData>
                  </a:graphic>
                </wp:inline>
              </w:drawing>
            </w:r>
          </w:p>
          <w:p w14:paraId="5F501D3E" w14:textId="7554F10C" w:rsidR="00E83C5E" w:rsidRDefault="00E83C5E" w:rsidP="00E83C5E"/>
        </w:tc>
      </w:tr>
    </w:tbl>
    <w:p w14:paraId="365F87D7" w14:textId="0199AC20" w:rsidR="00711285" w:rsidRDefault="00711285" w:rsidP="00392A66"/>
    <w:p w14:paraId="7F6CFF71" w14:textId="55B6A4B8" w:rsidR="007935CC" w:rsidRDefault="007935CC" w:rsidP="00392A66"/>
    <w:p w14:paraId="5ADA0122" w14:textId="5F28E278" w:rsidR="00E83C5E" w:rsidRDefault="00E83C5E">
      <w:r>
        <w:br w:type="page"/>
      </w:r>
    </w:p>
    <w:p w14:paraId="5A2A3860" w14:textId="21BB3031" w:rsidR="00E83C5E" w:rsidRDefault="00227496" w:rsidP="00E83C5E">
      <w:pPr>
        <w:pStyle w:val="Heading3"/>
      </w:pPr>
      <w:bookmarkStart w:id="22" w:name="_Toc14564048"/>
      <w:r>
        <w:t>Designed by</w:t>
      </w:r>
      <w:bookmarkEnd w:id="22"/>
      <w:r w:rsidR="00B877FA">
        <w:t xml:space="preserve"> </w:t>
      </w:r>
    </w:p>
    <w:p w14:paraId="17D95F3B" w14:textId="77777777" w:rsidR="00194EF7" w:rsidRPr="00194EF7" w:rsidRDefault="00194EF7" w:rsidP="00194EF7"/>
    <w:tbl>
      <w:tblPr>
        <w:tblStyle w:val="TableGrid"/>
        <w:tblW w:w="0" w:type="auto"/>
        <w:tblLook w:val="04A0" w:firstRow="1" w:lastRow="0" w:firstColumn="1" w:lastColumn="0" w:noHBand="0" w:noVBand="1"/>
      </w:tblPr>
      <w:tblGrid>
        <w:gridCol w:w="2040"/>
        <w:gridCol w:w="2012"/>
        <w:gridCol w:w="4244"/>
      </w:tblGrid>
      <w:tr w:rsidR="007935CC" w:rsidRPr="003E4BDF" w14:paraId="07D7B8CF" w14:textId="77777777" w:rsidTr="002873A4">
        <w:trPr>
          <w:trHeight w:val="340"/>
        </w:trPr>
        <w:tc>
          <w:tcPr>
            <w:tcW w:w="2235" w:type="dxa"/>
            <w:shd w:val="clear" w:color="auto" w:fill="4BACC6" w:themeFill="accent5"/>
            <w:vAlign w:val="center"/>
          </w:tcPr>
          <w:p w14:paraId="5155D3E0" w14:textId="77777777" w:rsidR="007935CC" w:rsidRPr="003E4BDF" w:rsidRDefault="007935CC" w:rsidP="002873A4">
            <w:pPr>
              <w:rPr>
                <w:b/>
                <w:color w:val="FFFFFF" w:themeColor="background1"/>
              </w:rPr>
            </w:pPr>
            <w:r w:rsidRPr="003E4BDF">
              <w:rPr>
                <w:b/>
                <w:color w:val="FFFFFF" w:themeColor="background1"/>
              </w:rPr>
              <w:t>Use Case ID</w:t>
            </w:r>
          </w:p>
        </w:tc>
        <w:tc>
          <w:tcPr>
            <w:tcW w:w="6621" w:type="dxa"/>
            <w:gridSpan w:val="2"/>
            <w:shd w:val="clear" w:color="auto" w:fill="4BACC6" w:themeFill="accent5"/>
            <w:vAlign w:val="center"/>
          </w:tcPr>
          <w:p w14:paraId="64AE253E" w14:textId="77777777" w:rsidR="007935CC" w:rsidRPr="003E4BDF" w:rsidRDefault="007935CC" w:rsidP="002873A4">
            <w:pPr>
              <w:rPr>
                <w:b/>
                <w:color w:val="FFFFFF" w:themeColor="background1"/>
              </w:rPr>
            </w:pPr>
            <w:r w:rsidRPr="003E4BDF">
              <w:rPr>
                <w:b/>
                <w:color w:val="FFFFFF" w:themeColor="background1"/>
              </w:rPr>
              <w:t xml:space="preserve">Use Case Name </w:t>
            </w:r>
          </w:p>
        </w:tc>
      </w:tr>
      <w:tr w:rsidR="007935CC" w14:paraId="79BAFE79" w14:textId="77777777" w:rsidTr="002873A4">
        <w:trPr>
          <w:trHeight w:val="340"/>
        </w:trPr>
        <w:tc>
          <w:tcPr>
            <w:tcW w:w="2235" w:type="dxa"/>
            <w:vAlign w:val="center"/>
          </w:tcPr>
          <w:p w14:paraId="79D98548" w14:textId="01028144" w:rsidR="007935CC" w:rsidRDefault="00E83C5E" w:rsidP="002873A4">
            <w:r>
              <w:t>A0200</w:t>
            </w:r>
          </w:p>
        </w:tc>
        <w:tc>
          <w:tcPr>
            <w:tcW w:w="6621" w:type="dxa"/>
            <w:gridSpan w:val="2"/>
            <w:vAlign w:val="center"/>
          </w:tcPr>
          <w:p w14:paraId="28DB222E" w14:textId="15B634BE" w:rsidR="007935CC" w:rsidRDefault="00E83C5E" w:rsidP="002873A4">
            <w:r>
              <w:t>Login</w:t>
            </w:r>
          </w:p>
        </w:tc>
      </w:tr>
      <w:tr w:rsidR="007935CC" w:rsidRPr="003E4BDF" w14:paraId="3E829788" w14:textId="77777777" w:rsidTr="002873A4">
        <w:trPr>
          <w:trHeight w:val="340"/>
        </w:trPr>
        <w:tc>
          <w:tcPr>
            <w:tcW w:w="4428" w:type="dxa"/>
            <w:gridSpan w:val="2"/>
            <w:shd w:val="clear" w:color="auto" w:fill="4BACC6" w:themeFill="accent5"/>
            <w:vAlign w:val="center"/>
          </w:tcPr>
          <w:p w14:paraId="15C157E7" w14:textId="77777777" w:rsidR="007935CC" w:rsidRPr="003E4BDF" w:rsidRDefault="007935CC" w:rsidP="002873A4">
            <w:pPr>
              <w:rPr>
                <w:b/>
                <w:color w:val="FFFFFF" w:themeColor="background1"/>
              </w:rPr>
            </w:pPr>
            <w:r w:rsidRPr="003E4BDF">
              <w:rPr>
                <w:b/>
                <w:color w:val="FFFFFF" w:themeColor="background1"/>
              </w:rPr>
              <w:t>Primary Business Actors</w:t>
            </w:r>
          </w:p>
        </w:tc>
        <w:tc>
          <w:tcPr>
            <w:tcW w:w="4428" w:type="dxa"/>
            <w:shd w:val="clear" w:color="auto" w:fill="4BACC6" w:themeFill="accent5"/>
            <w:vAlign w:val="center"/>
          </w:tcPr>
          <w:p w14:paraId="3555FAC8" w14:textId="77777777" w:rsidR="007935CC" w:rsidRPr="003E4BDF" w:rsidRDefault="007935CC" w:rsidP="002873A4">
            <w:pPr>
              <w:rPr>
                <w:b/>
                <w:color w:val="FFFFFF" w:themeColor="background1"/>
              </w:rPr>
            </w:pPr>
            <w:r w:rsidRPr="003E4BDF">
              <w:rPr>
                <w:b/>
                <w:color w:val="FFFFFF" w:themeColor="background1"/>
              </w:rPr>
              <w:t>Other participating Actors</w:t>
            </w:r>
          </w:p>
        </w:tc>
      </w:tr>
      <w:tr w:rsidR="007935CC" w14:paraId="6D587700" w14:textId="77777777" w:rsidTr="002873A4">
        <w:trPr>
          <w:trHeight w:val="340"/>
        </w:trPr>
        <w:tc>
          <w:tcPr>
            <w:tcW w:w="4428" w:type="dxa"/>
            <w:gridSpan w:val="2"/>
            <w:vAlign w:val="center"/>
          </w:tcPr>
          <w:p w14:paraId="32FC242F" w14:textId="265D180A" w:rsidR="007935CC" w:rsidRDefault="00E83C5E" w:rsidP="002873A4">
            <w:r>
              <w:t>Student</w:t>
            </w:r>
            <w:r w:rsidR="001C2D8A">
              <w:t>s</w:t>
            </w:r>
            <w:r>
              <w:t>, Tutor</w:t>
            </w:r>
            <w:r w:rsidR="001C2D8A">
              <w:t>s and</w:t>
            </w:r>
            <w:r>
              <w:t xml:space="preserve"> Admin</w:t>
            </w:r>
            <w:r w:rsidR="001C2D8A">
              <w:t>istrators</w:t>
            </w:r>
          </w:p>
        </w:tc>
        <w:tc>
          <w:tcPr>
            <w:tcW w:w="4428" w:type="dxa"/>
            <w:vAlign w:val="center"/>
          </w:tcPr>
          <w:p w14:paraId="0E04E882" w14:textId="77777777" w:rsidR="007935CC" w:rsidRDefault="007935CC" w:rsidP="002873A4"/>
        </w:tc>
      </w:tr>
      <w:tr w:rsidR="007935CC" w14:paraId="69372DBE" w14:textId="77777777" w:rsidTr="002873A4">
        <w:trPr>
          <w:trHeight w:val="340"/>
        </w:trPr>
        <w:tc>
          <w:tcPr>
            <w:tcW w:w="2235" w:type="dxa"/>
            <w:shd w:val="clear" w:color="auto" w:fill="4BACC6" w:themeFill="accent5"/>
            <w:vAlign w:val="center"/>
          </w:tcPr>
          <w:p w14:paraId="75DA288B" w14:textId="77777777" w:rsidR="007935CC" w:rsidRPr="003E4BDF" w:rsidRDefault="007935CC" w:rsidP="002873A4">
            <w:pPr>
              <w:rPr>
                <w:b/>
                <w:color w:val="FFFFFF" w:themeColor="background1"/>
              </w:rPr>
            </w:pPr>
            <w:r w:rsidRPr="003E4BDF">
              <w:rPr>
                <w:b/>
                <w:color w:val="FFFFFF" w:themeColor="background1"/>
              </w:rPr>
              <w:t>Description</w:t>
            </w:r>
          </w:p>
        </w:tc>
        <w:tc>
          <w:tcPr>
            <w:tcW w:w="6621" w:type="dxa"/>
            <w:gridSpan w:val="2"/>
            <w:vAlign w:val="center"/>
          </w:tcPr>
          <w:p w14:paraId="36B3CFE4" w14:textId="77777777" w:rsidR="007935CC" w:rsidRDefault="007935CC" w:rsidP="002873A4"/>
          <w:p w14:paraId="01333722" w14:textId="76293BC6" w:rsidR="00E83C5E" w:rsidRDefault="001C2D8A" w:rsidP="00E83C5E">
            <w:r>
              <w:t>Re</w:t>
            </w:r>
            <w:r w:rsidR="00E83C5E">
              <w:t>gistered user</w:t>
            </w:r>
            <w:r>
              <w:t xml:space="preserve">s </w:t>
            </w:r>
            <w:proofErr w:type="gramStart"/>
            <w:r>
              <w:t>are able to</w:t>
            </w:r>
            <w:proofErr w:type="gramEnd"/>
            <w:r>
              <w:t xml:space="preserve"> log into</w:t>
            </w:r>
            <w:r w:rsidR="00E83C5E">
              <w:t xml:space="preserve"> the system. Each </w:t>
            </w:r>
            <w:r>
              <w:t xml:space="preserve">registered </w:t>
            </w:r>
            <w:r w:rsidR="00E83C5E">
              <w:t>user must use the</w:t>
            </w:r>
            <w:r>
              <w:t>ir own</w:t>
            </w:r>
            <w:r w:rsidR="00E83C5E">
              <w:t xml:space="preserve"> </w:t>
            </w:r>
            <w:r>
              <w:t>credentials in o</w:t>
            </w:r>
            <w:r w:rsidR="00E83C5E">
              <w:t>r</w:t>
            </w:r>
            <w:r>
              <w:t xml:space="preserve">der to </w:t>
            </w:r>
            <w:r w:rsidR="00E83C5E">
              <w:t>login.</w:t>
            </w:r>
          </w:p>
          <w:p w14:paraId="4D524BEA" w14:textId="636F0F88" w:rsidR="00E83C5E" w:rsidRDefault="00E83C5E" w:rsidP="002873A4"/>
        </w:tc>
      </w:tr>
      <w:tr w:rsidR="007935CC" w14:paraId="524DDF62" w14:textId="77777777" w:rsidTr="002873A4">
        <w:trPr>
          <w:trHeight w:val="340"/>
        </w:trPr>
        <w:tc>
          <w:tcPr>
            <w:tcW w:w="2235" w:type="dxa"/>
            <w:shd w:val="clear" w:color="auto" w:fill="4BACC6" w:themeFill="accent5"/>
            <w:vAlign w:val="center"/>
          </w:tcPr>
          <w:p w14:paraId="04E2B4C8" w14:textId="77777777" w:rsidR="007935CC" w:rsidRPr="003E4BDF" w:rsidRDefault="007935CC" w:rsidP="002873A4">
            <w:pPr>
              <w:rPr>
                <w:b/>
                <w:color w:val="FFFFFF" w:themeColor="background1"/>
              </w:rPr>
            </w:pPr>
            <w:r w:rsidRPr="003E4BDF">
              <w:rPr>
                <w:b/>
                <w:color w:val="FFFFFF" w:themeColor="background1"/>
              </w:rPr>
              <w:t>Pre-Conditions</w:t>
            </w:r>
          </w:p>
        </w:tc>
        <w:tc>
          <w:tcPr>
            <w:tcW w:w="6621" w:type="dxa"/>
            <w:gridSpan w:val="2"/>
            <w:vAlign w:val="center"/>
          </w:tcPr>
          <w:p w14:paraId="6ADC5E9E" w14:textId="77777777" w:rsidR="007935CC" w:rsidRDefault="007935CC" w:rsidP="002873A4"/>
          <w:p w14:paraId="21F419EC" w14:textId="3695D1A8" w:rsidR="007E6D49" w:rsidRDefault="001C2D8A" w:rsidP="007E6D49">
            <w:r>
              <w:t>To login, the u</w:t>
            </w:r>
            <w:r w:rsidR="007E6D49">
              <w:t>ser must</w:t>
            </w:r>
            <w:r>
              <w:t xml:space="preserve"> be registered i.e. the information system must be aware that such a user exists</w:t>
            </w:r>
            <w:r w:rsidR="007E6D49">
              <w:t>.</w:t>
            </w:r>
          </w:p>
          <w:p w14:paraId="083E1F92" w14:textId="61B3FE4D" w:rsidR="007E6D49" w:rsidRDefault="007E6D49" w:rsidP="001C2D8A"/>
        </w:tc>
      </w:tr>
      <w:tr w:rsidR="007935CC" w14:paraId="6E2A7677" w14:textId="77777777" w:rsidTr="002873A4">
        <w:trPr>
          <w:trHeight w:val="340"/>
        </w:trPr>
        <w:tc>
          <w:tcPr>
            <w:tcW w:w="2235" w:type="dxa"/>
            <w:shd w:val="clear" w:color="auto" w:fill="4BACC6" w:themeFill="accent5"/>
            <w:vAlign w:val="center"/>
          </w:tcPr>
          <w:p w14:paraId="107F870D" w14:textId="77777777" w:rsidR="007935CC" w:rsidRPr="003E4BDF" w:rsidRDefault="007935CC" w:rsidP="002873A4">
            <w:pPr>
              <w:rPr>
                <w:b/>
                <w:color w:val="FFFFFF" w:themeColor="background1"/>
              </w:rPr>
            </w:pPr>
            <w:r w:rsidRPr="003E4BDF">
              <w:rPr>
                <w:b/>
                <w:color w:val="FFFFFF" w:themeColor="background1"/>
              </w:rPr>
              <w:t>Triggers</w:t>
            </w:r>
          </w:p>
        </w:tc>
        <w:tc>
          <w:tcPr>
            <w:tcW w:w="6621" w:type="dxa"/>
            <w:gridSpan w:val="2"/>
            <w:vAlign w:val="center"/>
          </w:tcPr>
          <w:p w14:paraId="30D59EBA" w14:textId="77777777" w:rsidR="007E6D49" w:rsidRDefault="007E6D49" w:rsidP="002873A4"/>
          <w:p w14:paraId="3151D3DB" w14:textId="2D6D39B9" w:rsidR="007935CC" w:rsidRDefault="001C2D8A" w:rsidP="007E6D49">
            <w:r>
              <w:t>On click of the login button.</w:t>
            </w:r>
          </w:p>
          <w:p w14:paraId="076CA60A" w14:textId="204C7C86" w:rsidR="007E6D49" w:rsidRDefault="007E6D49" w:rsidP="007E6D49"/>
        </w:tc>
      </w:tr>
      <w:tr w:rsidR="007935CC" w14:paraId="179F246F" w14:textId="77777777" w:rsidTr="002873A4">
        <w:trPr>
          <w:trHeight w:val="340"/>
        </w:trPr>
        <w:tc>
          <w:tcPr>
            <w:tcW w:w="2235" w:type="dxa"/>
            <w:shd w:val="clear" w:color="auto" w:fill="4BACC6" w:themeFill="accent5"/>
            <w:vAlign w:val="center"/>
          </w:tcPr>
          <w:p w14:paraId="6E0FB335" w14:textId="77777777" w:rsidR="007935CC" w:rsidRPr="003E4BDF" w:rsidRDefault="007935CC" w:rsidP="002873A4">
            <w:pPr>
              <w:rPr>
                <w:b/>
                <w:color w:val="FFFFFF" w:themeColor="background1"/>
              </w:rPr>
            </w:pPr>
            <w:r w:rsidRPr="003E4BDF">
              <w:rPr>
                <w:b/>
                <w:color w:val="FFFFFF" w:themeColor="background1"/>
              </w:rPr>
              <w:t>Post-Conditions</w:t>
            </w:r>
          </w:p>
        </w:tc>
        <w:tc>
          <w:tcPr>
            <w:tcW w:w="6621" w:type="dxa"/>
            <w:gridSpan w:val="2"/>
            <w:vAlign w:val="center"/>
          </w:tcPr>
          <w:p w14:paraId="4D2ACD7D" w14:textId="700E2704" w:rsidR="007935CC" w:rsidRDefault="007935CC" w:rsidP="002873A4"/>
          <w:p w14:paraId="7631C4FB" w14:textId="75FBAB45" w:rsidR="001C2D8A" w:rsidRDefault="007E6D49" w:rsidP="001C2D8A">
            <w:r>
              <w:t xml:space="preserve">The user is </w:t>
            </w:r>
            <w:r w:rsidR="001C2D8A">
              <w:t>logged into the information system</w:t>
            </w:r>
            <w:r>
              <w:t xml:space="preserve"> and</w:t>
            </w:r>
            <w:r w:rsidR="001C2D8A">
              <w:t xml:space="preserve"> redirected to a default role specific form.</w:t>
            </w:r>
          </w:p>
          <w:p w14:paraId="59DD3D03" w14:textId="3308DDCD" w:rsidR="007E6D49" w:rsidRDefault="007E6D49" w:rsidP="007E6D49"/>
          <w:p w14:paraId="6B5ADB62" w14:textId="6CE66112" w:rsidR="007E6D49" w:rsidRDefault="007E6D49" w:rsidP="002873A4"/>
        </w:tc>
      </w:tr>
      <w:tr w:rsidR="007935CC" w14:paraId="067C8825" w14:textId="77777777" w:rsidTr="002873A4">
        <w:trPr>
          <w:trHeight w:val="340"/>
        </w:trPr>
        <w:tc>
          <w:tcPr>
            <w:tcW w:w="2235" w:type="dxa"/>
            <w:shd w:val="clear" w:color="auto" w:fill="4BACC6" w:themeFill="accent5"/>
            <w:vAlign w:val="center"/>
          </w:tcPr>
          <w:p w14:paraId="4F45641B" w14:textId="77777777" w:rsidR="007935CC" w:rsidRPr="003E4BDF" w:rsidRDefault="007935CC" w:rsidP="002873A4">
            <w:pPr>
              <w:rPr>
                <w:b/>
                <w:color w:val="FFFFFF" w:themeColor="background1"/>
              </w:rPr>
            </w:pPr>
            <w:r w:rsidRPr="003E4BDF">
              <w:rPr>
                <w:b/>
                <w:color w:val="FFFFFF" w:themeColor="background1"/>
              </w:rPr>
              <w:t>Basic Flow of Events</w:t>
            </w:r>
          </w:p>
        </w:tc>
        <w:tc>
          <w:tcPr>
            <w:tcW w:w="6621" w:type="dxa"/>
            <w:gridSpan w:val="2"/>
            <w:vAlign w:val="center"/>
          </w:tcPr>
          <w:p w14:paraId="44B517FE" w14:textId="77777777" w:rsidR="001C2D8A" w:rsidRDefault="001C2D8A" w:rsidP="001C2D8A">
            <w:pPr>
              <w:pStyle w:val="ListParagraph"/>
              <w:ind w:left="404"/>
            </w:pPr>
          </w:p>
          <w:p w14:paraId="1C6693EB" w14:textId="77777777" w:rsidR="007E6D49" w:rsidRDefault="001C2D8A" w:rsidP="00D569A9">
            <w:pPr>
              <w:pStyle w:val="ListParagraph"/>
              <w:numPr>
                <w:ilvl w:val="0"/>
                <w:numId w:val="16"/>
              </w:numPr>
            </w:pPr>
            <w:r>
              <w:t>User launches the application.</w:t>
            </w:r>
          </w:p>
          <w:p w14:paraId="5CD0DD01" w14:textId="77777777" w:rsidR="001C2D8A" w:rsidRDefault="001C2D8A" w:rsidP="00D569A9">
            <w:pPr>
              <w:pStyle w:val="ListParagraph"/>
              <w:numPr>
                <w:ilvl w:val="0"/>
                <w:numId w:val="16"/>
              </w:numPr>
            </w:pPr>
            <w:r>
              <w:t>User is redirected to the login form.</w:t>
            </w:r>
          </w:p>
          <w:p w14:paraId="5F590555" w14:textId="77777777" w:rsidR="001C2D8A" w:rsidRDefault="001C2D8A" w:rsidP="00D569A9">
            <w:pPr>
              <w:pStyle w:val="ListParagraph"/>
              <w:numPr>
                <w:ilvl w:val="0"/>
                <w:numId w:val="16"/>
              </w:numPr>
            </w:pPr>
            <w:r>
              <w:t>User provides appropriate credentials.</w:t>
            </w:r>
          </w:p>
          <w:p w14:paraId="752E7966" w14:textId="096707A0" w:rsidR="001C2D8A" w:rsidRDefault="001C2D8A" w:rsidP="00D569A9">
            <w:pPr>
              <w:pStyle w:val="ListParagraph"/>
              <w:numPr>
                <w:ilvl w:val="0"/>
                <w:numId w:val="16"/>
              </w:numPr>
            </w:pPr>
            <w:r>
              <w:t xml:space="preserve">User clicks on </w:t>
            </w:r>
            <w:r w:rsidR="004C6BA4">
              <w:t>login</w:t>
            </w:r>
            <w:r>
              <w:t>.</w:t>
            </w:r>
          </w:p>
          <w:p w14:paraId="12F430FF" w14:textId="77777777" w:rsidR="001C2D8A" w:rsidRDefault="001C2D8A" w:rsidP="00D569A9">
            <w:pPr>
              <w:pStyle w:val="ListParagraph"/>
              <w:numPr>
                <w:ilvl w:val="0"/>
                <w:numId w:val="16"/>
              </w:numPr>
            </w:pPr>
            <w:r>
              <w:t>A message confirms success.</w:t>
            </w:r>
          </w:p>
          <w:p w14:paraId="3D0872B0" w14:textId="77777777" w:rsidR="001C2D8A" w:rsidRDefault="001C2D8A" w:rsidP="00D569A9">
            <w:pPr>
              <w:pStyle w:val="ListParagraph"/>
              <w:numPr>
                <w:ilvl w:val="0"/>
                <w:numId w:val="16"/>
              </w:numPr>
            </w:pPr>
            <w:r>
              <w:t>User is redirected to a role specific default form.</w:t>
            </w:r>
          </w:p>
          <w:p w14:paraId="341E38F9" w14:textId="180B936C" w:rsidR="001C2D8A" w:rsidRDefault="001C2D8A" w:rsidP="001C2D8A">
            <w:pPr>
              <w:pStyle w:val="ListParagraph"/>
              <w:ind w:left="764"/>
            </w:pPr>
          </w:p>
        </w:tc>
      </w:tr>
      <w:tr w:rsidR="007935CC" w14:paraId="324B96FA" w14:textId="77777777" w:rsidTr="002873A4">
        <w:trPr>
          <w:trHeight w:val="340"/>
        </w:trPr>
        <w:tc>
          <w:tcPr>
            <w:tcW w:w="2235" w:type="dxa"/>
            <w:shd w:val="clear" w:color="auto" w:fill="4BACC6" w:themeFill="accent5"/>
            <w:vAlign w:val="center"/>
          </w:tcPr>
          <w:p w14:paraId="727FA531" w14:textId="77777777" w:rsidR="007935CC" w:rsidRPr="003E4BDF" w:rsidRDefault="007935CC" w:rsidP="002873A4">
            <w:pPr>
              <w:rPr>
                <w:b/>
                <w:color w:val="FFFFFF" w:themeColor="background1"/>
              </w:rPr>
            </w:pPr>
            <w:commentRangeStart w:id="23"/>
            <w:r>
              <w:rPr>
                <w:b/>
                <w:color w:val="FFFFFF" w:themeColor="background1"/>
              </w:rPr>
              <w:t>Alternate Flow of events</w:t>
            </w:r>
            <w:commentRangeEnd w:id="23"/>
            <w:r>
              <w:rPr>
                <w:rStyle w:val="CommentReference"/>
              </w:rPr>
              <w:commentReference w:id="23"/>
            </w:r>
          </w:p>
        </w:tc>
        <w:tc>
          <w:tcPr>
            <w:tcW w:w="6621" w:type="dxa"/>
            <w:gridSpan w:val="2"/>
            <w:vAlign w:val="center"/>
          </w:tcPr>
          <w:p w14:paraId="07EA93B1" w14:textId="4136D88C" w:rsidR="008B493D" w:rsidRDefault="008B493D" w:rsidP="002873A4">
            <w:pPr>
              <w:rPr>
                <w:highlight w:val="yellow"/>
              </w:rPr>
            </w:pPr>
          </w:p>
          <w:p w14:paraId="75A30A51" w14:textId="32B23601" w:rsidR="004C6BA4" w:rsidRDefault="004C6BA4" w:rsidP="00D569A9">
            <w:pPr>
              <w:pStyle w:val="ListParagraph"/>
              <w:numPr>
                <w:ilvl w:val="0"/>
                <w:numId w:val="17"/>
              </w:numPr>
            </w:pPr>
            <w:r>
              <w:t xml:space="preserve">User provides </w:t>
            </w:r>
            <w:r w:rsidR="008567A5">
              <w:t>incorrect</w:t>
            </w:r>
            <w:r>
              <w:t xml:space="preserve"> credentials.</w:t>
            </w:r>
          </w:p>
          <w:p w14:paraId="0ACFB72C" w14:textId="3FF36BAF" w:rsidR="004C6BA4" w:rsidRDefault="004C6BA4" w:rsidP="00D569A9">
            <w:pPr>
              <w:pStyle w:val="ListParagraph"/>
              <w:numPr>
                <w:ilvl w:val="0"/>
                <w:numId w:val="17"/>
              </w:numPr>
            </w:pPr>
            <w:r>
              <w:t xml:space="preserve">User clicks on </w:t>
            </w:r>
            <w:r w:rsidR="008567A5">
              <w:t>login</w:t>
            </w:r>
            <w:r>
              <w:t>.</w:t>
            </w:r>
          </w:p>
          <w:p w14:paraId="5DB2BC45" w14:textId="686E98BC" w:rsidR="004C6BA4" w:rsidRDefault="004C6BA4" w:rsidP="00D569A9">
            <w:pPr>
              <w:pStyle w:val="ListParagraph"/>
              <w:numPr>
                <w:ilvl w:val="0"/>
                <w:numId w:val="17"/>
              </w:numPr>
            </w:pPr>
            <w:r>
              <w:t xml:space="preserve">A message </w:t>
            </w:r>
            <w:r w:rsidR="008567A5">
              <w:t>signals failure to login and prompts re-entry</w:t>
            </w:r>
            <w:r>
              <w:t>.</w:t>
            </w:r>
          </w:p>
          <w:p w14:paraId="75E66565" w14:textId="3D516822" w:rsidR="008567A5" w:rsidRDefault="008567A5" w:rsidP="00D569A9">
            <w:pPr>
              <w:pStyle w:val="ListParagraph"/>
              <w:numPr>
                <w:ilvl w:val="0"/>
                <w:numId w:val="17"/>
              </w:numPr>
            </w:pPr>
            <w:r>
              <w:t>Basic flow of events number 2.</w:t>
            </w:r>
          </w:p>
          <w:p w14:paraId="25F13A05" w14:textId="02E46365" w:rsidR="008B493D" w:rsidRDefault="008B493D" w:rsidP="008567A5"/>
        </w:tc>
      </w:tr>
      <w:tr w:rsidR="007935CC" w14:paraId="3CF45DEB" w14:textId="77777777" w:rsidTr="00390F9F">
        <w:trPr>
          <w:trHeight w:val="11472"/>
        </w:trPr>
        <w:tc>
          <w:tcPr>
            <w:tcW w:w="2235" w:type="dxa"/>
            <w:shd w:val="clear" w:color="auto" w:fill="4BACC6" w:themeFill="accent5"/>
            <w:vAlign w:val="center"/>
          </w:tcPr>
          <w:p w14:paraId="43B55F75" w14:textId="77777777" w:rsidR="007935CC" w:rsidRDefault="007935CC" w:rsidP="002873A4">
            <w:pPr>
              <w:rPr>
                <w:b/>
                <w:color w:val="FFFFFF" w:themeColor="background1"/>
              </w:rPr>
            </w:pPr>
            <w:commentRangeStart w:id="24"/>
            <w:r>
              <w:rPr>
                <w:b/>
                <w:color w:val="FFFFFF" w:themeColor="background1"/>
              </w:rPr>
              <w:t>Initial UI design</w:t>
            </w:r>
            <w:commentRangeEnd w:id="24"/>
            <w:r>
              <w:rPr>
                <w:rStyle w:val="CommentReference"/>
              </w:rPr>
              <w:commentReference w:id="24"/>
            </w:r>
          </w:p>
          <w:p w14:paraId="18EBC166" w14:textId="6304A185" w:rsidR="004C6BA4" w:rsidRPr="003E4BDF" w:rsidRDefault="004C6BA4" w:rsidP="002873A4">
            <w:pPr>
              <w:rPr>
                <w:b/>
                <w:color w:val="FFFFFF" w:themeColor="background1"/>
              </w:rPr>
            </w:pPr>
          </w:p>
        </w:tc>
        <w:tc>
          <w:tcPr>
            <w:tcW w:w="6621" w:type="dxa"/>
            <w:gridSpan w:val="2"/>
            <w:vAlign w:val="center"/>
          </w:tcPr>
          <w:p w14:paraId="276731F5" w14:textId="672682D8" w:rsidR="007E6D49" w:rsidRDefault="008567A5" w:rsidP="002873A4">
            <w:r>
              <w:rPr>
                <w:noProof/>
                <w:lang w:val="en-ZA" w:eastAsia="en-ZA"/>
              </w:rPr>
              <w:drawing>
                <wp:inline distT="0" distB="0" distL="0" distR="0" wp14:anchorId="7AD73F19" wp14:editId="742C6B8A">
                  <wp:extent cx="3115310" cy="5624830"/>
                  <wp:effectExtent l="0" t="0" r="8890" b="0"/>
                  <wp:docPr id="21" name="Picture 21" descr="C:\Users\Admin\AppData\Local\Microsoft\Windows\INetCache\Content.Word\Login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Login For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5310" cy="5624830"/>
                          </a:xfrm>
                          <a:prstGeom prst="rect">
                            <a:avLst/>
                          </a:prstGeom>
                          <a:noFill/>
                          <a:ln>
                            <a:noFill/>
                          </a:ln>
                        </pic:spPr>
                      </pic:pic>
                    </a:graphicData>
                  </a:graphic>
                </wp:inline>
              </w:drawing>
            </w:r>
          </w:p>
        </w:tc>
      </w:tr>
    </w:tbl>
    <w:p w14:paraId="76FFD582" w14:textId="408D28FE" w:rsidR="004A4B16" w:rsidRDefault="004A4B16" w:rsidP="004A4B16"/>
    <w:p w14:paraId="026A6288" w14:textId="57FB8B32" w:rsidR="007E6D49" w:rsidRDefault="007E6D49">
      <w:r>
        <w:br w:type="page"/>
      </w:r>
    </w:p>
    <w:p w14:paraId="4B4484A6" w14:textId="6A2DE93E" w:rsidR="007935CC" w:rsidRDefault="00227496" w:rsidP="000C3DFD">
      <w:pPr>
        <w:pStyle w:val="Heading3"/>
      </w:pPr>
      <w:bookmarkStart w:id="25" w:name="_Toc14564049"/>
      <w:r>
        <w:t>Designed by</w:t>
      </w:r>
      <w:bookmarkEnd w:id="25"/>
      <w:r>
        <w:t xml:space="preserve"> </w:t>
      </w:r>
    </w:p>
    <w:p w14:paraId="50430C79" w14:textId="77777777" w:rsidR="007E6D49" w:rsidRPr="007E6D49" w:rsidRDefault="007E6D49" w:rsidP="007E6D49"/>
    <w:tbl>
      <w:tblPr>
        <w:tblStyle w:val="TableGrid"/>
        <w:tblW w:w="9849" w:type="dxa"/>
        <w:tblLook w:val="04A0" w:firstRow="1" w:lastRow="0" w:firstColumn="1" w:lastColumn="0" w:noHBand="0" w:noVBand="1"/>
      </w:tblPr>
      <w:tblGrid>
        <w:gridCol w:w="1323"/>
        <w:gridCol w:w="1841"/>
        <w:gridCol w:w="6685"/>
      </w:tblGrid>
      <w:tr w:rsidR="007935CC" w:rsidRPr="003E4BDF" w14:paraId="38D37BC1" w14:textId="77777777" w:rsidTr="00F51BD3">
        <w:trPr>
          <w:trHeight w:val="340"/>
        </w:trPr>
        <w:tc>
          <w:tcPr>
            <w:tcW w:w="1323" w:type="dxa"/>
            <w:shd w:val="clear" w:color="auto" w:fill="4BACC6" w:themeFill="accent5"/>
            <w:vAlign w:val="center"/>
          </w:tcPr>
          <w:p w14:paraId="2B56AFA9" w14:textId="77777777" w:rsidR="007935CC" w:rsidRPr="003E4BDF" w:rsidRDefault="007935CC" w:rsidP="002873A4">
            <w:pPr>
              <w:rPr>
                <w:b/>
                <w:color w:val="FFFFFF" w:themeColor="background1"/>
              </w:rPr>
            </w:pPr>
            <w:r w:rsidRPr="003E4BDF">
              <w:rPr>
                <w:b/>
                <w:color w:val="FFFFFF" w:themeColor="background1"/>
              </w:rPr>
              <w:t>Use Case ID</w:t>
            </w:r>
          </w:p>
        </w:tc>
        <w:tc>
          <w:tcPr>
            <w:tcW w:w="8526" w:type="dxa"/>
            <w:gridSpan w:val="2"/>
            <w:shd w:val="clear" w:color="auto" w:fill="4BACC6" w:themeFill="accent5"/>
            <w:vAlign w:val="center"/>
          </w:tcPr>
          <w:p w14:paraId="379DB91E" w14:textId="77777777" w:rsidR="007935CC" w:rsidRPr="003E4BDF" w:rsidRDefault="007935CC" w:rsidP="002873A4">
            <w:pPr>
              <w:rPr>
                <w:b/>
                <w:color w:val="FFFFFF" w:themeColor="background1"/>
              </w:rPr>
            </w:pPr>
            <w:r w:rsidRPr="003E4BDF">
              <w:rPr>
                <w:b/>
                <w:color w:val="FFFFFF" w:themeColor="background1"/>
              </w:rPr>
              <w:t xml:space="preserve">Use Case Name </w:t>
            </w:r>
          </w:p>
        </w:tc>
      </w:tr>
      <w:tr w:rsidR="007935CC" w14:paraId="504677A0" w14:textId="77777777" w:rsidTr="00F51BD3">
        <w:trPr>
          <w:trHeight w:val="340"/>
        </w:trPr>
        <w:tc>
          <w:tcPr>
            <w:tcW w:w="1323" w:type="dxa"/>
            <w:vAlign w:val="center"/>
          </w:tcPr>
          <w:p w14:paraId="243F7C5F" w14:textId="36AE0393" w:rsidR="007935CC" w:rsidRDefault="00F64CB8" w:rsidP="002873A4">
            <w:r>
              <w:t>B01</w:t>
            </w:r>
            <w:r w:rsidR="007E6D49">
              <w:t>00</w:t>
            </w:r>
          </w:p>
        </w:tc>
        <w:tc>
          <w:tcPr>
            <w:tcW w:w="8526" w:type="dxa"/>
            <w:gridSpan w:val="2"/>
            <w:vAlign w:val="center"/>
          </w:tcPr>
          <w:p w14:paraId="32931983" w14:textId="10A6D5A5" w:rsidR="007935CC" w:rsidRDefault="007E6D49" w:rsidP="002873A4">
            <w:r>
              <w:t xml:space="preserve">View </w:t>
            </w:r>
            <w:r w:rsidR="00F64CB8">
              <w:t>Labs</w:t>
            </w:r>
          </w:p>
        </w:tc>
      </w:tr>
      <w:tr w:rsidR="007935CC" w:rsidRPr="003E4BDF" w14:paraId="77624AA1" w14:textId="77777777" w:rsidTr="00F51BD3">
        <w:trPr>
          <w:trHeight w:val="340"/>
        </w:trPr>
        <w:tc>
          <w:tcPr>
            <w:tcW w:w="3164" w:type="dxa"/>
            <w:gridSpan w:val="2"/>
            <w:shd w:val="clear" w:color="auto" w:fill="4BACC6" w:themeFill="accent5"/>
            <w:vAlign w:val="center"/>
          </w:tcPr>
          <w:p w14:paraId="3A682871" w14:textId="77777777" w:rsidR="007935CC" w:rsidRPr="003E4BDF" w:rsidRDefault="007935CC" w:rsidP="002873A4">
            <w:pPr>
              <w:rPr>
                <w:b/>
                <w:color w:val="FFFFFF" w:themeColor="background1"/>
              </w:rPr>
            </w:pPr>
            <w:r w:rsidRPr="003E4BDF">
              <w:rPr>
                <w:b/>
                <w:color w:val="FFFFFF" w:themeColor="background1"/>
              </w:rPr>
              <w:t>Primary Business Actors</w:t>
            </w:r>
          </w:p>
        </w:tc>
        <w:tc>
          <w:tcPr>
            <w:tcW w:w="6685" w:type="dxa"/>
            <w:shd w:val="clear" w:color="auto" w:fill="4BACC6" w:themeFill="accent5"/>
            <w:vAlign w:val="center"/>
          </w:tcPr>
          <w:p w14:paraId="48E43F6E" w14:textId="77777777" w:rsidR="007935CC" w:rsidRPr="003E4BDF" w:rsidRDefault="007935CC" w:rsidP="002873A4">
            <w:pPr>
              <w:rPr>
                <w:b/>
                <w:color w:val="FFFFFF" w:themeColor="background1"/>
              </w:rPr>
            </w:pPr>
            <w:r w:rsidRPr="003E4BDF">
              <w:rPr>
                <w:b/>
                <w:color w:val="FFFFFF" w:themeColor="background1"/>
              </w:rPr>
              <w:t>Other participating Actors</w:t>
            </w:r>
          </w:p>
        </w:tc>
      </w:tr>
      <w:tr w:rsidR="007935CC" w14:paraId="65620FDC" w14:textId="77777777" w:rsidTr="00F51BD3">
        <w:trPr>
          <w:trHeight w:val="340"/>
        </w:trPr>
        <w:tc>
          <w:tcPr>
            <w:tcW w:w="3164" w:type="dxa"/>
            <w:gridSpan w:val="2"/>
            <w:vAlign w:val="center"/>
          </w:tcPr>
          <w:p w14:paraId="3FBA6847" w14:textId="77777777" w:rsidR="00F64CB8" w:rsidRDefault="00F64CB8" w:rsidP="002873A4"/>
          <w:p w14:paraId="1A7EFE17" w14:textId="5DC73EA0" w:rsidR="007935CC" w:rsidRDefault="007E6D49" w:rsidP="002873A4">
            <w:r>
              <w:t>Student</w:t>
            </w:r>
            <w:r w:rsidR="00F64CB8">
              <w:t xml:space="preserve">s and </w:t>
            </w:r>
            <w:r>
              <w:t>Tutor</w:t>
            </w:r>
            <w:r w:rsidR="00F64CB8">
              <w:t>s</w:t>
            </w:r>
          </w:p>
          <w:p w14:paraId="10D6035E" w14:textId="68D04F4C" w:rsidR="00F64CB8" w:rsidRDefault="00F64CB8" w:rsidP="002873A4"/>
        </w:tc>
        <w:tc>
          <w:tcPr>
            <w:tcW w:w="6685" w:type="dxa"/>
            <w:vAlign w:val="center"/>
          </w:tcPr>
          <w:p w14:paraId="7D4BF0CE" w14:textId="3F6ADB89" w:rsidR="007935CC" w:rsidRDefault="007935CC" w:rsidP="002873A4"/>
        </w:tc>
      </w:tr>
      <w:tr w:rsidR="007935CC" w14:paraId="4AE99CF5" w14:textId="77777777" w:rsidTr="00F51BD3">
        <w:trPr>
          <w:trHeight w:val="340"/>
        </w:trPr>
        <w:tc>
          <w:tcPr>
            <w:tcW w:w="1323" w:type="dxa"/>
            <w:shd w:val="clear" w:color="auto" w:fill="4BACC6" w:themeFill="accent5"/>
            <w:vAlign w:val="center"/>
          </w:tcPr>
          <w:p w14:paraId="7E076307" w14:textId="77777777" w:rsidR="007935CC" w:rsidRPr="003E4BDF" w:rsidRDefault="007935CC" w:rsidP="002873A4">
            <w:pPr>
              <w:rPr>
                <w:b/>
                <w:color w:val="FFFFFF" w:themeColor="background1"/>
              </w:rPr>
            </w:pPr>
            <w:r w:rsidRPr="003E4BDF">
              <w:rPr>
                <w:b/>
                <w:color w:val="FFFFFF" w:themeColor="background1"/>
              </w:rPr>
              <w:t>Description</w:t>
            </w:r>
          </w:p>
        </w:tc>
        <w:tc>
          <w:tcPr>
            <w:tcW w:w="8526" w:type="dxa"/>
            <w:gridSpan w:val="2"/>
            <w:vAlign w:val="center"/>
          </w:tcPr>
          <w:p w14:paraId="37819C16" w14:textId="77777777" w:rsidR="007935CC" w:rsidRDefault="007935CC" w:rsidP="002873A4"/>
          <w:p w14:paraId="059C338E" w14:textId="77777777" w:rsidR="007E6D49" w:rsidRDefault="00F64CB8" w:rsidP="00F64CB8">
            <w:r>
              <w:t xml:space="preserve">Students and tutors </w:t>
            </w:r>
            <w:proofErr w:type="gramStart"/>
            <w:r>
              <w:t>are able to</w:t>
            </w:r>
            <w:proofErr w:type="gramEnd"/>
            <w:r>
              <w:t xml:space="preserve"> view computer labs. </w:t>
            </w:r>
          </w:p>
          <w:p w14:paraId="7C6F0A43" w14:textId="6143EB06" w:rsidR="00F64CB8" w:rsidRDefault="00F64CB8" w:rsidP="00F64CB8"/>
        </w:tc>
      </w:tr>
      <w:tr w:rsidR="007935CC" w14:paraId="5660722E" w14:textId="77777777" w:rsidTr="00F51BD3">
        <w:trPr>
          <w:trHeight w:val="340"/>
        </w:trPr>
        <w:tc>
          <w:tcPr>
            <w:tcW w:w="1323" w:type="dxa"/>
            <w:shd w:val="clear" w:color="auto" w:fill="4BACC6" w:themeFill="accent5"/>
            <w:vAlign w:val="center"/>
          </w:tcPr>
          <w:p w14:paraId="7F373D24" w14:textId="77777777" w:rsidR="007935CC" w:rsidRPr="003E4BDF" w:rsidRDefault="007935CC" w:rsidP="002873A4">
            <w:pPr>
              <w:rPr>
                <w:b/>
                <w:color w:val="FFFFFF" w:themeColor="background1"/>
              </w:rPr>
            </w:pPr>
            <w:r w:rsidRPr="003E4BDF">
              <w:rPr>
                <w:b/>
                <w:color w:val="FFFFFF" w:themeColor="background1"/>
              </w:rPr>
              <w:t>Pre-Conditions</w:t>
            </w:r>
          </w:p>
        </w:tc>
        <w:tc>
          <w:tcPr>
            <w:tcW w:w="8526" w:type="dxa"/>
            <w:gridSpan w:val="2"/>
            <w:vAlign w:val="center"/>
          </w:tcPr>
          <w:p w14:paraId="5C349345" w14:textId="77777777" w:rsidR="007935CC" w:rsidRDefault="007935CC" w:rsidP="002873A4"/>
          <w:p w14:paraId="191A64CE" w14:textId="77777777" w:rsidR="001B06D1" w:rsidRDefault="00F64CB8" w:rsidP="00F64CB8">
            <w:r>
              <w:t>To view labs, the user must be logged onto the system.</w:t>
            </w:r>
          </w:p>
          <w:p w14:paraId="05317BA1" w14:textId="446CB2F6" w:rsidR="00F64CB8" w:rsidRDefault="00F64CB8" w:rsidP="00F64CB8"/>
        </w:tc>
      </w:tr>
      <w:tr w:rsidR="001B06D1" w14:paraId="0F2F9502" w14:textId="77777777" w:rsidTr="00F51BD3">
        <w:trPr>
          <w:trHeight w:val="340"/>
        </w:trPr>
        <w:tc>
          <w:tcPr>
            <w:tcW w:w="1323" w:type="dxa"/>
            <w:shd w:val="clear" w:color="auto" w:fill="4BACC6" w:themeFill="accent5"/>
            <w:vAlign w:val="center"/>
          </w:tcPr>
          <w:p w14:paraId="4D092C5F" w14:textId="77777777" w:rsidR="001B06D1" w:rsidRPr="003E4BDF" w:rsidRDefault="001B06D1" w:rsidP="001B06D1">
            <w:pPr>
              <w:rPr>
                <w:b/>
                <w:color w:val="FFFFFF" w:themeColor="background1"/>
              </w:rPr>
            </w:pPr>
            <w:r w:rsidRPr="003E4BDF">
              <w:rPr>
                <w:b/>
                <w:color w:val="FFFFFF" w:themeColor="background1"/>
              </w:rPr>
              <w:t>Triggers</w:t>
            </w:r>
          </w:p>
        </w:tc>
        <w:tc>
          <w:tcPr>
            <w:tcW w:w="8526" w:type="dxa"/>
            <w:gridSpan w:val="2"/>
            <w:vAlign w:val="center"/>
          </w:tcPr>
          <w:p w14:paraId="6924BE5C" w14:textId="77777777" w:rsidR="001B06D1" w:rsidRDefault="001B06D1" w:rsidP="001B06D1"/>
          <w:p w14:paraId="282C741B" w14:textId="40229142" w:rsidR="001B06D1" w:rsidRDefault="00F64CB8" w:rsidP="001B06D1">
            <w:r>
              <w:t>On</w:t>
            </w:r>
            <w:r w:rsidR="001B06D1">
              <w:t xml:space="preserve"> click </w:t>
            </w:r>
            <w:r w:rsidR="00DB1365">
              <w:t>of the</w:t>
            </w:r>
            <w:r>
              <w:t xml:space="preserve"> </w:t>
            </w:r>
            <w:r w:rsidR="00DB1365">
              <w:t>‘</w:t>
            </w:r>
            <w:r w:rsidR="00507507">
              <w:t>view</w:t>
            </w:r>
            <w:r w:rsidR="006E26A9">
              <w:t xml:space="preserve"> labs’ </w:t>
            </w:r>
            <w:r>
              <w:t>button.</w:t>
            </w:r>
          </w:p>
          <w:p w14:paraId="73F8144C" w14:textId="6C879357" w:rsidR="001B06D1" w:rsidRDefault="001B06D1" w:rsidP="001B06D1"/>
        </w:tc>
      </w:tr>
      <w:tr w:rsidR="001B06D1" w14:paraId="31D35FC5" w14:textId="77777777" w:rsidTr="00F51BD3">
        <w:trPr>
          <w:trHeight w:val="340"/>
        </w:trPr>
        <w:tc>
          <w:tcPr>
            <w:tcW w:w="1323" w:type="dxa"/>
            <w:shd w:val="clear" w:color="auto" w:fill="4BACC6" w:themeFill="accent5"/>
            <w:vAlign w:val="center"/>
          </w:tcPr>
          <w:p w14:paraId="2F7428B2" w14:textId="77777777" w:rsidR="001B06D1" w:rsidRPr="003E4BDF" w:rsidRDefault="001B06D1" w:rsidP="001B06D1">
            <w:pPr>
              <w:rPr>
                <w:b/>
                <w:color w:val="FFFFFF" w:themeColor="background1"/>
              </w:rPr>
            </w:pPr>
            <w:r w:rsidRPr="003E4BDF">
              <w:rPr>
                <w:b/>
                <w:color w:val="FFFFFF" w:themeColor="background1"/>
              </w:rPr>
              <w:t>Post-Conditions</w:t>
            </w:r>
          </w:p>
        </w:tc>
        <w:tc>
          <w:tcPr>
            <w:tcW w:w="8526" w:type="dxa"/>
            <w:gridSpan w:val="2"/>
            <w:vAlign w:val="center"/>
          </w:tcPr>
          <w:p w14:paraId="45AFBDE7" w14:textId="77777777" w:rsidR="001B06D1" w:rsidRDefault="001B06D1" w:rsidP="001B06D1"/>
          <w:p w14:paraId="2F63A1A1" w14:textId="2A25D8B2" w:rsidR="001B06D1" w:rsidRDefault="00F64CB8" w:rsidP="001B06D1">
            <w:r>
              <w:t>A floor layout plan of</w:t>
            </w:r>
            <w:r w:rsidR="002D564A">
              <w:t xml:space="preserve"> all</w:t>
            </w:r>
            <w:r>
              <w:t xml:space="preserve"> computer labs is displayed along with other relevant data.</w:t>
            </w:r>
          </w:p>
          <w:p w14:paraId="164A0CA2" w14:textId="50BE4B82" w:rsidR="00F64CB8" w:rsidRDefault="00F64CB8" w:rsidP="001B06D1"/>
        </w:tc>
      </w:tr>
      <w:tr w:rsidR="001B06D1" w14:paraId="218B04CB" w14:textId="77777777" w:rsidTr="00F51BD3">
        <w:trPr>
          <w:trHeight w:val="340"/>
        </w:trPr>
        <w:tc>
          <w:tcPr>
            <w:tcW w:w="1323" w:type="dxa"/>
            <w:shd w:val="clear" w:color="auto" w:fill="4BACC6" w:themeFill="accent5"/>
            <w:vAlign w:val="center"/>
          </w:tcPr>
          <w:p w14:paraId="150DD5E5" w14:textId="77777777" w:rsidR="001B06D1" w:rsidRPr="003E4BDF" w:rsidRDefault="001B06D1" w:rsidP="001B06D1">
            <w:pPr>
              <w:rPr>
                <w:b/>
                <w:color w:val="FFFFFF" w:themeColor="background1"/>
              </w:rPr>
            </w:pPr>
            <w:r w:rsidRPr="003E4BDF">
              <w:rPr>
                <w:b/>
                <w:color w:val="FFFFFF" w:themeColor="background1"/>
              </w:rPr>
              <w:t>Basic Flow of Events</w:t>
            </w:r>
          </w:p>
        </w:tc>
        <w:tc>
          <w:tcPr>
            <w:tcW w:w="8526" w:type="dxa"/>
            <w:gridSpan w:val="2"/>
            <w:vAlign w:val="center"/>
          </w:tcPr>
          <w:p w14:paraId="79E1EA6F" w14:textId="77777777" w:rsidR="001B06D1" w:rsidRDefault="001B06D1" w:rsidP="001B06D1">
            <w:pPr>
              <w:pStyle w:val="ListParagraph"/>
            </w:pPr>
          </w:p>
          <w:p w14:paraId="6B65F25E" w14:textId="4E89BF84" w:rsidR="001B06D1" w:rsidRDefault="00F64CB8" w:rsidP="00D569A9">
            <w:pPr>
              <w:pStyle w:val="ListParagraph"/>
              <w:numPr>
                <w:ilvl w:val="0"/>
                <w:numId w:val="9"/>
              </w:numPr>
            </w:pPr>
            <w:r>
              <w:t>Us</w:t>
            </w:r>
            <w:r w:rsidR="00CB6486">
              <w:t>er clicks on ‘View</w:t>
            </w:r>
            <w:r>
              <w:t xml:space="preserve"> </w:t>
            </w:r>
            <w:r w:rsidR="00CB6486">
              <w:t>Labs</w:t>
            </w:r>
            <w:r w:rsidR="001B06D1">
              <w:t>.</w:t>
            </w:r>
          </w:p>
          <w:p w14:paraId="65D1FA2A" w14:textId="226A82B2" w:rsidR="00F64CB8" w:rsidRDefault="002D564A" w:rsidP="00D569A9">
            <w:pPr>
              <w:pStyle w:val="ListParagraph"/>
              <w:numPr>
                <w:ilvl w:val="0"/>
                <w:numId w:val="9"/>
              </w:numPr>
            </w:pPr>
            <w:r>
              <w:t>Data about</w:t>
            </w:r>
            <w:r w:rsidR="00F64CB8">
              <w:t xml:space="preserve"> computer labs is displayed on screen</w:t>
            </w:r>
            <w:r>
              <w:t>.</w:t>
            </w:r>
          </w:p>
          <w:p w14:paraId="4ED3770D" w14:textId="2DC14AF9" w:rsidR="00F64CB8" w:rsidRDefault="00F64CB8" w:rsidP="00F64CB8">
            <w:pPr>
              <w:pStyle w:val="ListParagraph"/>
            </w:pPr>
          </w:p>
        </w:tc>
      </w:tr>
      <w:tr w:rsidR="002D564A" w14:paraId="1D7549EA" w14:textId="77777777" w:rsidTr="00F51BD3">
        <w:trPr>
          <w:trHeight w:val="340"/>
        </w:trPr>
        <w:tc>
          <w:tcPr>
            <w:tcW w:w="1323" w:type="dxa"/>
            <w:shd w:val="clear" w:color="auto" w:fill="4BACC6" w:themeFill="accent5"/>
            <w:vAlign w:val="center"/>
          </w:tcPr>
          <w:p w14:paraId="6D4395C4" w14:textId="63AA1A63" w:rsidR="002D564A" w:rsidRPr="003E4BDF" w:rsidRDefault="002D564A" w:rsidP="001B06D1">
            <w:pPr>
              <w:rPr>
                <w:b/>
                <w:color w:val="FFFFFF" w:themeColor="background1"/>
              </w:rPr>
            </w:pPr>
            <w:commentRangeStart w:id="26"/>
            <w:r>
              <w:rPr>
                <w:b/>
                <w:color w:val="FFFFFF" w:themeColor="background1"/>
              </w:rPr>
              <w:t>Initial UI design</w:t>
            </w:r>
            <w:commentRangeEnd w:id="26"/>
            <w:r>
              <w:rPr>
                <w:rStyle w:val="CommentReference"/>
              </w:rPr>
              <w:commentReference w:id="26"/>
            </w:r>
          </w:p>
        </w:tc>
        <w:tc>
          <w:tcPr>
            <w:tcW w:w="8526" w:type="dxa"/>
            <w:gridSpan w:val="2"/>
            <w:vAlign w:val="center"/>
          </w:tcPr>
          <w:p w14:paraId="7923A78F" w14:textId="77777777" w:rsidR="00F51BD3" w:rsidRDefault="00F51BD3" w:rsidP="001B06D1">
            <w:pPr>
              <w:rPr>
                <w:noProof/>
                <w:lang w:val="en-ZA" w:eastAsia="en-ZA"/>
              </w:rPr>
            </w:pPr>
            <w:r>
              <w:rPr>
                <w:noProof/>
                <w:lang w:val="en-ZA" w:eastAsia="en-ZA"/>
              </w:rPr>
              <w:t xml:space="preserve">     </w:t>
            </w:r>
          </w:p>
          <w:p w14:paraId="0396533B" w14:textId="2B3B4DEA" w:rsidR="00DB1365" w:rsidRDefault="00DB1365" w:rsidP="002D564A">
            <w:pPr>
              <w:rPr>
                <w:noProof/>
                <w:lang w:val="en-ZA" w:eastAsia="en-ZA"/>
              </w:rPr>
            </w:pPr>
          </w:p>
          <w:p w14:paraId="1D28C9ED" w14:textId="31DF8B2A" w:rsidR="00DB1365" w:rsidRDefault="00DB1365" w:rsidP="002D564A">
            <w:pPr>
              <w:rPr>
                <w:noProof/>
                <w:lang w:val="en-ZA" w:eastAsia="en-ZA"/>
              </w:rPr>
            </w:pPr>
            <w:r>
              <w:rPr>
                <w:noProof/>
                <w:lang w:val="en-ZA" w:eastAsia="en-ZA"/>
              </w:rPr>
              <w:drawing>
                <wp:inline distT="0" distB="0" distL="0" distR="0" wp14:anchorId="03F4AE93" wp14:editId="2FD26D50">
                  <wp:extent cx="5274310" cy="2640965"/>
                  <wp:effectExtent l="0" t="0" r="254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orm Main Dashboard.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640965"/>
                          </a:xfrm>
                          <a:prstGeom prst="rect">
                            <a:avLst/>
                          </a:prstGeom>
                        </pic:spPr>
                      </pic:pic>
                    </a:graphicData>
                  </a:graphic>
                </wp:inline>
              </w:drawing>
            </w:r>
          </w:p>
          <w:p w14:paraId="67EA8825" w14:textId="77777777" w:rsidR="00DB1365" w:rsidRDefault="00DB1365" w:rsidP="002D564A">
            <w:pPr>
              <w:rPr>
                <w:noProof/>
                <w:lang w:val="en-ZA" w:eastAsia="en-ZA"/>
              </w:rPr>
            </w:pPr>
          </w:p>
          <w:p w14:paraId="7224EABD" w14:textId="11BC65B4" w:rsidR="00DB1365" w:rsidRDefault="00F51BD3" w:rsidP="002D564A">
            <w:pPr>
              <w:rPr>
                <w:noProof/>
                <w:lang w:val="en-ZA" w:eastAsia="en-ZA"/>
              </w:rPr>
            </w:pPr>
            <w:r>
              <w:rPr>
                <w:noProof/>
                <w:lang w:val="en-ZA" w:eastAsia="en-ZA"/>
              </w:rPr>
              <w:t xml:space="preserve"> </w:t>
            </w:r>
            <w:r>
              <w:rPr>
                <w:noProof/>
                <w:lang w:val="en-ZA" w:eastAsia="en-ZA"/>
              </w:rPr>
              <w:drawing>
                <wp:inline distT="0" distB="0" distL="0" distR="0" wp14:anchorId="6FB8380F" wp14:editId="27D6F80B">
                  <wp:extent cx="5274310" cy="312674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View Labs Form.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126740"/>
                          </a:xfrm>
                          <a:prstGeom prst="rect">
                            <a:avLst/>
                          </a:prstGeom>
                        </pic:spPr>
                      </pic:pic>
                    </a:graphicData>
                  </a:graphic>
                </wp:inline>
              </w:drawing>
            </w:r>
          </w:p>
          <w:p w14:paraId="54D57EFB" w14:textId="3AC6A7EC" w:rsidR="002D564A" w:rsidRDefault="00F51BD3" w:rsidP="002D564A">
            <w:r>
              <w:t xml:space="preserve">    </w:t>
            </w:r>
          </w:p>
        </w:tc>
      </w:tr>
    </w:tbl>
    <w:p w14:paraId="0F4B2F7F" w14:textId="1B42F6B1" w:rsidR="00194EF7" w:rsidRDefault="00194EF7"/>
    <w:p w14:paraId="03B128C0" w14:textId="5FAD7266" w:rsidR="004A36A8" w:rsidRPr="004A36A8" w:rsidRDefault="00227496" w:rsidP="004A36A8">
      <w:pPr>
        <w:pStyle w:val="Heading3"/>
      </w:pPr>
      <w:bookmarkStart w:id="27" w:name="_Toc14564050"/>
      <w:r>
        <w:t>Designed by</w:t>
      </w:r>
      <w:bookmarkEnd w:id="27"/>
      <w:r>
        <w:t xml:space="preserve"> </w:t>
      </w:r>
    </w:p>
    <w:p w14:paraId="503BAFC7" w14:textId="77777777" w:rsidR="00BD1E2F" w:rsidRPr="00BD1E2F" w:rsidRDefault="00BD1E2F" w:rsidP="00BD1E2F"/>
    <w:tbl>
      <w:tblPr>
        <w:tblStyle w:val="TableGrid"/>
        <w:tblW w:w="9067" w:type="dxa"/>
        <w:tblLook w:val="04A0" w:firstRow="1" w:lastRow="0" w:firstColumn="1" w:lastColumn="0" w:noHBand="0" w:noVBand="1"/>
      </w:tblPr>
      <w:tblGrid>
        <w:gridCol w:w="1323"/>
        <w:gridCol w:w="1873"/>
        <w:gridCol w:w="6653"/>
      </w:tblGrid>
      <w:tr w:rsidR="002B5288" w:rsidRPr="003E4BDF" w14:paraId="52CF01EB" w14:textId="77777777" w:rsidTr="002B5288">
        <w:trPr>
          <w:trHeight w:val="340"/>
        </w:trPr>
        <w:tc>
          <w:tcPr>
            <w:tcW w:w="1136" w:type="dxa"/>
            <w:shd w:val="clear" w:color="auto" w:fill="4BACC6" w:themeFill="accent5"/>
            <w:vAlign w:val="center"/>
          </w:tcPr>
          <w:p w14:paraId="075650D7" w14:textId="77777777" w:rsidR="007935CC" w:rsidRPr="003E4BDF" w:rsidRDefault="007935CC" w:rsidP="002873A4">
            <w:pPr>
              <w:rPr>
                <w:b/>
                <w:color w:val="FFFFFF" w:themeColor="background1"/>
              </w:rPr>
            </w:pPr>
            <w:r w:rsidRPr="003E4BDF">
              <w:rPr>
                <w:b/>
                <w:color w:val="FFFFFF" w:themeColor="background1"/>
              </w:rPr>
              <w:t>Use Case ID</w:t>
            </w:r>
          </w:p>
        </w:tc>
        <w:tc>
          <w:tcPr>
            <w:tcW w:w="7931" w:type="dxa"/>
            <w:gridSpan w:val="2"/>
            <w:shd w:val="clear" w:color="auto" w:fill="4BACC6" w:themeFill="accent5"/>
            <w:vAlign w:val="center"/>
          </w:tcPr>
          <w:p w14:paraId="15680686" w14:textId="77777777" w:rsidR="007935CC" w:rsidRPr="003E4BDF" w:rsidRDefault="007935CC" w:rsidP="002873A4">
            <w:pPr>
              <w:rPr>
                <w:b/>
                <w:color w:val="FFFFFF" w:themeColor="background1"/>
              </w:rPr>
            </w:pPr>
            <w:r w:rsidRPr="003E4BDF">
              <w:rPr>
                <w:b/>
                <w:color w:val="FFFFFF" w:themeColor="background1"/>
              </w:rPr>
              <w:t xml:space="preserve">Use Case Name </w:t>
            </w:r>
          </w:p>
        </w:tc>
      </w:tr>
      <w:tr w:rsidR="002B5288" w14:paraId="6D4C7A37" w14:textId="77777777" w:rsidTr="002B5288">
        <w:trPr>
          <w:trHeight w:val="340"/>
        </w:trPr>
        <w:tc>
          <w:tcPr>
            <w:tcW w:w="1136" w:type="dxa"/>
            <w:vAlign w:val="center"/>
          </w:tcPr>
          <w:p w14:paraId="6A8979E6" w14:textId="40A7097A" w:rsidR="007935CC" w:rsidRDefault="004C70FD" w:rsidP="002873A4">
            <w:r>
              <w:t>B02</w:t>
            </w:r>
            <w:r w:rsidR="00BD1E2F">
              <w:t>00</w:t>
            </w:r>
          </w:p>
        </w:tc>
        <w:tc>
          <w:tcPr>
            <w:tcW w:w="7931" w:type="dxa"/>
            <w:gridSpan w:val="2"/>
            <w:vAlign w:val="center"/>
          </w:tcPr>
          <w:p w14:paraId="37164B1D" w14:textId="6727A4F5" w:rsidR="007935CC" w:rsidRDefault="00DF5003" w:rsidP="002873A4">
            <w:r>
              <w:t>Find a Machine</w:t>
            </w:r>
          </w:p>
        </w:tc>
      </w:tr>
      <w:tr w:rsidR="002B5288" w:rsidRPr="003E4BDF" w14:paraId="288B6A67" w14:textId="77777777" w:rsidTr="002B5288">
        <w:trPr>
          <w:trHeight w:val="340"/>
        </w:trPr>
        <w:tc>
          <w:tcPr>
            <w:tcW w:w="3147" w:type="dxa"/>
            <w:gridSpan w:val="2"/>
            <w:shd w:val="clear" w:color="auto" w:fill="4BACC6" w:themeFill="accent5"/>
            <w:vAlign w:val="center"/>
          </w:tcPr>
          <w:p w14:paraId="29F9724A" w14:textId="77777777" w:rsidR="007935CC" w:rsidRPr="003E4BDF" w:rsidRDefault="007935CC" w:rsidP="002873A4">
            <w:pPr>
              <w:rPr>
                <w:b/>
                <w:color w:val="FFFFFF" w:themeColor="background1"/>
              </w:rPr>
            </w:pPr>
            <w:r w:rsidRPr="003E4BDF">
              <w:rPr>
                <w:b/>
                <w:color w:val="FFFFFF" w:themeColor="background1"/>
              </w:rPr>
              <w:t>Primary Business Actors</w:t>
            </w:r>
          </w:p>
        </w:tc>
        <w:tc>
          <w:tcPr>
            <w:tcW w:w="5920" w:type="dxa"/>
            <w:shd w:val="clear" w:color="auto" w:fill="4BACC6" w:themeFill="accent5"/>
            <w:vAlign w:val="center"/>
          </w:tcPr>
          <w:p w14:paraId="61A24058" w14:textId="77777777" w:rsidR="007935CC" w:rsidRPr="003E4BDF" w:rsidRDefault="007935CC" w:rsidP="002873A4">
            <w:pPr>
              <w:rPr>
                <w:b/>
                <w:color w:val="FFFFFF" w:themeColor="background1"/>
              </w:rPr>
            </w:pPr>
            <w:r w:rsidRPr="003E4BDF">
              <w:rPr>
                <w:b/>
                <w:color w:val="FFFFFF" w:themeColor="background1"/>
              </w:rPr>
              <w:t>Other participating Actors</w:t>
            </w:r>
          </w:p>
        </w:tc>
      </w:tr>
      <w:tr w:rsidR="002B5288" w14:paraId="16D8ACD9" w14:textId="77777777" w:rsidTr="002B5288">
        <w:trPr>
          <w:trHeight w:val="340"/>
        </w:trPr>
        <w:tc>
          <w:tcPr>
            <w:tcW w:w="3147" w:type="dxa"/>
            <w:gridSpan w:val="2"/>
            <w:vAlign w:val="center"/>
          </w:tcPr>
          <w:p w14:paraId="077DC39E" w14:textId="70A5631E" w:rsidR="007935CC" w:rsidRDefault="00BD1E2F" w:rsidP="002873A4">
            <w:r>
              <w:t>Student</w:t>
            </w:r>
            <w:r w:rsidR="00DF5003">
              <w:t>s and Tutors</w:t>
            </w:r>
          </w:p>
        </w:tc>
        <w:tc>
          <w:tcPr>
            <w:tcW w:w="5920" w:type="dxa"/>
            <w:vAlign w:val="center"/>
          </w:tcPr>
          <w:p w14:paraId="7EC641D6" w14:textId="77777777" w:rsidR="007935CC" w:rsidRDefault="007935CC" w:rsidP="002873A4"/>
        </w:tc>
      </w:tr>
      <w:tr w:rsidR="002B5288" w14:paraId="2C795A8B" w14:textId="77777777" w:rsidTr="002B5288">
        <w:trPr>
          <w:trHeight w:val="340"/>
        </w:trPr>
        <w:tc>
          <w:tcPr>
            <w:tcW w:w="1136" w:type="dxa"/>
            <w:shd w:val="clear" w:color="auto" w:fill="4BACC6" w:themeFill="accent5"/>
            <w:vAlign w:val="center"/>
          </w:tcPr>
          <w:p w14:paraId="116BCF49" w14:textId="77777777" w:rsidR="007935CC" w:rsidRPr="003E4BDF" w:rsidRDefault="007935CC" w:rsidP="002873A4">
            <w:pPr>
              <w:rPr>
                <w:b/>
                <w:color w:val="FFFFFF" w:themeColor="background1"/>
              </w:rPr>
            </w:pPr>
            <w:r w:rsidRPr="003E4BDF">
              <w:rPr>
                <w:b/>
                <w:color w:val="FFFFFF" w:themeColor="background1"/>
              </w:rPr>
              <w:t>Description</w:t>
            </w:r>
          </w:p>
        </w:tc>
        <w:tc>
          <w:tcPr>
            <w:tcW w:w="7931" w:type="dxa"/>
            <w:gridSpan w:val="2"/>
            <w:vAlign w:val="center"/>
          </w:tcPr>
          <w:p w14:paraId="7AD1827D" w14:textId="77777777" w:rsidR="00BD1E2F" w:rsidRDefault="00BD1E2F" w:rsidP="002873A4"/>
          <w:p w14:paraId="01260395" w14:textId="65B69250" w:rsidR="007935CC" w:rsidRDefault="00BD1E2F" w:rsidP="002873A4">
            <w:r>
              <w:t xml:space="preserve">Students </w:t>
            </w:r>
            <w:r w:rsidR="00DF5003">
              <w:t>and tutors must</w:t>
            </w:r>
            <w:r>
              <w:t xml:space="preserve"> be able</w:t>
            </w:r>
            <w:r w:rsidR="00DF5003">
              <w:t xml:space="preserve"> to navigate to any given machine</w:t>
            </w:r>
            <w:r w:rsidR="006E26A9">
              <w:t xml:space="preserve"> within any computer lab</w:t>
            </w:r>
            <w:r>
              <w:t>.</w:t>
            </w:r>
            <w:r w:rsidR="00DF5003">
              <w:t xml:space="preserve"> </w:t>
            </w:r>
          </w:p>
          <w:p w14:paraId="6FFBDDD0" w14:textId="09D6667A" w:rsidR="00BD1E2F" w:rsidRDefault="00BD1E2F" w:rsidP="002873A4"/>
        </w:tc>
      </w:tr>
      <w:tr w:rsidR="002B5288" w14:paraId="71426659" w14:textId="77777777" w:rsidTr="002B5288">
        <w:trPr>
          <w:trHeight w:val="340"/>
        </w:trPr>
        <w:tc>
          <w:tcPr>
            <w:tcW w:w="1136" w:type="dxa"/>
            <w:shd w:val="clear" w:color="auto" w:fill="4BACC6" w:themeFill="accent5"/>
            <w:vAlign w:val="center"/>
          </w:tcPr>
          <w:p w14:paraId="46934237" w14:textId="20320DC8" w:rsidR="00BD1E2F" w:rsidRPr="003E4BDF" w:rsidRDefault="007935CC" w:rsidP="002873A4">
            <w:pPr>
              <w:rPr>
                <w:b/>
                <w:color w:val="FFFFFF" w:themeColor="background1"/>
              </w:rPr>
            </w:pPr>
            <w:r w:rsidRPr="003E4BDF">
              <w:rPr>
                <w:b/>
                <w:color w:val="FFFFFF" w:themeColor="background1"/>
              </w:rPr>
              <w:t>Pre-Conditions</w:t>
            </w:r>
          </w:p>
        </w:tc>
        <w:tc>
          <w:tcPr>
            <w:tcW w:w="7931" w:type="dxa"/>
            <w:gridSpan w:val="2"/>
            <w:vAlign w:val="center"/>
          </w:tcPr>
          <w:p w14:paraId="0805AF23" w14:textId="77777777" w:rsidR="002B5288" w:rsidRDefault="002B5288" w:rsidP="002B5288"/>
          <w:p w14:paraId="2719177C" w14:textId="77777777" w:rsidR="002B5288" w:rsidRDefault="006E26A9" w:rsidP="00971954">
            <w:r>
              <w:t xml:space="preserve">To find a machine, the user must be on the View Labs form and choose to search for a machine. </w:t>
            </w:r>
          </w:p>
          <w:p w14:paraId="1A6008E8" w14:textId="24247E96" w:rsidR="00971954" w:rsidRDefault="00971954" w:rsidP="00971954"/>
        </w:tc>
      </w:tr>
      <w:tr w:rsidR="002B5288" w14:paraId="0E6FFBFA" w14:textId="77777777" w:rsidTr="002B5288">
        <w:trPr>
          <w:trHeight w:val="340"/>
        </w:trPr>
        <w:tc>
          <w:tcPr>
            <w:tcW w:w="1136" w:type="dxa"/>
            <w:shd w:val="clear" w:color="auto" w:fill="4BACC6" w:themeFill="accent5"/>
            <w:vAlign w:val="center"/>
          </w:tcPr>
          <w:p w14:paraId="1B5D5BC5" w14:textId="77777777" w:rsidR="007935CC" w:rsidRPr="003E4BDF" w:rsidRDefault="007935CC" w:rsidP="002873A4">
            <w:pPr>
              <w:rPr>
                <w:b/>
                <w:color w:val="FFFFFF" w:themeColor="background1"/>
              </w:rPr>
            </w:pPr>
            <w:r w:rsidRPr="003E4BDF">
              <w:rPr>
                <w:b/>
                <w:color w:val="FFFFFF" w:themeColor="background1"/>
              </w:rPr>
              <w:t>Triggers</w:t>
            </w:r>
          </w:p>
        </w:tc>
        <w:tc>
          <w:tcPr>
            <w:tcW w:w="7931" w:type="dxa"/>
            <w:gridSpan w:val="2"/>
            <w:vAlign w:val="center"/>
          </w:tcPr>
          <w:p w14:paraId="48459EFD" w14:textId="77777777" w:rsidR="00971954" w:rsidRDefault="00971954" w:rsidP="00971954"/>
          <w:p w14:paraId="5B82A17D" w14:textId="1FD8B627" w:rsidR="007935CC" w:rsidRDefault="00971954" w:rsidP="00971954">
            <w:r>
              <w:t>User searches for a machine by providing a unique machine identifier.</w:t>
            </w:r>
          </w:p>
          <w:p w14:paraId="67965CB8" w14:textId="70327A16" w:rsidR="00971954" w:rsidRDefault="00971954" w:rsidP="00971954"/>
        </w:tc>
      </w:tr>
      <w:tr w:rsidR="002B5288" w14:paraId="5D49BE85" w14:textId="77777777" w:rsidTr="002B5288">
        <w:trPr>
          <w:trHeight w:val="340"/>
        </w:trPr>
        <w:tc>
          <w:tcPr>
            <w:tcW w:w="1136" w:type="dxa"/>
            <w:shd w:val="clear" w:color="auto" w:fill="4BACC6" w:themeFill="accent5"/>
            <w:vAlign w:val="center"/>
          </w:tcPr>
          <w:p w14:paraId="79226655" w14:textId="77777777" w:rsidR="007935CC" w:rsidRPr="003E4BDF" w:rsidRDefault="007935CC" w:rsidP="002873A4">
            <w:pPr>
              <w:rPr>
                <w:b/>
                <w:color w:val="FFFFFF" w:themeColor="background1"/>
              </w:rPr>
            </w:pPr>
            <w:r w:rsidRPr="003E4BDF">
              <w:rPr>
                <w:b/>
                <w:color w:val="FFFFFF" w:themeColor="background1"/>
              </w:rPr>
              <w:t>Post-Conditions</w:t>
            </w:r>
          </w:p>
        </w:tc>
        <w:tc>
          <w:tcPr>
            <w:tcW w:w="7931" w:type="dxa"/>
            <w:gridSpan w:val="2"/>
            <w:vAlign w:val="center"/>
          </w:tcPr>
          <w:p w14:paraId="3A6951F7" w14:textId="77777777" w:rsidR="00971954" w:rsidRDefault="00971954" w:rsidP="002873A4"/>
          <w:p w14:paraId="5FA644BB" w14:textId="1467548A" w:rsidR="007935CC" w:rsidRDefault="00971954" w:rsidP="002873A4">
            <w:r>
              <w:t>The computer labs</w:t>
            </w:r>
            <w:r w:rsidR="002B5288">
              <w:t xml:space="preserve"> floor layout</w:t>
            </w:r>
            <w:r>
              <w:t xml:space="preserve"> plan</w:t>
            </w:r>
            <w:r w:rsidR="002B5288">
              <w:t xml:space="preserve"> </w:t>
            </w:r>
            <w:r>
              <w:t>is narrowed down to only</w:t>
            </w:r>
            <w:r w:rsidR="002B5288">
              <w:t xml:space="preserve"> </w:t>
            </w:r>
            <w:r>
              <w:t>display the specific lab in which the machine searched for is found and other relevant data.</w:t>
            </w:r>
          </w:p>
          <w:p w14:paraId="37BCB3C8" w14:textId="2057B422" w:rsidR="00971954" w:rsidRDefault="00971954" w:rsidP="002873A4"/>
        </w:tc>
      </w:tr>
      <w:tr w:rsidR="002B5288" w14:paraId="6EE5EA28" w14:textId="77777777" w:rsidTr="002B5288">
        <w:trPr>
          <w:trHeight w:val="340"/>
        </w:trPr>
        <w:tc>
          <w:tcPr>
            <w:tcW w:w="1136" w:type="dxa"/>
            <w:shd w:val="clear" w:color="auto" w:fill="4BACC6" w:themeFill="accent5"/>
            <w:vAlign w:val="center"/>
          </w:tcPr>
          <w:p w14:paraId="711EDD5D" w14:textId="77777777" w:rsidR="007935CC" w:rsidRPr="003E4BDF" w:rsidRDefault="007935CC" w:rsidP="002873A4">
            <w:pPr>
              <w:rPr>
                <w:b/>
                <w:color w:val="FFFFFF" w:themeColor="background1"/>
              </w:rPr>
            </w:pPr>
            <w:r w:rsidRPr="003E4BDF">
              <w:rPr>
                <w:b/>
                <w:color w:val="FFFFFF" w:themeColor="background1"/>
              </w:rPr>
              <w:t>Basic Flow of Events</w:t>
            </w:r>
          </w:p>
        </w:tc>
        <w:tc>
          <w:tcPr>
            <w:tcW w:w="7931" w:type="dxa"/>
            <w:gridSpan w:val="2"/>
            <w:vAlign w:val="center"/>
          </w:tcPr>
          <w:p w14:paraId="62D4868D" w14:textId="77777777" w:rsidR="002B5288" w:rsidRDefault="002B5288" w:rsidP="002B5288">
            <w:pPr>
              <w:pStyle w:val="ListParagraph"/>
            </w:pPr>
          </w:p>
          <w:p w14:paraId="1CEC333E" w14:textId="362AB05A" w:rsidR="002B5288" w:rsidRDefault="00971954" w:rsidP="00D569A9">
            <w:pPr>
              <w:pStyle w:val="ListParagraph"/>
              <w:numPr>
                <w:ilvl w:val="0"/>
                <w:numId w:val="10"/>
              </w:numPr>
            </w:pPr>
            <w:r>
              <w:t>View Labs form is shown.</w:t>
            </w:r>
          </w:p>
          <w:p w14:paraId="2C768A65" w14:textId="7788835B" w:rsidR="002B5288" w:rsidRDefault="00971954" w:rsidP="00D569A9">
            <w:pPr>
              <w:pStyle w:val="ListParagraph"/>
              <w:numPr>
                <w:ilvl w:val="0"/>
                <w:numId w:val="10"/>
              </w:numPr>
            </w:pPr>
            <w:r>
              <w:t>User provides a unique machine identifier.</w:t>
            </w:r>
          </w:p>
          <w:p w14:paraId="5AA8195C" w14:textId="4256322E" w:rsidR="002B5288" w:rsidRDefault="00971954" w:rsidP="00D569A9">
            <w:pPr>
              <w:pStyle w:val="ListParagraph"/>
              <w:numPr>
                <w:ilvl w:val="0"/>
                <w:numId w:val="10"/>
              </w:numPr>
            </w:pPr>
            <w:r>
              <w:t>User is redirected to the specific lab in which the machine searched for is found, but mainly giving attention to the searched machine’s data.</w:t>
            </w:r>
          </w:p>
          <w:p w14:paraId="481F2BF3" w14:textId="77757350" w:rsidR="002B5288" w:rsidRDefault="002B5288" w:rsidP="00971954">
            <w:pPr>
              <w:pStyle w:val="ListParagraph"/>
            </w:pPr>
          </w:p>
        </w:tc>
      </w:tr>
      <w:tr w:rsidR="002B5288" w14:paraId="69D98E3E" w14:textId="77777777" w:rsidTr="002B5288">
        <w:trPr>
          <w:trHeight w:val="340"/>
        </w:trPr>
        <w:tc>
          <w:tcPr>
            <w:tcW w:w="1136" w:type="dxa"/>
            <w:shd w:val="clear" w:color="auto" w:fill="4BACC6" w:themeFill="accent5"/>
            <w:vAlign w:val="center"/>
          </w:tcPr>
          <w:p w14:paraId="0554FB6B" w14:textId="77777777" w:rsidR="007935CC" w:rsidRPr="003E4BDF" w:rsidRDefault="007935CC" w:rsidP="002873A4">
            <w:pPr>
              <w:rPr>
                <w:b/>
                <w:color w:val="FFFFFF" w:themeColor="background1"/>
              </w:rPr>
            </w:pPr>
            <w:commentRangeStart w:id="28"/>
            <w:r>
              <w:rPr>
                <w:b/>
                <w:color w:val="FFFFFF" w:themeColor="background1"/>
              </w:rPr>
              <w:t>Alternate Flow of events</w:t>
            </w:r>
            <w:commentRangeEnd w:id="28"/>
            <w:r>
              <w:rPr>
                <w:rStyle w:val="CommentReference"/>
              </w:rPr>
              <w:commentReference w:id="28"/>
            </w:r>
          </w:p>
        </w:tc>
        <w:tc>
          <w:tcPr>
            <w:tcW w:w="7931" w:type="dxa"/>
            <w:gridSpan w:val="2"/>
            <w:vAlign w:val="center"/>
          </w:tcPr>
          <w:p w14:paraId="04C9C648" w14:textId="77777777" w:rsidR="00F73085" w:rsidRDefault="00F73085" w:rsidP="00F73085">
            <w:pPr>
              <w:rPr>
                <w:highlight w:val="yellow"/>
              </w:rPr>
            </w:pPr>
          </w:p>
          <w:p w14:paraId="56CFBD5B" w14:textId="77777777" w:rsidR="007935CC" w:rsidRDefault="00971954" w:rsidP="00D569A9">
            <w:pPr>
              <w:pStyle w:val="ListParagraph"/>
              <w:numPr>
                <w:ilvl w:val="0"/>
                <w:numId w:val="9"/>
              </w:numPr>
            </w:pPr>
            <w:r>
              <w:t xml:space="preserve">User provides </w:t>
            </w:r>
            <w:r w:rsidR="002B363B">
              <w:t>an invalid machine identifier.</w:t>
            </w:r>
          </w:p>
          <w:p w14:paraId="73335DE8" w14:textId="77777777" w:rsidR="002B363B" w:rsidRDefault="002B363B" w:rsidP="00D569A9">
            <w:pPr>
              <w:pStyle w:val="ListParagraph"/>
              <w:numPr>
                <w:ilvl w:val="0"/>
                <w:numId w:val="9"/>
              </w:numPr>
            </w:pPr>
            <w:r>
              <w:t>The system signals an invalid input notification and prompts re-entry</w:t>
            </w:r>
          </w:p>
          <w:p w14:paraId="0C6CBB2A" w14:textId="77777777" w:rsidR="002B363B" w:rsidRDefault="002B363B" w:rsidP="00D569A9">
            <w:pPr>
              <w:pStyle w:val="ListParagraph"/>
              <w:numPr>
                <w:ilvl w:val="0"/>
                <w:numId w:val="9"/>
              </w:numPr>
            </w:pPr>
            <w:r>
              <w:t>Basic flow of events number 2.</w:t>
            </w:r>
          </w:p>
          <w:p w14:paraId="283DE727" w14:textId="3AC40125" w:rsidR="002B363B" w:rsidRDefault="002B363B" w:rsidP="002B363B">
            <w:pPr>
              <w:pStyle w:val="ListParagraph"/>
            </w:pPr>
          </w:p>
        </w:tc>
      </w:tr>
      <w:tr w:rsidR="002B5288" w14:paraId="610324B1" w14:textId="77777777" w:rsidTr="002B5288">
        <w:trPr>
          <w:trHeight w:val="340"/>
        </w:trPr>
        <w:tc>
          <w:tcPr>
            <w:tcW w:w="1136" w:type="dxa"/>
            <w:shd w:val="clear" w:color="auto" w:fill="4BACC6" w:themeFill="accent5"/>
            <w:vAlign w:val="center"/>
          </w:tcPr>
          <w:p w14:paraId="5A32E0E0" w14:textId="77777777" w:rsidR="007935CC" w:rsidRPr="003E4BDF" w:rsidRDefault="007935CC" w:rsidP="002873A4">
            <w:pPr>
              <w:rPr>
                <w:b/>
                <w:color w:val="FFFFFF" w:themeColor="background1"/>
              </w:rPr>
            </w:pPr>
            <w:commentRangeStart w:id="29"/>
            <w:r>
              <w:rPr>
                <w:b/>
                <w:color w:val="FFFFFF" w:themeColor="background1"/>
              </w:rPr>
              <w:t>Initial UI design</w:t>
            </w:r>
            <w:commentRangeEnd w:id="29"/>
            <w:r>
              <w:rPr>
                <w:rStyle w:val="CommentReference"/>
              </w:rPr>
              <w:commentReference w:id="29"/>
            </w:r>
          </w:p>
        </w:tc>
        <w:tc>
          <w:tcPr>
            <w:tcW w:w="7931" w:type="dxa"/>
            <w:gridSpan w:val="2"/>
            <w:vAlign w:val="center"/>
          </w:tcPr>
          <w:p w14:paraId="2CE76C76" w14:textId="2E989B0A" w:rsidR="002B5288" w:rsidRDefault="002B5288" w:rsidP="002873A4"/>
          <w:p w14:paraId="1B80E2F1" w14:textId="415E1095" w:rsidR="007935CC" w:rsidRDefault="002B363B" w:rsidP="002873A4">
            <w:r>
              <w:rPr>
                <w:noProof/>
                <w:lang w:val="en-ZA" w:eastAsia="en-ZA"/>
              </w:rPr>
              <w:drawing>
                <wp:inline distT="0" distB="0" distL="0" distR="0" wp14:anchorId="50AF0875" wp14:editId="14ADA795">
                  <wp:extent cx="5274310" cy="2562225"/>
                  <wp:effectExtent l="0" t="0" r="254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nd Machine Form.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562225"/>
                          </a:xfrm>
                          <a:prstGeom prst="rect">
                            <a:avLst/>
                          </a:prstGeom>
                        </pic:spPr>
                      </pic:pic>
                    </a:graphicData>
                  </a:graphic>
                </wp:inline>
              </w:drawing>
            </w:r>
          </w:p>
          <w:p w14:paraId="6CE9D0FB" w14:textId="7E2A9FE5" w:rsidR="002B5288" w:rsidRDefault="002B5288" w:rsidP="002873A4"/>
        </w:tc>
      </w:tr>
    </w:tbl>
    <w:p w14:paraId="22B65B8D" w14:textId="2DF47E87" w:rsidR="00E93801" w:rsidRDefault="00E93801"/>
    <w:p w14:paraId="17A6D364" w14:textId="77777777" w:rsidR="00E93801" w:rsidRDefault="00E93801">
      <w:r>
        <w:br w:type="page"/>
      </w:r>
    </w:p>
    <w:p w14:paraId="1E236C05" w14:textId="613B4AF7" w:rsidR="00194EF7" w:rsidRPr="00194EF7" w:rsidRDefault="00E93801" w:rsidP="000C72AB">
      <w:pPr>
        <w:pStyle w:val="Heading3"/>
      </w:pPr>
      <w:bookmarkStart w:id="30" w:name="_Toc14564051"/>
      <w:r>
        <w:t>Designe</w:t>
      </w:r>
      <w:r w:rsidR="00373993">
        <w:t>d by</w:t>
      </w:r>
      <w:bookmarkEnd w:id="30"/>
      <w:r w:rsidR="00373993">
        <w:t xml:space="preserve"> </w:t>
      </w:r>
    </w:p>
    <w:tbl>
      <w:tblPr>
        <w:tblStyle w:val="TableGrid"/>
        <w:tblW w:w="9849" w:type="dxa"/>
        <w:tblLook w:val="04A0" w:firstRow="1" w:lastRow="0" w:firstColumn="1" w:lastColumn="0" w:noHBand="0" w:noVBand="1"/>
      </w:tblPr>
      <w:tblGrid>
        <w:gridCol w:w="1323"/>
        <w:gridCol w:w="1852"/>
        <w:gridCol w:w="6674"/>
      </w:tblGrid>
      <w:tr w:rsidR="00E93801" w:rsidRPr="003E4BDF" w14:paraId="62B1E91A" w14:textId="77777777" w:rsidTr="003A0704">
        <w:trPr>
          <w:trHeight w:val="340"/>
        </w:trPr>
        <w:tc>
          <w:tcPr>
            <w:tcW w:w="1323" w:type="dxa"/>
            <w:shd w:val="clear" w:color="auto" w:fill="4BACC6" w:themeFill="accent5"/>
            <w:vAlign w:val="center"/>
          </w:tcPr>
          <w:p w14:paraId="28FA9EC7" w14:textId="77777777" w:rsidR="00E93801" w:rsidRPr="003E4BDF" w:rsidRDefault="00E93801" w:rsidP="000C3DFD">
            <w:pPr>
              <w:rPr>
                <w:b/>
                <w:color w:val="FFFFFF" w:themeColor="background1"/>
              </w:rPr>
            </w:pPr>
            <w:r w:rsidRPr="003E4BDF">
              <w:rPr>
                <w:b/>
                <w:color w:val="FFFFFF" w:themeColor="background1"/>
              </w:rPr>
              <w:t>Use Case ID</w:t>
            </w:r>
          </w:p>
        </w:tc>
        <w:tc>
          <w:tcPr>
            <w:tcW w:w="8526" w:type="dxa"/>
            <w:gridSpan w:val="2"/>
            <w:shd w:val="clear" w:color="auto" w:fill="4BACC6" w:themeFill="accent5"/>
            <w:vAlign w:val="center"/>
          </w:tcPr>
          <w:p w14:paraId="31AA05EB" w14:textId="77777777" w:rsidR="00E93801" w:rsidRPr="003E4BDF" w:rsidRDefault="00E93801" w:rsidP="000C3DFD">
            <w:pPr>
              <w:rPr>
                <w:b/>
                <w:color w:val="FFFFFF" w:themeColor="background1"/>
              </w:rPr>
            </w:pPr>
            <w:r w:rsidRPr="003E4BDF">
              <w:rPr>
                <w:b/>
                <w:color w:val="FFFFFF" w:themeColor="background1"/>
              </w:rPr>
              <w:t xml:space="preserve">Use Case Name </w:t>
            </w:r>
          </w:p>
        </w:tc>
      </w:tr>
      <w:tr w:rsidR="00E93801" w14:paraId="664FA94F" w14:textId="77777777" w:rsidTr="003A0704">
        <w:trPr>
          <w:trHeight w:val="340"/>
        </w:trPr>
        <w:tc>
          <w:tcPr>
            <w:tcW w:w="1323" w:type="dxa"/>
            <w:vAlign w:val="center"/>
          </w:tcPr>
          <w:p w14:paraId="5E487764" w14:textId="7CE5304C" w:rsidR="00E93801" w:rsidRPr="00C62497" w:rsidRDefault="004C70FD" w:rsidP="000C3DFD">
            <w:pPr>
              <w:rPr>
                <w:b/>
                <w:color w:val="FF0000"/>
                <w:sz w:val="28"/>
                <w:szCs w:val="28"/>
              </w:rPr>
            </w:pPr>
            <w:r w:rsidRPr="00C62497">
              <w:rPr>
                <w:b/>
                <w:color w:val="FF0000"/>
                <w:sz w:val="28"/>
                <w:szCs w:val="28"/>
              </w:rPr>
              <w:t>B03</w:t>
            </w:r>
            <w:r w:rsidR="00E93801" w:rsidRPr="00C62497">
              <w:rPr>
                <w:b/>
                <w:color w:val="FF0000"/>
                <w:sz w:val="28"/>
                <w:szCs w:val="28"/>
              </w:rPr>
              <w:t>00</w:t>
            </w:r>
          </w:p>
        </w:tc>
        <w:tc>
          <w:tcPr>
            <w:tcW w:w="8526" w:type="dxa"/>
            <w:gridSpan w:val="2"/>
            <w:vAlign w:val="center"/>
          </w:tcPr>
          <w:p w14:paraId="1D191537" w14:textId="5F155124" w:rsidR="00E93801" w:rsidRPr="00C62497" w:rsidRDefault="00606A13" w:rsidP="000C3DFD">
            <w:pPr>
              <w:rPr>
                <w:b/>
                <w:color w:val="FF0000"/>
                <w:sz w:val="28"/>
                <w:szCs w:val="28"/>
              </w:rPr>
            </w:pPr>
            <w:r w:rsidRPr="00C62497">
              <w:rPr>
                <w:b/>
                <w:color w:val="FF0000"/>
                <w:sz w:val="28"/>
                <w:szCs w:val="28"/>
              </w:rPr>
              <w:t>View Tutors List</w:t>
            </w:r>
          </w:p>
        </w:tc>
      </w:tr>
      <w:tr w:rsidR="00E93801" w:rsidRPr="003E4BDF" w14:paraId="20810DBB" w14:textId="77777777" w:rsidTr="003A0704">
        <w:trPr>
          <w:trHeight w:val="340"/>
        </w:trPr>
        <w:tc>
          <w:tcPr>
            <w:tcW w:w="3175" w:type="dxa"/>
            <w:gridSpan w:val="2"/>
            <w:shd w:val="clear" w:color="auto" w:fill="4BACC6" w:themeFill="accent5"/>
            <w:vAlign w:val="center"/>
          </w:tcPr>
          <w:p w14:paraId="191F1CBC" w14:textId="77777777" w:rsidR="00E93801" w:rsidRPr="003E4BDF" w:rsidRDefault="00E93801" w:rsidP="000C3DFD">
            <w:pPr>
              <w:rPr>
                <w:b/>
                <w:color w:val="FFFFFF" w:themeColor="background1"/>
              </w:rPr>
            </w:pPr>
            <w:r w:rsidRPr="003E4BDF">
              <w:rPr>
                <w:b/>
                <w:color w:val="FFFFFF" w:themeColor="background1"/>
              </w:rPr>
              <w:t>Primary Business Actors</w:t>
            </w:r>
          </w:p>
        </w:tc>
        <w:tc>
          <w:tcPr>
            <w:tcW w:w="6674" w:type="dxa"/>
            <w:shd w:val="clear" w:color="auto" w:fill="4BACC6" w:themeFill="accent5"/>
            <w:vAlign w:val="center"/>
          </w:tcPr>
          <w:p w14:paraId="599E1463" w14:textId="77777777" w:rsidR="00E93801" w:rsidRPr="003E4BDF" w:rsidRDefault="00E93801" w:rsidP="000C3DFD">
            <w:pPr>
              <w:rPr>
                <w:b/>
                <w:color w:val="FFFFFF" w:themeColor="background1"/>
              </w:rPr>
            </w:pPr>
            <w:r w:rsidRPr="003E4BDF">
              <w:rPr>
                <w:b/>
                <w:color w:val="FFFFFF" w:themeColor="background1"/>
              </w:rPr>
              <w:t>Other participating Actors</w:t>
            </w:r>
          </w:p>
        </w:tc>
      </w:tr>
      <w:tr w:rsidR="00E93801" w14:paraId="471954C8" w14:textId="77777777" w:rsidTr="003A0704">
        <w:trPr>
          <w:trHeight w:val="340"/>
        </w:trPr>
        <w:tc>
          <w:tcPr>
            <w:tcW w:w="3175" w:type="dxa"/>
            <w:gridSpan w:val="2"/>
            <w:vAlign w:val="center"/>
          </w:tcPr>
          <w:p w14:paraId="07BB85B7" w14:textId="77777777" w:rsidR="00CB6486" w:rsidRDefault="00CB6486" w:rsidP="000C3DFD"/>
          <w:p w14:paraId="59632339" w14:textId="524B9CB2" w:rsidR="00E93801" w:rsidRDefault="004C70FD" w:rsidP="000C3DFD">
            <w:r>
              <w:t>Students</w:t>
            </w:r>
          </w:p>
          <w:p w14:paraId="11F88AC4" w14:textId="152F79DF" w:rsidR="00CB6486" w:rsidRDefault="00CB6486" w:rsidP="000C3DFD"/>
        </w:tc>
        <w:tc>
          <w:tcPr>
            <w:tcW w:w="6674" w:type="dxa"/>
            <w:vAlign w:val="center"/>
          </w:tcPr>
          <w:p w14:paraId="06F02DCA" w14:textId="2B70928F" w:rsidR="00E93801" w:rsidRDefault="00E93801" w:rsidP="000C3DFD"/>
        </w:tc>
      </w:tr>
      <w:tr w:rsidR="00E93801" w14:paraId="18AA2075" w14:textId="77777777" w:rsidTr="003A0704">
        <w:trPr>
          <w:trHeight w:val="340"/>
        </w:trPr>
        <w:tc>
          <w:tcPr>
            <w:tcW w:w="1323" w:type="dxa"/>
            <w:shd w:val="clear" w:color="auto" w:fill="4BACC6" w:themeFill="accent5"/>
            <w:vAlign w:val="center"/>
          </w:tcPr>
          <w:p w14:paraId="31D6518D" w14:textId="77777777" w:rsidR="00E93801" w:rsidRPr="003E4BDF" w:rsidRDefault="00E93801" w:rsidP="000C3DFD">
            <w:pPr>
              <w:rPr>
                <w:b/>
                <w:color w:val="FFFFFF" w:themeColor="background1"/>
              </w:rPr>
            </w:pPr>
            <w:r w:rsidRPr="003E4BDF">
              <w:rPr>
                <w:b/>
                <w:color w:val="FFFFFF" w:themeColor="background1"/>
              </w:rPr>
              <w:t>Description</w:t>
            </w:r>
          </w:p>
        </w:tc>
        <w:tc>
          <w:tcPr>
            <w:tcW w:w="8526" w:type="dxa"/>
            <w:gridSpan w:val="2"/>
            <w:vAlign w:val="center"/>
          </w:tcPr>
          <w:p w14:paraId="06036059" w14:textId="609C1148" w:rsidR="00E93801" w:rsidRDefault="00E93801" w:rsidP="000C3DFD"/>
          <w:p w14:paraId="75E2AA80" w14:textId="77777777" w:rsidR="00E93801" w:rsidRDefault="00CB6486" w:rsidP="006513E8">
            <w:r>
              <w:t>Users must be able to view</w:t>
            </w:r>
            <w:r w:rsidR="00E93801">
              <w:t xml:space="preserve"> </w:t>
            </w:r>
            <w:r w:rsidR="006513E8">
              <w:t xml:space="preserve">approved tutors for each module. </w:t>
            </w:r>
          </w:p>
          <w:p w14:paraId="47440CC1" w14:textId="38718406" w:rsidR="006513E8" w:rsidRDefault="006513E8" w:rsidP="006513E8"/>
        </w:tc>
      </w:tr>
      <w:tr w:rsidR="00E93801" w14:paraId="30A9CF4F" w14:textId="77777777" w:rsidTr="003A0704">
        <w:trPr>
          <w:trHeight w:val="340"/>
        </w:trPr>
        <w:tc>
          <w:tcPr>
            <w:tcW w:w="1323" w:type="dxa"/>
            <w:shd w:val="clear" w:color="auto" w:fill="4BACC6" w:themeFill="accent5"/>
            <w:vAlign w:val="center"/>
          </w:tcPr>
          <w:p w14:paraId="51ABE1E6" w14:textId="77777777" w:rsidR="00E93801" w:rsidRPr="003E4BDF" w:rsidRDefault="00E93801" w:rsidP="000C3DFD">
            <w:pPr>
              <w:rPr>
                <w:b/>
                <w:color w:val="FFFFFF" w:themeColor="background1"/>
              </w:rPr>
            </w:pPr>
            <w:r w:rsidRPr="003E4BDF">
              <w:rPr>
                <w:b/>
                <w:color w:val="FFFFFF" w:themeColor="background1"/>
              </w:rPr>
              <w:t>Pre-Conditions</w:t>
            </w:r>
          </w:p>
        </w:tc>
        <w:tc>
          <w:tcPr>
            <w:tcW w:w="8526" w:type="dxa"/>
            <w:gridSpan w:val="2"/>
            <w:vAlign w:val="center"/>
          </w:tcPr>
          <w:p w14:paraId="4A0613A3" w14:textId="77777777" w:rsidR="00E93801" w:rsidRDefault="00E93801" w:rsidP="000C3DFD"/>
          <w:p w14:paraId="598BF791" w14:textId="743D573A" w:rsidR="00CB6486" w:rsidRDefault="00CB6486" w:rsidP="00CB6486">
            <w:r>
              <w:t xml:space="preserve">To View Tutors, the user must be logged in.  </w:t>
            </w:r>
            <w:r w:rsidR="00E93801">
              <w:t>There must be at least one</w:t>
            </w:r>
            <w:r w:rsidR="00C62497">
              <w:t xml:space="preserve"> tutor for a module to be displayed. </w:t>
            </w:r>
          </w:p>
          <w:p w14:paraId="70420AEB" w14:textId="2E67A75A" w:rsidR="00E93801" w:rsidRDefault="00CB6486" w:rsidP="00CB6486">
            <w:r>
              <w:t xml:space="preserve"> </w:t>
            </w:r>
          </w:p>
        </w:tc>
      </w:tr>
      <w:tr w:rsidR="00E93801" w14:paraId="06610A6F" w14:textId="77777777" w:rsidTr="003A0704">
        <w:trPr>
          <w:trHeight w:val="340"/>
        </w:trPr>
        <w:tc>
          <w:tcPr>
            <w:tcW w:w="1323" w:type="dxa"/>
            <w:shd w:val="clear" w:color="auto" w:fill="4BACC6" w:themeFill="accent5"/>
            <w:vAlign w:val="center"/>
          </w:tcPr>
          <w:p w14:paraId="7D82DFF0" w14:textId="77777777" w:rsidR="00E93801" w:rsidRPr="003E4BDF" w:rsidRDefault="00E93801" w:rsidP="000C3DFD">
            <w:pPr>
              <w:rPr>
                <w:b/>
                <w:color w:val="FFFFFF" w:themeColor="background1"/>
              </w:rPr>
            </w:pPr>
            <w:r w:rsidRPr="003E4BDF">
              <w:rPr>
                <w:b/>
                <w:color w:val="FFFFFF" w:themeColor="background1"/>
              </w:rPr>
              <w:t>Triggers</w:t>
            </w:r>
          </w:p>
        </w:tc>
        <w:tc>
          <w:tcPr>
            <w:tcW w:w="8526" w:type="dxa"/>
            <w:gridSpan w:val="2"/>
            <w:vAlign w:val="center"/>
          </w:tcPr>
          <w:p w14:paraId="20D5FD04" w14:textId="59307EE1" w:rsidR="00E93801" w:rsidRDefault="00E93801" w:rsidP="000C3DFD"/>
          <w:p w14:paraId="34805C86" w14:textId="7A2132EF" w:rsidR="00E93801" w:rsidRDefault="00CB6486" w:rsidP="000C3DFD">
            <w:r>
              <w:t>User clicks on ‘view tutors’ button.</w:t>
            </w:r>
          </w:p>
          <w:p w14:paraId="6FF4334D" w14:textId="77777777" w:rsidR="00E93801" w:rsidRDefault="00E93801" w:rsidP="00E93801"/>
        </w:tc>
      </w:tr>
      <w:tr w:rsidR="00E93801" w14:paraId="3A1C1953" w14:textId="77777777" w:rsidTr="003A0704">
        <w:trPr>
          <w:trHeight w:val="340"/>
        </w:trPr>
        <w:tc>
          <w:tcPr>
            <w:tcW w:w="1323" w:type="dxa"/>
            <w:shd w:val="clear" w:color="auto" w:fill="4BACC6" w:themeFill="accent5"/>
            <w:vAlign w:val="center"/>
          </w:tcPr>
          <w:p w14:paraId="12112EA8" w14:textId="77777777" w:rsidR="00CB6486" w:rsidRDefault="00CB6486" w:rsidP="000C3DFD">
            <w:pPr>
              <w:rPr>
                <w:b/>
                <w:color w:val="FFFFFF" w:themeColor="background1"/>
              </w:rPr>
            </w:pPr>
          </w:p>
          <w:p w14:paraId="19B3F585" w14:textId="016EC892" w:rsidR="00E93801" w:rsidRDefault="00E93801" w:rsidP="000C3DFD">
            <w:pPr>
              <w:rPr>
                <w:b/>
                <w:color w:val="FFFFFF" w:themeColor="background1"/>
              </w:rPr>
            </w:pPr>
            <w:r w:rsidRPr="003E4BDF">
              <w:rPr>
                <w:b/>
                <w:color w:val="FFFFFF" w:themeColor="background1"/>
              </w:rPr>
              <w:t>Post-Conditions</w:t>
            </w:r>
          </w:p>
          <w:p w14:paraId="53DA08BC" w14:textId="506DA731" w:rsidR="00CB6486" w:rsidRPr="003E4BDF" w:rsidRDefault="00CB6486" w:rsidP="000C3DFD">
            <w:pPr>
              <w:rPr>
                <w:b/>
                <w:color w:val="FFFFFF" w:themeColor="background1"/>
              </w:rPr>
            </w:pPr>
          </w:p>
        </w:tc>
        <w:tc>
          <w:tcPr>
            <w:tcW w:w="8526" w:type="dxa"/>
            <w:gridSpan w:val="2"/>
            <w:vAlign w:val="center"/>
          </w:tcPr>
          <w:p w14:paraId="065D0882" w14:textId="70485244" w:rsidR="00E93801" w:rsidRDefault="00CB6486" w:rsidP="00CB6486">
            <w:r>
              <w:t xml:space="preserve">A list of tutors for each module is shown to the user. </w:t>
            </w:r>
          </w:p>
        </w:tc>
      </w:tr>
      <w:tr w:rsidR="00E93801" w14:paraId="3224568D" w14:textId="77777777" w:rsidTr="003A0704">
        <w:trPr>
          <w:trHeight w:val="340"/>
        </w:trPr>
        <w:tc>
          <w:tcPr>
            <w:tcW w:w="1323" w:type="dxa"/>
            <w:shd w:val="clear" w:color="auto" w:fill="4BACC6" w:themeFill="accent5"/>
            <w:vAlign w:val="center"/>
          </w:tcPr>
          <w:p w14:paraId="63046489" w14:textId="77777777" w:rsidR="00E93801" w:rsidRPr="003E4BDF" w:rsidRDefault="00E93801" w:rsidP="000C3DFD">
            <w:pPr>
              <w:rPr>
                <w:b/>
                <w:color w:val="FFFFFF" w:themeColor="background1"/>
              </w:rPr>
            </w:pPr>
            <w:r w:rsidRPr="003E4BDF">
              <w:rPr>
                <w:b/>
                <w:color w:val="FFFFFF" w:themeColor="background1"/>
              </w:rPr>
              <w:t>Basic Flow of Events</w:t>
            </w:r>
          </w:p>
        </w:tc>
        <w:tc>
          <w:tcPr>
            <w:tcW w:w="8526" w:type="dxa"/>
            <w:gridSpan w:val="2"/>
            <w:vAlign w:val="center"/>
          </w:tcPr>
          <w:p w14:paraId="230015F6" w14:textId="77777777" w:rsidR="00E93801" w:rsidRDefault="00E93801" w:rsidP="00E93801">
            <w:pPr>
              <w:pStyle w:val="ListParagraph"/>
              <w:ind w:left="640"/>
            </w:pPr>
          </w:p>
          <w:p w14:paraId="7FEBA700" w14:textId="15DEB419" w:rsidR="00E93801" w:rsidRDefault="00CB6486" w:rsidP="00D569A9">
            <w:pPr>
              <w:pStyle w:val="ListParagraph"/>
              <w:numPr>
                <w:ilvl w:val="0"/>
                <w:numId w:val="11"/>
              </w:numPr>
              <w:ind w:left="640"/>
            </w:pPr>
            <w:r>
              <w:t xml:space="preserve">User </w:t>
            </w:r>
            <w:r w:rsidR="00265504">
              <w:t xml:space="preserve">clicks on </w:t>
            </w:r>
            <w:r w:rsidR="003A0704">
              <w:t xml:space="preserve">the </w:t>
            </w:r>
            <w:r w:rsidR="00265504">
              <w:t xml:space="preserve">view </w:t>
            </w:r>
            <w:proofErr w:type="gramStart"/>
            <w:r w:rsidR="00265504">
              <w:t>tutors</w:t>
            </w:r>
            <w:proofErr w:type="gramEnd"/>
            <w:r w:rsidR="003A0704">
              <w:t xml:space="preserve"> button</w:t>
            </w:r>
            <w:r w:rsidR="00265504">
              <w:t>.</w:t>
            </w:r>
          </w:p>
          <w:p w14:paraId="3E26217B" w14:textId="77231871" w:rsidR="00E93801" w:rsidRDefault="00E93801" w:rsidP="00D569A9">
            <w:pPr>
              <w:pStyle w:val="ListParagraph"/>
              <w:numPr>
                <w:ilvl w:val="0"/>
                <w:numId w:val="11"/>
              </w:numPr>
              <w:ind w:left="640"/>
            </w:pPr>
            <w:r>
              <w:t xml:space="preserve">Student </w:t>
            </w:r>
            <w:r w:rsidR="00C62497">
              <w:t>selects</w:t>
            </w:r>
            <w:r>
              <w:t xml:space="preserve"> the module for which the tutorials are </w:t>
            </w:r>
            <w:r w:rsidR="003A0704">
              <w:t>required.</w:t>
            </w:r>
          </w:p>
          <w:p w14:paraId="0E72A8CF" w14:textId="1F9D85AD" w:rsidR="00E93801" w:rsidRDefault="00E93801" w:rsidP="00D569A9">
            <w:pPr>
              <w:pStyle w:val="ListParagraph"/>
              <w:numPr>
                <w:ilvl w:val="0"/>
                <w:numId w:val="11"/>
              </w:numPr>
              <w:ind w:left="640"/>
            </w:pPr>
            <w:r>
              <w:t xml:space="preserve">A list of available tutors appears on </w:t>
            </w:r>
            <w:r w:rsidR="00C62497">
              <w:t xml:space="preserve">the </w:t>
            </w:r>
            <w:r>
              <w:t>screen</w:t>
            </w:r>
            <w:r w:rsidR="003A0704">
              <w:t xml:space="preserve"> for the matching </w:t>
            </w:r>
            <w:r w:rsidR="00C62497">
              <w:t>module selected</w:t>
            </w:r>
            <w:r w:rsidR="003A0704">
              <w:t>.</w:t>
            </w:r>
          </w:p>
          <w:p w14:paraId="3A643A7B" w14:textId="0FE3F48B" w:rsidR="00E93801" w:rsidRDefault="00E93801" w:rsidP="00E93801">
            <w:pPr>
              <w:pStyle w:val="ListParagraph"/>
              <w:ind w:left="640"/>
            </w:pPr>
          </w:p>
        </w:tc>
      </w:tr>
      <w:tr w:rsidR="00E93801" w14:paraId="3F8239DC" w14:textId="77777777" w:rsidTr="003A0704">
        <w:trPr>
          <w:trHeight w:val="340"/>
        </w:trPr>
        <w:tc>
          <w:tcPr>
            <w:tcW w:w="1323" w:type="dxa"/>
            <w:shd w:val="clear" w:color="auto" w:fill="4BACC6" w:themeFill="accent5"/>
            <w:vAlign w:val="center"/>
          </w:tcPr>
          <w:p w14:paraId="0B66512C" w14:textId="77777777" w:rsidR="00E93801" w:rsidRPr="003E4BDF" w:rsidRDefault="00E93801" w:rsidP="000C3DFD">
            <w:pPr>
              <w:rPr>
                <w:b/>
                <w:color w:val="FFFFFF" w:themeColor="background1"/>
              </w:rPr>
            </w:pPr>
            <w:commentRangeStart w:id="31"/>
            <w:r>
              <w:rPr>
                <w:b/>
                <w:color w:val="FFFFFF" w:themeColor="background1"/>
              </w:rPr>
              <w:t>Initial UI design</w:t>
            </w:r>
            <w:commentRangeEnd w:id="31"/>
            <w:r>
              <w:rPr>
                <w:rStyle w:val="CommentReference"/>
              </w:rPr>
              <w:commentReference w:id="31"/>
            </w:r>
          </w:p>
        </w:tc>
        <w:tc>
          <w:tcPr>
            <w:tcW w:w="8526" w:type="dxa"/>
            <w:gridSpan w:val="2"/>
            <w:vAlign w:val="center"/>
          </w:tcPr>
          <w:p w14:paraId="28D8B6AE" w14:textId="301BBE64" w:rsidR="00E93801" w:rsidRDefault="00E93801" w:rsidP="00E93801"/>
          <w:p w14:paraId="3363C205" w14:textId="7DCE9841" w:rsidR="00CB6486" w:rsidRDefault="00CB6486" w:rsidP="00E93801"/>
          <w:p w14:paraId="5D2B14AA" w14:textId="62AD2456" w:rsidR="00265504" w:rsidRDefault="000731BC" w:rsidP="00E93801">
            <w:r>
              <w:rPr>
                <w:noProof/>
                <w:lang w:val="en-ZA" w:eastAsia="en-ZA"/>
              </w:rPr>
              <w:drawing>
                <wp:inline distT="0" distB="0" distL="0" distR="0" wp14:anchorId="0FBADC94" wp14:editId="32682CC8">
                  <wp:extent cx="5274310" cy="2640965"/>
                  <wp:effectExtent l="0" t="0" r="254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orm Main Dashboard.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640965"/>
                          </a:xfrm>
                          <a:prstGeom prst="rect">
                            <a:avLst/>
                          </a:prstGeom>
                        </pic:spPr>
                      </pic:pic>
                    </a:graphicData>
                  </a:graphic>
                </wp:inline>
              </w:drawing>
            </w:r>
          </w:p>
          <w:p w14:paraId="2757E743" w14:textId="77777777" w:rsidR="000731BC" w:rsidRDefault="000731BC" w:rsidP="00E93801"/>
          <w:p w14:paraId="666E0B77" w14:textId="7F36B2D5" w:rsidR="00E93801" w:rsidRDefault="003A0704" w:rsidP="00E93801">
            <w:r>
              <w:t xml:space="preserve"> </w:t>
            </w:r>
            <w:r w:rsidR="00C62497">
              <w:rPr>
                <w:noProof/>
              </w:rPr>
              <w:drawing>
                <wp:inline distT="0" distB="0" distL="0" distR="0" wp14:anchorId="70779BB9" wp14:editId="379DFC46">
                  <wp:extent cx="5274310" cy="456819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568190"/>
                          </a:xfrm>
                          <a:prstGeom prst="rect">
                            <a:avLst/>
                          </a:prstGeom>
                        </pic:spPr>
                      </pic:pic>
                    </a:graphicData>
                  </a:graphic>
                </wp:inline>
              </w:drawing>
            </w:r>
          </w:p>
          <w:p w14:paraId="3A2BDB20" w14:textId="32A5931F" w:rsidR="00E93801" w:rsidRDefault="00E93801" w:rsidP="00E93801"/>
        </w:tc>
      </w:tr>
    </w:tbl>
    <w:p w14:paraId="4C02547C" w14:textId="0F522524" w:rsidR="00E93801" w:rsidRDefault="00E93801" w:rsidP="00E93801"/>
    <w:p w14:paraId="5D6791F2" w14:textId="77777777" w:rsidR="00E93801" w:rsidRDefault="00E93801">
      <w:r>
        <w:br w:type="page"/>
      </w:r>
    </w:p>
    <w:p w14:paraId="20ECBB15" w14:textId="255FD339" w:rsidR="00E93801" w:rsidRPr="00A75CB0" w:rsidRDefault="00373993" w:rsidP="00E93801">
      <w:pPr>
        <w:pStyle w:val="Heading3"/>
      </w:pPr>
      <w:bookmarkStart w:id="32" w:name="_Toc14564052"/>
      <w:r w:rsidRPr="00A75CB0">
        <w:t>Designed by</w:t>
      </w:r>
      <w:bookmarkEnd w:id="32"/>
      <w:r w:rsidRPr="00A75CB0">
        <w:t xml:space="preserve"> </w:t>
      </w:r>
    </w:p>
    <w:p w14:paraId="1B2A9458" w14:textId="77777777" w:rsidR="00194EF7" w:rsidRPr="00194EF7" w:rsidRDefault="00194EF7" w:rsidP="00194EF7"/>
    <w:tbl>
      <w:tblPr>
        <w:tblStyle w:val="TableGrid"/>
        <w:tblW w:w="9849" w:type="dxa"/>
        <w:tblLook w:val="04A0" w:firstRow="1" w:lastRow="0" w:firstColumn="1" w:lastColumn="0" w:noHBand="0" w:noVBand="1"/>
      </w:tblPr>
      <w:tblGrid>
        <w:gridCol w:w="1323"/>
        <w:gridCol w:w="1821"/>
        <w:gridCol w:w="6705"/>
      </w:tblGrid>
      <w:tr w:rsidR="00E93801" w:rsidRPr="003E4BDF" w14:paraId="744FBCD7" w14:textId="77777777" w:rsidTr="00602807">
        <w:trPr>
          <w:trHeight w:val="340"/>
        </w:trPr>
        <w:tc>
          <w:tcPr>
            <w:tcW w:w="1323" w:type="dxa"/>
            <w:shd w:val="clear" w:color="auto" w:fill="4BACC6" w:themeFill="accent5"/>
            <w:vAlign w:val="center"/>
          </w:tcPr>
          <w:p w14:paraId="0E4C9BA5" w14:textId="77777777" w:rsidR="00E93801" w:rsidRPr="003E4BDF" w:rsidRDefault="00E93801" w:rsidP="000C3DFD">
            <w:pPr>
              <w:rPr>
                <w:b/>
                <w:color w:val="FFFFFF" w:themeColor="background1"/>
              </w:rPr>
            </w:pPr>
            <w:bookmarkStart w:id="33" w:name="_Hlk19987769"/>
            <w:r w:rsidRPr="003E4BDF">
              <w:rPr>
                <w:b/>
                <w:color w:val="FFFFFF" w:themeColor="background1"/>
              </w:rPr>
              <w:t>Use Case ID</w:t>
            </w:r>
          </w:p>
        </w:tc>
        <w:tc>
          <w:tcPr>
            <w:tcW w:w="8526" w:type="dxa"/>
            <w:gridSpan w:val="2"/>
            <w:shd w:val="clear" w:color="auto" w:fill="4BACC6" w:themeFill="accent5"/>
            <w:vAlign w:val="center"/>
          </w:tcPr>
          <w:p w14:paraId="2BFBC20A" w14:textId="77777777" w:rsidR="00E93801" w:rsidRPr="003E4BDF" w:rsidRDefault="00E93801" w:rsidP="000C3DFD">
            <w:pPr>
              <w:rPr>
                <w:b/>
                <w:color w:val="FFFFFF" w:themeColor="background1"/>
              </w:rPr>
            </w:pPr>
            <w:r w:rsidRPr="003E4BDF">
              <w:rPr>
                <w:b/>
                <w:color w:val="FFFFFF" w:themeColor="background1"/>
              </w:rPr>
              <w:t xml:space="preserve">Use Case Name </w:t>
            </w:r>
          </w:p>
        </w:tc>
      </w:tr>
      <w:tr w:rsidR="00E93801" w14:paraId="0DA747BB" w14:textId="77777777" w:rsidTr="00602807">
        <w:trPr>
          <w:trHeight w:val="340"/>
        </w:trPr>
        <w:tc>
          <w:tcPr>
            <w:tcW w:w="1323" w:type="dxa"/>
            <w:vAlign w:val="center"/>
          </w:tcPr>
          <w:p w14:paraId="320C81B0" w14:textId="17A36F32" w:rsidR="00E93801" w:rsidRPr="00930C78" w:rsidRDefault="00E93801" w:rsidP="000C3DFD">
            <w:pPr>
              <w:rPr>
                <w:b/>
                <w:color w:val="FF0000"/>
              </w:rPr>
            </w:pPr>
            <w:r w:rsidRPr="00930C78">
              <w:rPr>
                <w:b/>
                <w:color w:val="FF0000"/>
              </w:rPr>
              <w:t>B</w:t>
            </w:r>
            <w:r w:rsidR="002F6129" w:rsidRPr="00930C78">
              <w:rPr>
                <w:b/>
                <w:color w:val="FF0000"/>
              </w:rPr>
              <w:t>04</w:t>
            </w:r>
            <w:r w:rsidR="002D6BBD" w:rsidRPr="00930C78">
              <w:rPr>
                <w:b/>
                <w:color w:val="FF0000"/>
              </w:rPr>
              <w:t>00</w:t>
            </w:r>
          </w:p>
        </w:tc>
        <w:tc>
          <w:tcPr>
            <w:tcW w:w="8526" w:type="dxa"/>
            <w:gridSpan w:val="2"/>
            <w:vAlign w:val="center"/>
          </w:tcPr>
          <w:p w14:paraId="24D800E6" w14:textId="2C4973CF" w:rsidR="00E93801" w:rsidRPr="00930C78" w:rsidRDefault="002F6129" w:rsidP="000C3DFD">
            <w:pPr>
              <w:rPr>
                <w:b/>
                <w:color w:val="FF0000"/>
              </w:rPr>
            </w:pPr>
            <w:r w:rsidRPr="00930C78">
              <w:rPr>
                <w:b/>
                <w:color w:val="FF0000"/>
              </w:rPr>
              <w:t>View</w:t>
            </w:r>
            <w:r w:rsidR="002D6BBD" w:rsidRPr="00930C78">
              <w:rPr>
                <w:b/>
                <w:color w:val="FF0000"/>
              </w:rPr>
              <w:t xml:space="preserve"> Tutor</w:t>
            </w:r>
            <w:r w:rsidR="00606A13" w:rsidRPr="00930C78">
              <w:rPr>
                <w:b/>
                <w:color w:val="FF0000"/>
              </w:rPr>
              <w:t xml:space="preserve"> Profile [Student View]</w:t>
            </w:r>
          </w:p>
        </w:tc>
      </w:tr>
      <w:tr w:rsidR="00E93801" w:rsidRPr="003E4BDF" w14:paraId="7AD3506A" w14:textId="77777777" w:rsidTr="00602807">
        <w:trPr>
          <w:trHeight w:val="340"/>
        </w:trPr>
        <w:tc>
          <w:tcPr>
            <w:tcW w:w="3144" w:type="dxa"/>
            <w:gridSpan w:val="2"/>
            <w:shd w:val="clear" w:color="auto" w:fill="4BACC6" w:themeFill="accent5"/>
            <w:vAlign w:val="center"/>
          </w:tcPr>
          <w:p w14:paraId="6577920B" w14:textId="77777777" w:rsidR="00E93801" w:rsidRPr="003E4BDF" w:rsidRDefault="00E93801" w:rsidP="000C3DFD">
            <w:pPr>
              <w:rPr>
                <w:b/>
                <w:color w:val="FFFFFF" w:themeColor="background1"/>
              </w:rPr>
            </w:pPr>
            <w:r w:rsidRPr="003E4BDF">
              <w:rPr>
                <w:b/>
                <w:color w:val="FFFFFF" w:themeColor="background1"/>
              </w:rPr>
              <w:t>Primary Business Actors</w:t>
            </w:r>
          </w:p>
        </w:tc>
        <w:tc>
          <w:tcPr>
            <w:tcW w:w="6705" w:type="dxa"/>
            <w:shd w:val="clear" w:color="auto" w:fill="4BACC6" w:themeFill="accent5"/>
            <w:vAlign w:val="center"/>
          </w:tcPr>
          <w:p w14:paraId="372AAA48" w14:textId="77777777" w:rsidR="00E93801" w:rsidRPr="003E4BDF" w:rsidRDefault="00E93801" w:rsidP="000C3DFD">
            <w:pPr>
              <w:rPr>
                <w:b/>
                <w:color w:val="FFFFFF" w:themeColor="background1"/>
              </w:rPr>
            </w:pPr>
            <w:r w:rsidRPr="003E4BDF">
              <w:rPr>
                <w:b/>
                <w:color w:val="FFFFFF" w:themeColor="background1"/>
              </w:rPr>
              <w:t>Other participating Actors</w:t>
            </w:r>
          </w:p>
        </w:tc>
      </w:tr>
      <w:tr w:rsidR="00E93801" w14:paraId="3355F6ED" w14:textId="77777777" w:rsidTr="00602807">
        <w:trPr>
          <w:trHeight w:val="340"/>
        </w:trPr>
        <w:tc>
          <w:tcPr>
            <w:tcW w:w="3144" w:type="dxa"/>
            <w:gridSpan w:val="2"/>
            <w:vAlign w:val="center"/>
          </w:tcPr>
          <w:p w14:paraId="165C1C25" w14:textId="77777777" w:rsidR="00A75CB0" w:rsidRDefault="00A75CB0" w:rsidP="000C3DFD"/>
          <w:p w14:paraId="0D96EDD3" w14:textId="1E884544" w:rsidR="00E93801" w:rsidRDefault="00E93801" w:rsidP="000C3DFD">
            <w:r>
              <w:t>Student</w:t>
            </w:r>
            <w:r w:rsidR="00A75CB0">
              <w:t xml:space="preserve">s </w:t>
            </w:r>
          </w:p>
          <w:p w14:paraId="17C0DE8F" w14:textId="61FEF8AD" w:rsidR="00A75CB0" w:rsidRDefault="00A75CB0" w:rsidP="000C3DFD"/>
        </w:tc>
        <w:tc>
          <w:tcPr>
            <w:tcW w:w="6705" w:type="dxa"/>
            <w:vAlign w:val="center"/>
          </w:tcPr>
          <w:p w14:paraId="5D26C4BA" w14:textId="77777777" w:rsidR="00E93801" w:rsidRDefault="00E93801" w:rsidP="000C3DFD"/>
        </w:tc>
      </w:tr>
      <w:tr w:rsidR="00E93801" w14:paraId="1F6B385C" w14:textId="77777777" w:rsidTr="00602807">
        <w:trPr>
          <w:trHeight w:val="340"/>
        </w:trPr>
        <w:tc>
          <w:tcPr>
            <w:tcW w:w="1323" w:type="dxa"/>
            <w:shd w:val="clear" w:color="auto" w:fill="4BACC6" w:themeFill="accent5"/>
            <w:vAlign w:val="center"/>
          </w:tcPr>
          <w:p w14:paraId="03EEB665" w14:textId="77777777" w:rsidR="00E93801" w:rsidRPr="003E4BDF" w:rsidRDefault="00E93801" w:rsidP="000C3DFD">
            <w:pPr>
              <w:rPr>
                <w:b/>
                <w:color w:val="FFFFFF" w:themeColor="background1"/>
              </w:rPr>
            </w:pPr>
            <w:r w:rsidRPr="003E4BDF">
              <w:rPr>
                <w:b/>
                <w:color w:val="FFFFFF" w:themeColor="background1"/>
              </w:rPr>
              <w:t>Description</w:t>
            </w:r>
          </w:p>
        </w:tc>
        <w:tc>
          <w:tcPr>
            <w:tcW w:w="8526" w:type="dxa"/>
            <w:gridSpan w:val="2"/>
            <w:vAlign w:val="center"/>
          </w:tcPr>
          <w:p w14:paraId="77D8016D" w14:textId="77777777" w:rsidR="00E93801" w:rsidRDefault="00E93801" w:rsidP="000C3DFD"/>
          <w:p w14:paraId="1DF86EE9" w14:textId="7E1323E3" w:rsidR="00A75CB0" w:rsidRDefault="002F6129" w:rsidP="00CD738A">
            <w:r>
              <w:t xml:space="preserve">Users must be </w:t>
            </w:r>
            <w:r w:rsidR="002D6BBD">
              <w:t xml:space="preserve">able to </w:t>
            </w:r>
            <w:r>
              <w:t>view</w:t>
            </w:r>
            <w:r w:rsidR="002D6BBD">
              <w:t xml:space="preserve"> a</w:t>
            </w:r>
            <w:r>
              <w:t xml:space="preserve"> chosen</w:t>
            </w:r>
            <w:r w:rsidR="002D6BBD">
              <w:t xml:space="preserve"> tutor </w:t>
            </w:r>
            <w:r>
              <w:t>from the list of tutors</w:t>
            </w:r>
            <w:r w:rsidR="00A75CB0">
              <w:t xml:space="preserve">. </w:t>
            </w:r>
          </w:p>
          <w:p w14:paraId="34BBB067" w14:textId="522CDBC8" w:rsidR="00CD738A" w:rsidRDefault="00CD738A" w:rsidP="00CD738A"/>
        </w:tc>
      </w:tr>
      <w:tr w:rsidR="00E93801" w14:paraId="14A06307" w14:textId="77777777" w:rsidTr="00602807">
        <w:trPr>
          <w:trHeight w:val="340"/>
        </w:trPr>
        <w:tc>
          <w:tcPr>
            <w:tcW w:w="1323" w:type="dxa"/>
            <w:shd w:val="clear" w:color="auto" w:fill="4BACC6" w:themeFill="accent5"/>
            <w:vAlign w:val="center"/>
          </w:tcPr>
          <w:p w14:paraId="6F5DEC33" w14:textId="77777777" w:rsidR="00E93801" w:rsidRPr="003E4BDF" w:rsidRDefault="00E93801" w:rsidP="000C3DFD">
            <w:pPr>
              <w:rPr>
                <w:b/>
                <w:color w:val="FFFFFF" w:themeColor="background1"/>
              </w:rPr>
            </w:pPr>
            <w:r w:rsidRPr="003E4BDF">
              <w:rPr>
                <w:b/>
                <w:color w:val="FFFFFF" w:themeColor="background1"/>
              </w:rPr>
              <w:t>Pre-Conditions</w:t>
            </w:r>
          </w:p>
        </w:tc>
        <w:tc>
          <w:tcPr>
            <w:tcW w:w="8526" w:type="dxa"/>
            <w:gridSpan w:val="2"/>
            <w:vAlign w:val="center"/>
          </w:tcPr>
          <w:p w14:paraId="013B4503" w14:textId="61EFF532" w:rsidR="00E93801" w:rsidRDefault="00E93801" w:rsidP="000C3DFD"/>
          <w:p w14:paraId="4F2F64F8" w14:textId="77777777" w:rsidR="00930C78" w:rsidRDefault="00A75CB0" w:rsidP="00930C78">
            <w:r>
              <w:t xml:space="preserve">Users must be signed in. </w:t>
            </w:r>
            <w:r w:rsidR="00930C78">
              <w:t xml:space="preserve">There must be at least one tutor for a module to be displayed. </w:t>
            </w:r>
          </w:p>
          <w:p w14:paraId="5125E024" w14:textId="684161F9" w:rsidR="00A75CB0" w:rsidRDefault="00A75CB0" w:rsidP="00A75CB0">
            <w:r>
              <w:t xml:space="preserve">The user must choose to </w:t>
            </w:r>
            <w:r w:rsidR="000C72AB">
              <w:t xml:space="preserve">view </w:t>
            </w:r>
            <w:r>
              <w:t>a tutor.</w:t>
            </w:r>
          </w:p>
          <w:p w14:paraId="59D32788" w14:textId="46EE011F" w:rsidR="00E93801" w:rsidRDefault="00A75CB0" w:rsidP="00A75CB0">
            <w:r>
              <w:t xml:space="preserve"> </w:t>
            </w:r>
          </w:p>
        </w:tc>
      </w:tr>
      <w:tr w:rsidR="00E93801" w14:paraId="2B62E370" w14:textId="77777777" w:rsidTr="00602807">
        <w:trPr>
          <w:trHeight w:val="340"/>
        </w:trPr>
        <w:tc>
          <w:tcPr>
            <w:tcW w:w="1323" w:type="dxa"/>
            <w:shd w:val="clear" w:color="auto" w:fill="4BACC6" w:themeFill="accent5"/>
            <w:vAlign w:val="center"/>
          </w:tcPr>
          <w:p w14:paraId="6803C195" w14:textId="77777777" w:rsidR="00E93801" w:rsidRPr="003E4BDF" w:rsidRDefault="00E93801" w:rsidP="000C3DFD">
            <w:pPr>
              <w:rPr>
                <w:b/>
                <w:color w:val="FFFFFF" w:themeColor="background1"/>
              </w:rPr>
            </w:pPr>
            <w:r w:rsidRPr="003E4BDF">
              <w:rPr>
                <w:b/>
                <w:color w:val="FFFFFF" w:themeColor="background1"/>
              </w:rPr>
              <w:t>Triggers</w:t>
            </w:r>
          </w:p>
        </w:tc>
        <w:tc>
          <w:tcPr>
            <w:tcW w:w="8526" w:type="dxa"/>
            <w:gridSpan w:val="2"/>
            <w:vAlign w:val="center"/>
          </w:tcPr>
          <w:p w14:paraId="73265A40" w14:textId="403A5AD3" w:rsidR="00E93801" w:rsidRDefault="00E93801" w:rsidP="000C3DFD"/>
          <w:p w14:paraId="19BB283F" w14:textId="2E5CC771" w:rsidR="002D6BBD" w:rsidRDefault="00930C78" w:rsidP="000C3DFD">
            <w:r>
              <w:t xml:space="preserve">Upon double </w:t>
            </w:r>
            <w:r w:rsidR="00A75CB0">
              <w:t>clicking</w:t>
            </w:r>
            <w:r w:rsidR="002D6BBD">
              <w:t xml:space="preserve"> on </w:t>
            </w:r>
            <w:r>
              <w:t>the tutor record</w:t>
            </w:r>
            <w:r w:rsidR="00A75CB0">
              <w:t>.</w:t>
            </w:r>
          </w:p>
          <w:p w14:paraId="21614363" w14:textId="77777777" w:rsidR="00E93801" w:rsidRDefault="00E93801" w:rsidP="000C3DFD"/>
        </w:tc>
      </w:tr>
      <w:tr w:rsidR="002D6BBD" w14:paraId="3B836DEB" w14:textId="77777777" w:rsidTr="00602807">
        <w:trPr>
          <w:trHeight w:val="340"/>
        </w:trPr>
        <w:tc>
          <w:tcPr>
            <w:tcW w:w="1323" w:type="dxa"/>
            <w:shd w:val="clear" w:color="auto" w:fill="4BACC6" w:themeFill="accent5"/>
            <w:vAlign w:val="center"/>
          </w:tcPr>
          <w:p w14:paraId="0BBC1B8E" w14:textId="77777777" w:rsidR="002D6BBD" w:rsidRPr="003E4BDF" w:rsidRDefault="002D6BBD" w:rsidP="002D6BBD">
            <w:pPr>
              <w:rPr>
                <w:b/>
                <w:color w:val="FFFFFF" w:themeColor="background1"/>
              </w:rPr>
            </w:pPr>
            <w:r w:rsidRPr="003E4BDF">
              <w:rPr>
                <w:b/>
                <w:color w:val="FFFFFF" w:themeColor="background1"/>
              </w:rPr>
              <w:t>Post-Conditions</w:t>
            </w:r>
          </w:p>
        </w:tc>
        <w:tc>
          <w:tcPr>
            <w:tcW w:w="8526" w:type="dxa"/>
            <w:gridSpan w:val="2"/>
            <w:vAlign w:val="center"/>
          </w:tcPr>
          <w:p w14:paraId="50A1439D" w14:textId="77777777" w:rsidR="00930C78" w:rsidRDefault="00930C78" w:rsidP="002D6BBD"/>
          <w:p w14:paraId="13587EA0" w14:textId="0F1EA8FD" w:rsidR="00A75CB0" w:rsidRDefault="00930C78" w:rsidP="002D6BBD">
            <w:r>
              <w:t>T</w:t>
            </w:r>
            <w:r w:rsidR="00CD738A">
              <w:t>he chosen tutor’s profile</w:t>
            </w:r>
            <w:r>
              <w:t xml:space="preserve"> will be displayed</w:t>
            </w:r>
            <w:r w:rsidR="00CD738A">
              <w:t xml:space="preserve"> from which further action may be taken.</w:t>
            </w:r>
          </w:p>
          <w:p w14:paraId="4A79BE39" w14:textId="2F1BB5F2" w:rsidR="004B1B57" w:rsidRDefault="004B1B57" w:rsidP="00A75CB0"/>
        </w:tc>
      </w:tr>
      <w:tr w:rsidR="002D6BBD" w14:paraId="78427A99" w14:textId="77777777" w:rsidTr="00602807">
        <w:trPr>
          <w:trHeight w:val="340"/>
        </w:trPr>
        <w:tc>
          <w:tcPr>
            <w:tcW w:w="1323" w:type="dxa"/>
            <w:shd w:val="clear" w:color="auto" w:fill="4BACC6" w:themeFill="accent5"/>
            <w:vAlign w:val="center"/>
          </w:tcPr>
          <w:p w14:paraId="3C1CA8B6" w14:textId="77777777" w:rsidR="002D6BBD" w:rsidRPr="003E4BDF" w:rsidRDefault="002D6BBD" w:rsidP="002D6BBD">
            <w:pPr>
              <w:rPr>
                <w:b/>
                <w:color w:val="FFFFFF" w:themeColor="background1"/>
              </w:rPr>
            </w:pPr>
            <w:r w:rsidRPr="003E4BDF">
              <w:rPr>
                <w:b/>
                <w:color w:val="FFFFFF" w:themeColor="background1"/>
              </w:rPr>
              <w:t>Basic Flow of Events</w:t>
            </w:r>
          </w:p>
        </w:tc>
        <w:tc>
          <w:tcPr>
            <w:tcW w:w="8526" w:type="dxa"/>
            <w:gridSpan w:val="2"/>
            <w:vAlign w:val="center"/>
          </w:tcPr>
          <w:p w14:paraId="32812DE0" w14:textId="77777777" w:rsidR="002D6BBD" w:rsidRDefault="002D6BBD" w:rsidP="004B1B57"/>
          <w:p w14:paraId="093A5055" w14:textId="79C8CF84" w:rsidR="00CD738A" w:rsidRDefault="00CD738A" w:rsidP="00D569A9">
            <w:pPr>
              <w:pStyle w:val="ListParagraph"/>
              <w:numPr>
                <w:ilvl w:val="0"/>
                <w:numId w:val="12"/>
              </w:numPr>
              <w:ind w:left="498" w:hanging="283"/>
            </w:pPr>
            <w:r>
              <w:t>User is on the ‘View Tutors’ form.</w:t>
            </w:r>
          </w:p>
          <w:p w14:paraId="538F91AF" w14:textId="12006872" w:rsidR="004B1B57" w:rsidRDefault="00CD738A" w:rsidP="00D569A9">
            <w:pPr>
              <w:pStyle w:val="ListParagraph"/>
              <w:numPr>
                <w:ilvl w:val="0"/>
                <w:numId w:val="12"/>
              </w:numPr>
              <w:ind w:left="498" w:hanging="283"/>
            </w:pPr>
            <w:r>
              <w:t>User</w:t>
            </w:r>
            <w:r w:rsidR="004B1B57">
              <w:t xml:space="preserve"> </w:t>
            </w:r>
            <w:r w:rsidR="00930C78">
              <w:t>double clicks on the preferred tutor</w:t>
            </w:r>
            <w:r>
              <w:t>.</w:t>
            </w:r>
          </w:p>
          <w:p w14:paraId="45D4C043" w14:textId="0485D9A2" w:rsidR="004B1B57" w:rsidRDefault="00CD738A" w:rsidP="00D569A9">
            <w:pPr>
              <w:pStyle w:val="ListParagraph"/>
              <w:numPr>
                <w:ilvl w:val="0"/>
                <w:numId w:val="12"/>
              </w:numPr>
              <w:ind w:left="498" w:hanging="283"/>
            </w:pPr>
            <w:r>
              <w:t>The chosen tutor’s profile</w:t>
            </w:r>
            <w:r w:rsidR="004B1B57">
              <w:t xml:space="preserve"> </w:t>
            </w:r>
            <w:r>
              <w:t>form appears.</w:t>
            </w:r>
          </w:p>
          <w:p w14:paraId="20C9C976" w14:textId="0D3CA45E" w:rsidR="00507507" w:rsidRDefault="00507507" w:rsidP="00CD738A">
            <w:pPr>
              <w:pStyle w:val="ListParagraph"/>
              <w:ind w:left="498"/>
            </w:pPr>
          </w:p>
        </w:tc>
      </w:tr>
      <w:tr w:rsidR="00602807" w14:paraId="2D5D644D" w14:textId="77777777" w:rsidTr="00602807">
        <w:trPr>
          <w:trHeight w:val="340"/>
        </w:trPr>
        <w:tc>
          <w:tcPr>
            <w:tcW w:w="1323" w:type="dxa"/>
            <w:shd w:val="clear" w:color="auto" w:fill="4BACC6" w:themeFill="accent5"/>
            <w:vAlign w:val="center"/>
          </w:tcPr>
          <w:p w14:paraId="29662B68" w14:textId="037C3DB6" w:rsidR="00602807" w:rsidRPr="003E4BDF" w:rsidRDefault="00602807" w:rsidP="002D6BBD">
            <w:pPr>
              <w:rPr>
                <w:b/>
                <w:color w:val="FFFFFF" w:themeColor="background1"/>
              </w:rPr>
            </w:pPr>
            <w:commentRangeStart w:id="34"/>
            <w:r>
              <w:rPr>
                <w:b/>
                <w:color w:val="FFFFFF" w:themeColor="background1"/>
              </w:rPr>
              <w:t>Initial UI design</w:t>
            </w:r>
            <w:commentRangeEnd w:id="34"/>
            <w:r>
              <w:rPr>
                <w:rStyle w:val="CommentReference"/>
              </w:rPr>
              <w:commentReference w:id="34"/>
            </w:r>
          </w:p>
        </w:tc>
        <w:tc>
          <w:tcPr>
            <w:tcW w:w="8526" w:type="dxa"/>
            <w:gridSpan w:val="2"/>
            <w:vAlign w:val="center"/>
          </w:tcPr>
          <w:p w14:paraId="36D30C73" w14:textId="77777777" w:rsidR="00507507" w:rsidRDefault="00507507" w:rsidP="000C72AB"/>
          <w:p w14:paraId="2E1FFFC5" w14:textId="3BA4E748" w:rsidR="000C72AB" w:rsidRDefault="00930C78" w:rsidP="000C72AB">
            <w:r>
              <w:rPr>
                <w:noProof/>
              </w:rPr>
              <w:drawing>
                <wp:inline distT="0" distB="0" distL="0" distR="0" wp14:anchorId="40497A77" wp14:editId="5DEC01BE">
                  <wp:extent cx="5274310" cy="68364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6836410"/>
                          </a:xfrm>
                          <a:prstGeom prst="rect">
                            <a:avLst/>
                          </a:prstGeom>
                        </pic:spPr>
                      </pic:pic>
                    </a:graphicData>
                  </a:graphic>
                </wp:inline>
              </w:drawing>
            </w:r>
          </w:p>
          <w:p w14:paraId="4F9BF6F1" w14:textId="5A3E967C" w:rsidR="000C72AB" w:rsidRDefault="000C72AB" w:rsidP="000C72AB"/>
        </w:tc>
      </w:tr>
      <w:bookmarkEnd w:id="33"/>
    </w:tbl>
    <w:p w14:paraId="4588E94A" w14:textId="61A168B4" w:rsidR="000C3DFD" w:rsidRDefault="000C3DFD" w:rsidP="00E93801"/>
    <w:p w14:paraId="083A9B3C" w14:textId="77777777" w:rsidR="00D84AE6" w:rsidRDefault="00D84AE6" w:rsidP="00E93801"/>
    <w:tbl>
      <w:tblPr>
        <w:tblStyle w:val="TableGrid"/>
        <w:tblW w:w="9849" w:type="dxa"/>
        <w:tblLook w:val="04A0" w:firstRow="1" w:lastRow="0" w:firstColumn="1" w:lastColumn="0" w:noHBand="0" w:noVBand="1"/>
      </w:tblPr>
      <w:tblGrid>
        <w:gridCol w:w="1323"/>
        <w:gridCol w:w="1821"/>
        <w:gridCol w:w="6705"/>
      </w:tblGrid>
      <w:tr w:rsidR="00D84AE6" w:rsidRPr="003E4BDF" w14:paraId="3B856134" w14:textId="77777777" w:rsidTr="007A3548">
        <w:trPr>
          <w:trHeight w:val="340"/>
        </w:trPr>
        <w:tc>
          <w:tcPr>
            <w:tcW w:w="1323" w:type="dxa"/>
            <w:shd w:val="clear" w:color="auto" w:fill="4BACC6" w:themeFill="accent5"/>
            <w:vAlign w:val="center"/>
          </w:tcPr>
          <w:p w14:paraId="51E83174" w14:textId="77777777" w:rsidR="00D84AE6" w:rsidRPr="003E4BDF" w:rsidRDefault="00D84AE6" w:rsidP="007A3548">
            <w:pPr>
              <w:rPr>
                <w:b/>
                <w:color w:val="FFFFFF" w:themeColor="background1"/>
              </w:rPr>
            </w:pPr>
            <w:r w:rsidRPr="003E4BDF">
              <w:rPr>
                <w:b/>
                <w:color w:val="FFFFFF" w:themeColor="background1"/>
              </w:rPr>
              <w:t>Use Case ID</w:t>
            </w:r>
          </w:p>
        </w:tc>
        <w:tc>
          <w:tcPr>
            <w:tcW w:w="8526" w:type="dxa"/>
            <w:gridSpan w:val="2"/>
            <w:shd w:val="clear" w:color="auto" w:fill="4BACC6" w:themeFill="accent5"/>
            <w:vAlign w:val="center"/>
          </w:tcPr>
          <w:p w14:paraId="53BE02FC" w14:textId="77777777" w:rsidR="00D84AE6" w:rsidRPr="003E4BDF" w:rsidRDefault="00D84AE6" w:rsidP="007A3548">
            <w:pPr>
              <w:rPr>
                <w:b/>
                <w:color w:val="FFFFFF" w:themeColor="background1"/>
              </w:rPr>
            </w:pPr>
            <w:r w:rsidRPr="003E4BDF">
              <w:rPr>
                <w:b/>
                <w:color w:val="FFFFFF" w:themeColor="background1"/>
              </w:rPr>
              <w:t xml:space="preserve">Use Case Name </w:t>
            </w:r>
          </w:p>
        </w:tc>
      </w:tr>
      <w:tr w:rsidR="00D84AE6" w14:paraId="06B3531A" w14:textId="77777777" w:rsidTr="007A3548">
        <w:trPr>
          <w:trHeight w:val="340"/>
        </w:trPr>
        <w:tc>
          <w:tcPr>
            <w:tcW w:w="1323" w:type="dxa"/>
            <w:vAlign w:val="center"/>
          </w:tcPr>
          <w:p w14:paraId="06EED1B3" w14:textId="3E7F6B4B" w:rsidR="00D84AE6" w:rsidRPr="00BA4A8C" w:rsidRDefault="00D84AE6" w:rsidP="007A3548">
            <w:pPr>
              <w:rPr>
                <w:b/>
                <w:color w:val="FF0000"/>
                <w:sz w:val="28"/>
                <w:szCs w:val="28"/>
              </w:rPr>
            </w:pPr>
            <w:r w:rsidRPr="00BA4A8C">
              <w:rPr>
                <w:b/>
                <w:color w:val="FF0000"/>
                <w:sz w:val="28"/>
                <w:szCs w:val="28"/>
              </w:rPr>
              <w:t>B0500</w:t>
            </w:r>
          </w:p>
        </w:tc>
        <w:tc>
          <w:tcPr>
            <w:tcW w:w="8526" w:type="dxa"/>
            <w:gridSpan w:val="2"/>
            <w:vAlign w:val="center"/>
          </w:tcPr>
          <w:p w14:paraId="12EF7049" w14:textId="2C0694FE" w:rsidR="00D84AE6" w:rsidRPr="00BA4A8C" w:rsidRDefault="00D84AE6" w:rsidP="007A3548">
            <w:pPr>
              <w:rPr>
                <w:b/>
                <w:color w:val="FF0000"/>
                <w:sz w:val="28"/>
                <w:szCs w:val="28"/>
              </w:rPr>
            </w:pPr>
            <w:r w:rsidRPr="00BA4A8C">
              <w:rPr>
                <w:b/>
                <w:color w:val="FF0000"/>
                <w:sz w:val="28"/>
                <w:szCs w:val="28"/>
              </w:rPr>
              <w:t xml:space="preserve">Request Tutor </w:t>
            </w:r>
          </w:p>
        </w:tc>
      </w:tr>
      <w:tr w:rsidR="00D84AE6" w:rsidRPr="003E4BDF" w14:paraId="18E65526" w14:textId="77777777" w:rsidTr="007A3548">
        <w:trPr>
          <w:trHeight w:val="340"/>
        </w:trPr>
        <w:tc>
          <w:tcPr>
            <w:tcW w:w="3144" w:type="dxa"/>
            <w:gridSpan w:val="2"/>
            <w:shd w:val="clear" w:color="auto" w:fill="4BACC6" w:themeFill="accent5"/>
            <w:vAlign w:val="center"/>
          </w:tcPr>
          <w:p w14:paraId="2887B0DD" w14:textId="77777777" w:rsidR="00D84AE6" w:rsidRPr="003E4BDF" w:rsidRDefault="00D84AE6" w:rsidP="007A3548">
            <w:pPr>
              <w:rPr>
                <w:b/>
                <w:color w:val="FFFFFF" w:themeColor="background1"/>
              </w:rPr>
            </w:pPr>
            <w:r w:rsidRPr="003E4BDF">
              <w:rPr>
                <w:b/>
                <w:color w:val="FFFFFF" w:themeColor="background1"/>
              </w:rPr>
              <w:t>Primary Business Actors</w:t>
            </w:r>
          </w:p>
        </w:tc>
        <w:tc>
          <w:tcPr>
            <w:tcW w:w="6705" w:type="dxa"/>
            <w:shd w:val="clear" w:color="auto" w:fill="4BACC6" w:themeFill="accent5"/>
            <w:vAlign w:val="center"/>
          </w:tcPr>
          <w:p w14:paraId="7898CC66" w14:textId="77777777" w:rsidR="00D84AE6" w:rsidRPr="003E4BDF" w:rsidRDefault="00D84AE6" w:rsidP="007A3548">
            <w:pPr>
              <w:rPr>
                <w:b/>
                <w:color w:val="FFFFFF" w:themeColor="background1"/>
              </w:rPr>
            </w:pPr>
            <w:r w:rsidRPr="003E4BDF">
              <w:rPr>
                <w:b/>
                <w:color w:val="FFFFFF" w:themeColor="background1"/>
              </w:rPr>
              <w:t>Other participating Actors</w:t>
            </w:r>
          </w:p>
        </w:tc>
      </w:tr>
      <w:tr w:rsidR="00D84AE6" w14:paraId="63FDFA38" w14:textId="77777777" w:rsidTr="007A3548">
        <w:trPr>
          <w:trHeight w:val="340"/>
        </w:trPr>
        <w:tc>
          <w:tcPr>
            <w:tcW w:w="3144" w:type="dxa"/>
            <w:gridSpan w:val="2"/>
            <w:vAlign w:val="center"/>
          </w:tcPr>
          <w:p w14:paraId="575D6274" w14:textId="77777777" w:rsidR="00D84AE6" w:rsidRDefault="00D84AE6" w:rsidP="007A3548"/>
          <w:p w14:paraId="3496D934" w14:textId="77777777" w:rsidR="00D84AE6" w:rsidRDefault="00D84AE6" w:rsidP="007A3548">
            <w:r>
              <w:t xml:space="preserve">Students </w:t>
            </w:r>
          </w:p>
          <w:p w14:paraId="1A176A4C" w14:textId="77777777" w:rsidR="00D84AE6" w:rsidRDefault="00D84AE6" w:rsidP="007A3548"/>
        </w:tc>
        <w:tc>
          <w:tcPr>
            <w:tcW w:w="6705" w:type="dxa"/>
            <w:vAlign w:val="center"/>
          </w:tcPr>
          <w:p w14:paraId="0F55A740" w14:textId="77777777" w:rsidR="00D84AE6" w:rsidRDefault="00D84AE6" w:rsidP="007A3548"/>
        </w:tc>
      </w:tr>
      <w:tr w:rsidR="00D84AE6" w14:paraId="2650B897" w14:textId="77777777" w:rsidTr="007A3548">
        <w:trPr>
          <w:trHeight w:val="340"/>
        </w:trPr>
        <w:tc>
          <w:tcPr>
            <w:tcW w:w="1323" w:type="dxa"/>
            <w:shd w:val="clear" w:color="auto" w:fill="4BACC6" w:themeFill="accent5"/>
            <w:vAlign w:val="center"/>
          </w:tcPr>
          <w:p w14:paraId="21752A7C" w14:textId="77777777" w:rsidR="00D84AE6" w:rsidRPr="003E4BDF" w:rsidRDefault="00D84AE6" w:rsidP="007A3548">
            <w:pPr>
              <w:rPr>
                <w:b/>
                <w:color w:val="FFFFFF" w:themeColor="background1"/>
              </w:rPr>
            </w:pPr>
            <w:r w:rsidRPr="003E4BDF">
              <w:rPr>
                <w:b/>
                <w:color w:val="FFFFFF" w:themeColor="background1"/>
              </w:rPr>
              <w:t>Description</w:t>
            </w:r>
          </w:p>
        </w:tc>
        <w:tc>
          <w:tcPr>
            <w:tcW w:w="8526" w:type="dxa"/>
            <w:gridSpan w:val="2"/>
            <w:vAlign w:val="center"/>
          </w:tcPr>
          <w:p w14:paraId="26EB9F5B" w14:textId="77777777" w:rsidR="00D84AE6" w:rsidRDefault="00D84AE6" w:rsidP="007A3548"/>
          <w:p w14:paraId="384D2466" w14:textId="10D29932" w:rsidR="00D84AE6" w:rsidRDefault="00D84AE6" w:rsidP="007A3548">
            <w:r>
              <w:t>Users must be able to request a t</w:t>
            </w:r>
            <w:bookmarkStart w:id="35" w:name="_GoBack"/>
            <w:bookmarkEnd w:id="35"/>
            <w:r>
              <w:t xml:space="preserve">utor for a tutorial. </w:t>
            </w:r>
          </w:p>
          <w:p w14:paraId="027A3BB1" w14:textId="77777777" w:rsidR="00D84AE6" w:rsidRDefault="00D84AE6" w:rsidP="007A3548"/>
        </w:tc>
      </w:tr>
      <w:tr w:rsidR="00D84AE6" w14:paraId="59A5D6FC" w14:textId="77777777" w:rsidTr="007A3548">
        <w:trPr>
          <w:trHeight w:val="340"/>
        </w:trPr>
        <w:tc>
          <w:tcPr>
            <w:tcW w:w="1323" w:type="dxa"/>
            <w:shd w:val="clear" w:color="auto" w:fill="4BACC6" w:themeFill="accent5"/>
            <w:vAlign w:val="center"/>
          </w:tcPr>
          <w:p w14:paraId="01C630AF" w14:textId="77777777" w:rsidR="00D84AE6" w:rsidRPr="003E4BDF" w:rsidRDefault="00D84AE6" w:rsidP="007A3548">
            <w:pPr>
              <w:rPr>
                <w:b/>
                <w:color w:val="FFFFFF" w:themeColor="background1"/>
              </w:rPr>
            </w:pPr>
            <w:r w:rsidRPr="003E4BDF">
              <w:rPr>
                <w:b/>
                <w:color w:val="FFFFFF" w:themeColor="background1"/>
              </w:rPr>
              <w:t>Pre-Conditions</w:t>
            </w:r>
          </w:p>
        </w:tc>
        <w:tc>
          <w:tcPr>
            <w:tcW w:w="8526" w:type="dxa"/>
            <w:gridSpan w:val="2"/>
            <w:vAlign w:val="center"/>
          </w:tcPr>
          <w:p w14:paraId="2B465A0E" w14:textId="77777777" w:rsidR="00D84AE6" w:rsidRDefault="00D84AE6" w:rsidP="007A3548"/>
          <w:p w14:paraId="44F99292" w14:textId="77777777" w:rsidR="00D84AE6" w:rsidRDefault="00D84AE6" w:rsidP="007A3548">
            <w:r>
              <w:t xml:space="preserve">Users must be signed in. There must be at least one tutor for a module to be displayed. </w:t>
            </w:r>
          </w:p>
          <w:p w14:paraId="3578C075" w14:textId="2232A08B" w:rsidR="00D84AE6" w:rsidRDefault="00D84AE6" w:rsidP="007A3548">
            <w:r>
              <w:t xml:space="preserve">The user must choose to view a tutor. The tutor profile must be displayed. </w:t>
            </w:r>
          </w:p>
          <w:p w14:paraId="747C250A" w14:textId="77777777" w:rsidR="00D84AE6" w:rsidRDefault="00D84AE6" w:rsidP="007A3548">
            <w:r>
              <w:t xml:space="preserve"> </w:t>
            </w:r>
          </w:p>
        </w:tc>
      </w:tr>
      <w:tr w:rsidR="00D84AE6" w14:paraId="3BC17702" w14:textId="77777777" w:rsidTr="007A3548">
        <w:trPr>
          <w:trHeight w:val="340"/>
        </w:trPr>
        <w:tc>
          <w:tcPr>
            <w:tcW w:w="1323" w:type="dxa"/>
            <w:shd w:val="clear" w:color="auto" w:fill="4BACC6" w:themeFill="accent5"/>
            <w:vAlign w:val="center"/>
          </w:tcPr>
          <w:p w14:paraId="4A35602E" w14:textId="77777777" w:rsidR="00D84AE6" w:rsidRPr="003E4BDF" w:rsidRDefault="00D84AE6" w:rsidP="007A3548">
            <w:pPr>
              <w:rPr>
                <w:b/>
                <w:color w:val="FFFFFF" w:themeColor="background1"/>
              </w:rPr>
            </w:pPr>
            <w:r w:rsidRPr="003E4BDF">
              <w:rPr>
                <w:b/>
                <w:color w:val="FFFFFF" w:themeColor="background1"/>
              </w:rPr>
              <w:t>Triggers</w:t>
            </w:r>
          </w:p>
        </w:tc>
        <w:tc>
          <w:tcPr>
            <w:tcW w:w="8526" w:type="dxa"/>
            <w:gridSpan w:val="2"/>
            <w:vAlign w:val="center"/>
          </w:tcPr>
          <w:p w14:paraId="7CB7AE5B" w14:textId="77777777" w:rsidR="00D84AE6" w:rsidRDefault="00D84AE6" w:rsidP="007A3548"/>
          <w:p w14:paraId="2DA8DD9C" w14:textId="7EEFEAAF" w:rsidR="00D84AE6" w:rsidRDefault="00D84AE6" w:rsidP="007A3548">
            <w:r>
              <w:t>Upon clicking the request button.</w:t>
            </w:r>
          </w:p>
          <w:p w14:paraId="424A6996" w14:textId="77777777" w:rsidR="00D84AE6" w:rsidRDefault="00D84AE6" w:rsidP="007A3548"/>
        </w:tc>
      </w:tr>
      <w:tr w:rsidR="00D84AE6" w14:paraId="0CFA7A78" w14:textId="77777777" w:rsidTr="007A3548">
        <w:trPr>
          <w:trHeight w:val="340"/>
        </w:trPr>
        <w:tc>
          <w:tcPr>
            <w:tcW w:w="1323" w:type="dxa"/>
            <w:shd w:val="clear" w:color="auto" w:fill="4BACC6" w:themeFill="accent5"/>
            <w:vAlign w:val="center"/>
          </w:tcPr>
          <w:p w14:paraId="07FF6790" w14:textId="77777777" w:rsidR="00D84AE6" w:rsidRPr="003E4BDF" w:rsidRDefault="00D84AE6" w:rsidP="007A3548">
            <w:pPr>
              <w:rPr>
                <w:b/>
                <w:color w:val="FFFFFF" w:themeColor="background1"/>
              </w:rPr>
            </w:pPr>
            <w:r w:rsidRPr="003E4BDF">
              <w:rPr>
                <w:b/>
                <w:color w:val="FFFFFF" w:themeColor="background1"/>
              </w:rPr>
              <w:t>Post-Conditions</w:t>
            </w:r>
          </w:p>
        </w:tc>
        <w:tc>
          <w:tcPr>
            <w:tcW w:w="8526" w:type="dxa"/>
            <w:gridSpan w:val="2"/>
            <w:vAlign w:val="center"/>
          </w:tcPr>
          <w:p w14:paraId="3E904BFA" w14:textId="48B0653A" w:rsidR="00D84AE6" w:rsidRDefault="00D84AE6" w:rsidP="007A3548"/>
          <w:p w14:paraId="40BF7BBB" w14:textId="49EAA6FA" w:rsidR="00D84AE6" w:rsidRDefault="00D84AE6" w:rsidP="00D84AE6">
            <w:r>
              <w:t xml:space="preserve">A request will be sent to the chosen tutor and the user will </w:t>
            </w:r>
            <w:r w:rsidR="00D569A9">
              <w:t xml:space="preserve">see a dialog box asking them to confirm the request. </w:t>
            </w:r>
            <w:r>
              <w:t xml:space="preserve"> </w:t>
            </w:r>
          </w:p>
        </w:tc>
      </w:tr>
      <w:tr w:rsidR="00D84AE6" w14:paraId="5931166B" w14:textId="77777777" w:rsidTr="007A3548">
        <w:trPr>
          <w:trHeight w:val="340"/>
        </w:trPr>
        <w:tc>
          <w:tcPr>
            <w:tcW w:w="1323" w:type="dxa"/>
            <w:shd w:val="clear" w:color="auto" w:fill="4BACC6" w:themeFill="accent5"/>
            <w:vAlign w:val="center"/>
          </w:tcPr>
          <w:p w14:paraId="003916A7" w14:textId="77777777" w:rsidR="00D84AE6" w:rsidRPr="003E4BDF" w:rsidRDefault="00D84AE6" w:rsidP="007A3548">
            <w:pPr>
              <w:rPr>
                <w:b/>
                <w:color w:val="FFFFFF" w:themeColor="background1"/>
              </w:rPr>
            </w:pPr>
            <w:r w:rsidRPr="003E4BDF">
              <w:rPr>
                <w:b/>
                <w:color w:val="FFFFFF" w:themeColor="background1"/>
              </w:rPr>
              <w:t>Basic Flow of Events</w:t>
            </w:r>
          </w:p>
        </w:tc>
        <w:tc>
          <w:tcPr>
            <w:tcW w:w="8526" w:type="dxa"/>
            <w:gridSpan w:val="2"/>
            <w:vAlign w:val="center"/>
          </w:tcPr>
          <w:p w14:paraId="45E3A7C4" w14:textId="0DA62918" w:rsidR="00D569A9" w:rsidRDefault="00D84AE6" w:rsidP="00D569A9">
            <w:pPr>
              <w:pStyle w:val="ListParagraph"/>
              <w:numPr>
                <w:ilvl w:val="0"/>
                <w:numId w:val="19"/>
              </w:numPr>
            </w:pPr>
            <w:r>
              <w:t>User is</w:t>
            </w:r>
            <w:r w:rsidR="00D569A9">
              <w:t xml:space="preserve"> viewing the chosen tutor’s profile</w:t>
            </w:r>
            <w:r>
              <w:t>.</w:t>
            </w:r>
          </w:p>
          <w:p w14:paraId="63981554" w14:textId="2244DCD0" w:rsidR="00D569A9" w:rsidRDefault="00D569A9" w:rsidP="00D569A9">
            <w:pPr>
              <w:pStyle w:val="ListParagraph"/>
              <w:numPr>
                <w:ilvl w:val="0"/>
                <w:numId w:val="19"/>
              </w:numPr>
            </w:pPr>
            <w:r>
              <w:t>User clicks on the request button</w:t>
            </w:r>
            <w:r w:rsidR="00D84AE6">
              <w:t>.</w:t>
            </w:r>
          </w:p>
          <w:p w14:paraId="10A69DD6" w14:textId="2370D171" w:rsidR="00D84AE6" w:rsidRDefault="00D569A9" w:rsidP="00D569A9">
            <w:pPr>
              <w:pStyle w:val="ListParagraph"/>
              <w:numPr>
                <w:ilvl w:val="0"/>
                <w:numId w:val="19"/>
              </w:numPr>
            </w:pPr>
            <w:r>
              <w:t>A dialog box will be displayed asking the user to confirm the request.</w:t>
            </w:r>
          </w:p>
          <w:p w14:paraId="3A1FAE9F" w14:textId="2C8BC9CC" w:rsidR="00D569A9" w:rsidRDefault="00D569A9" w:rsidP="00D569A9">
            <w:pPr>
              <w:pStyle w:val="ListParagraph"/>
              <w:numPr>
                <w:ilvl w:val="0"/>
                <w:numId w:val="19"/>
              </w:numPr>
            </w:pPr>
            <w:r>
              <w:t>The user will click the send button.</w:t>
            </w:r>
          </w:p>
          <w:p w14:paraId="09C964E3" w14:textId="47E995BE" w:rsidR="00D569A9" w:rsidRDefault="00D569A9" w:rsidP="00D569A9">
            <w:pPr>
              <w:pStyle w:val="ListParagraph"/>
              <w:numPr>
                <w:ilvl w:val="0"/>
                <w:numId w:val="19"/>
              </w:numPr>
            </w:pPr>
            <w:r>
              <w:t xml:space="preserve">Another dialog box will be displayed stating that the request has been sent. </w:t>
            </w:r>
          </w:p>
          <w:p w14:paraId="67226613" w14:textId="799BBA7B" w:rsidR="00D569A9" w:rsidRDefault="00D569A9" w:rsidP="00D569A9">
            <w:pPr>
              <w:pStyle w:val="ListParagraph"/>
              <w:numPr>
                <w:ilvl w:val="0"/>
                <w:numId w:val="19"/>
              </w:numPr>
            </w:pPr>
            <w:r>
              <w:t>The user clicks ok.</w:t>
            </w:r>
          </w:p>
          <w:p w14:paraId="664DFCFD" w14:textId="000999AF" w:rsidR="00D569A9" w:rsidRDefault="00D569A9" w:rsidP="00D569A9">
            <w:pPr>
              <w:pStyle w:val="ListParagraph"/>
              <w:numPr>
                <w:ilvl w:val="0"/>
                <w:numId w:val="19"/>
              </w:numPr>
            </w:pPr>
            <w:r>
              <w:t xml:space="preserve">The user is redirected to the tutor list. </w:t>
            </w:r>
          </w:p>
          <w:p w14:paraId="6301DABB" w14:textId="77777777" w:rsidR="00D84AE6" w:rsidRDefault="00D84AE6" w:rsidP="007A3548">
            <w:pPr>
              <w:pStyle w:val="ListParagraph"/>
              <w:ind w:left="498"/>
            </w:pPr>
          </w:p>
        </w:tc>
      </w:tr>
      <w:tr w:rsidR="00D84AE6" w14:paraId="5C34C540" w14:textId="77777777" w:rsidTr="007A3548">
        <w:trPr>
          <w:trHeight w:val="340"/>
        </w:trPr>
        <w:tc>
          <w:tcPr>
            <w:tcW w:w="1323" w:type="dxa"/>
            <w:shd w:val="clear" w:color="auto" w:fill="4BACC6" w:themeFill="accent5"/>
            <w:vAlign w:val="center"/>
          </w:tcPr>
          <w:p w14:paraId="4B35E295" w14:textId="77777777" w:rsidR="00D84AE6" w:rsidRPr="003E4BDF" w:rsidRDefault="00D84AE6" w:rsidP="007A3548">
            <w:pPr>
              <w:rPr>
                <w:b/>
                <w:color w:val="FFFFFF" w:themeColor="background1"/>
              </w:rPr>
            </w:pPr>
            <w:commentRangeStart w:id="36"/>
            <w:r>
              <w:rPr>
                <w:b/>
                <w:color w:val="FFFFFF" w:themeColor="background1"/>
              </w:rPr>
              <w:t>Initial UI design</w:t>
            </w:r>
            <w:commentRangeEnd w:id="36"/>
            <w:r>
              <w:rPr>
                <w:rStyle w:val="CommentReference"/>
              </w:rPr>
              <w:commentReference w:id="36"/>
            </w:r>
          </w:p>
        </w:tc>
        <w:tc>
          <w:tcPr>
            <w:tcW w:w="8526" w:type="dxa"/>
            <w:gridSpan w:val="2"/>
            <w:vAlign w:val="center"/>
          </w:tcPr>
          <w:p w14:paraId="24B2B10A" w14:textId="67A2F693" w:rsidR="00D84AE6" w:rsidRDefault="00D569A9" w:rsidP="00D569A9">
            <w:pPr>
              <w:pStyle w:val="ListParagraph"/>
              <w:numPr>
                <w:ilvl w:val="0"/>
                <w:numId w:val="20"/>
              </w:numPr>
            </w:pPr>
            <w:r>
              <w:t>The user clicks cancel.</w:t>
            </w:r>
          </w:p>
          <w:p w14:paraId="71DA562B" w14:textId="3658B596" w:rsidR="00D569A9" w:rsidRDefault="00D569A9" w:rsidP="00D569A9">
            <w:pPr>
              <w:pStyle w:val="ListParagraph"/>
              <w:numPr>
                <w:ilvl w:val="0"/>
                <w:numId w:val="20"/>
              </w:numPr>
            </w:pPr>
            <w:r>
              <w:t>Basic Flow of Events number 7.</w:t>
            </w:r>
          </w:p>
          <w:p w14:paraId="763EA45F" w14:textId="77777777" w:rsidR="00D84AE6" w:rsidRDefault="00D84AE6" w:rsidP="007A3548"/>
        </w:tc>
      </w:tr>
    </w:tbl>
    <w:p w14:paraId="3AD205B9" w14:textId="78740BBA" w:rsidR="000C3DFD" w:rsidRDefault="000C3DFD">
      <w:r>
        <w:br w:type="page"/>
      </w:r>
    </w:p>
    <w:p w14:paraId="5A212813" w14:textId="5215958A" w:rsidR="000C3DFD" w:rsidRPr="00507507" w:rsidRDefault="00062F71" w:rsidP="000C3DFD">
      <w:pPr>
        <w:pStyle w:val="Heading3"/>
        <w:rPr>
          <w:highlight w:val="yellow"/>
        </w:rPr>
      </w:pPr>
      <w:bookmarkStart w:id="37" w:name="_Toc14564053"/>
      <w:r w:rsidRPr="00507507">
        <w:rPr>
          <w:highlight w:val="yellow"/>
        </w:rPr>
        <w:t>Designed by</w:t>
      </w:r>
      <w:bookmarkEnd w:id="37"/>
      <w:r w:rsidRPr="00507507">
        <w:rPr>
          <w:highlight w:val="yellow"/>
        </w:rPr>
        <w:t xml:space="preserve"> </w:t>
      </w:r>
    </w:p>
    <w:p w14:paraId="61D613D4" w14:textId="77777777" w:rsidR="00194EF7" w:rsidRPr="00194EF7" w:rsidRDefault="00194EF7" w:rsidP="00194EF7"/>
    <w:tbl>
      <w:tblPr>
        <w:tblStyle w:val="TableGrid"/>
        <w:tblW w:w="9351" w:type="dxa"/>
        <w:tblLook w:val="04A0" w:firstRow="1" w:lastRow="0" w:firstColumn="1" w:lastColumn="0" w:noHBand="0" w:noVBand="1"/>
      </w:tblPr>
      <w:tblGrid>
        <w:gridCol w:w="1323"/>
        <w:gridCol w:w="1805"/>
        <w:gridCol w:w="6721"/>
      </w:tblGrid>
      <w:tr w:rsidR="000C3DFD" w:rsidRPr="003E4BDF" w14:paraId="2861AFFC" w14:textId="77777777" w:rsidTr="002B43D3">
        <w:trPr>
          <w:trHeight w:val="340"/>
        </w:trPr>
        <w:tc>
          <w:tcPr>
            <w:tcW w:w="1136" w:type="dxa"/>
            <w:shd w:val="clear" w:color="auto" w:fill="4BACC6" w:themeFill="accent5"/>
            <w:vAlign w:val="center"/>
          </w:tcPr>
          <w:p w14:paraId="2C16550E" w14:textId="77777777" w:rsidR="000C3DFD" w:rsidRPr="003E4BDF" w:rsidRDefault="000C3DFD" w:rsidP="000C3DFD">
            <w:pPr>
              <w:rPr>
                <w:b/>
                <w:color w:val="FFFFFF" w:themeColor="background1"/>
              </w:rPr>
            </w:pPr>
            <w:r w:rsidRPr="003E4BDF">
              <w:rPr>
                <w:b/>
                <w:color w:val="FFFFFF" w:themeColor="background1"/>
              </w:rPr>
              <w:t>Use Case ID</w:t>
            </w:r>
          </w:p>
        </w:tc>
        <w:tc>
          <w:tcPr>
            <w:tcW w:w="8215" w:type="dxa"/>
            <w:gridSpan w:val="2"/>
            <w:shd w:val="clear" w:color="auto" w:fill="4BACC6" w:themeFill="accent5"/>
            <w:vAlign w:val="center"/>
          </w:tcPr>
          <w:p w14:paraId="6FC9B640" w14:textId="77777777" w:rsidR="000C3DFD" w:rsidRPr="003E4BDF" w:rsidRDefault="000C3DFD" w:rsidP="000C3DFD">
            <w:pPr>
              <w:rPr>
                <w:b/>
                <w:color w:val="FFFFFF" w:themeColor="background1"/>
              </w:rPr>
            </w:pPr>
            <w:r w:rsidRPr="003E4BDF">
              <w:rPr>
                <w:b/>
                <w:color w:val="FFFFFF" w:themeColor="background1"/>
              </w:rPr>
              <w:t xml:space="preserve">Use Case Name </w:t>
            </w:r>
          </w:p>
        </w:tc>
      </w:tr>
      <w:tr w:rsidR="000C3DFD" w14:paraId="603E5BD8" w14:textId="77777777" w:rsidTr="002B43D3">
        <w:trPr>
          <w:trHeight w:val="340"/>
        </w:trPr>
        <w:tc>
          <w:tcPr>
            <w:tcW w:w="1136" w:type="dxa"/>
            <w:vAlign w:val="center"/>
          </w:tcPr>
          <w:p w14:paraId="46A91E67" w14:textId="72B1C874" w:rsidR="000C3DFD" w:rsidRDefault="000C3DFD" w:rsidP="000C3DFD">
            <w:r>
              <w:t>C0100</w:t>
            </w:r>
          </w:p>
        </w:tc>
        <w:tc>
          <w:tcPr>
            <w:tcW w:w="8215" w:type="dxa"/>
            <w:gridSpan w:val="2"/>
            <w:vAlign w:val="center"/>
          </w:tcPr>
          <w:p w14:paraId="610036AC" w14:textId="4FA7534F" w:rsidR="000C3DFD" w:rsidRDefault="000C3DFD" w:rsidP="000C3DFD">
            <w:r>
              <w:rPr>
                <w:rFonts w:cs="Arial"/>
              </w:rPr>
              <w:t>Accept/ Decline Requests</w:t>
            </w:r>
          </w:p>
        </w:tc>
      </w:tr>
      <w:tr w:rsidR="000C3DFD" w:rsidRPr="003E4BDF" w14:paraId="2DF1BB1D" w14:textId="77777777" w:rsidTr="002B43D3">
        <w:trPr>
          <w:trHeight w:val="340"/>
        </w:trPr>
        <w:tc>
          <w:tcPr>
            <w:tcW w:w="3141" w:type="dxa"/>
            <w:gridSpan w:val="2"/>
            <w:shd w:val="clear" w:color="auto" w:fill="4BACC6" w:themeFill="accent5"/>
            <w:vAlign w:val="center"/>
          </w:tcPr>
          <w:p w14:paraId="535654DE" w14:textId="77777777" w:rsidR="000C3DFD" w:rsidRPr="003E4BDF" w:rsidRDefault="000C3DFD" w:rsidP="000C3DFD">
            <w:pPr>
              <w:rPr>
                <w:b/>
                <w:color w:val="FFFFFF" w:themeColor="background1"/>
              </w:rPr>
            </w:pPr>
            <w:r w:rsidRPr="003E4BDF">
              <w:rPr>
                <w:b/>
                <w:color w:val="FFFFFF" w:themeColor="background1"/>
              </w:rPr>
              <w:t>Primary Business Actors</w:t>
            </w:r>
          </w:p>
        </w:tc>
        <w:tc>
          <w:tcPr>
            <w:tcW w:w="6210" w:type="dxa"/>
            <w:shd w:val="clear" w:color="auto" w:fill="4BACC6" w:themeFill="accent5"/>
            <w:vAlign w:val="center"/>
          </w:tcPr>
          <w:p w14:paraId="3202BBF7" w14:textId="77777777" w:rsidR="000C3DFD" w:rsidRPr="003E4BDF" w:rsidRDefault="000C3DFD" w:rsidP="000C3DFD">
            <w:pPr>
              <w:rPr>
                <w:b/>
                <w:color w:val="FFFFFF" w:themeColor="background1"/>
              </w:rPr>
            </w:pPr>
            <w:r w:rsidRPr="003E4BDF">
              <w:rPr>
                <w:b/>
                <w:color w:val="FFFFFF" w:themeColor="background1"/>
              </w:rPr>
              <w:t>Other participating Actors</w:t>
            </w:r>
          </w:p>
        </w:tc>
      </w:tr>
      <w:tr w:rsidR="000C3DFD" w14:paraId="17994B36" w14:textId="77777777" w:rsidTr="002B43D3">
        <w:trPr>
          <w:trHeight w:val="340"/>
        </w:trPr>
        <w:tc>
          <w:tcPr>
            <w:tcW w:w="3141" w:type="dxa"/>
            <w:gridSpan w:val="2"/>
            <w:vAlign w:val="center"/>
          </w:tcPr>
          <w:p w14:paraId="2DA40CD8" w14:textId="19B36C41" w:rsidR="000C3DFD" w:rsidRDefault="000C3DFD" w:rsidP="000C3DFD">
            <w:r>
              <w:t>Tutor</w:t>
            </w:r>
          </w:p>
        </w:tc>
        <w:tc>
          <w:tcPr>
            <w:tcW w:w="6210" w:type="dxa"/>
            <w:vAlign w:val="center"/>
          </w:tcPr>
          <w:p w14:paraId="098D94FC" w14:textId="77777777" w:rsidR="000C3DFD" w:rsidRDefault="000C3DFD" w:rsidP="000C3DFD"/>
        </w:tc>
      </w:tr>
      <w:tr w:rsidR="000C3DFD" w14:paraId="6632DF3D" w14:textId="77777777" w:rsidTr="002B43D3">
        <w:trPr>
          <w:trHeight w:val="340"/>
        </w:trPr>
        <w:tc>
          <w:tcPr>
            <w:tcW w:w="1136" w:type="dxa"/>
            <w:shd w:val="clear" w:color="auto" w:fill="4BACC6" w:themeFill="accent5"/>
            <w:vAlign w:val="center"/>
          </w:tcPr>
          <w:p w14:paraId="6EE70AEA" w14:textId="77777777" w:rsidR="000C3DFD" w:rsidRPr="003E4BDF" w:rsidRDefault="000C3DFD" w:rsidP="000C3DFD">
            <w:pPr>
              <w:rPr>
                <w:b/>
                <w:color w:val="FFFFFF" w:themeColor="background1"/>
              </w:rPr>
            </w:pPr>
            <w:r w:rsidRPr="003E4BDF">
              <w:rPr>
                <w:b/>
                <w:color w:val="FFFFFF" w:themeColor="background1"/>
              </w:rPr>
              <w:t>Description</w:t>
            </w:r>
          </w:p>
        </w:tc>
        <w:tc>
          <w:tcPr>
            <w:tcW w:w="8215" w:type="dxa"/>
            <w:gridSpan w:val="2"/>
            <w:vAlign w:val="center"/>
          </w:tcPr>
          <w:p w14:paraId="309AAAF8" w14:textId="77777777" w:rsidR="000C3DFD" w:rsidRDefault="000C3DFD" w:rsidP="000C3DFD"/>
          <w:p w14:paraId="3ADDD937" w14:textId="027F0011" w:rsidR="000C3DFD" w:rsidRDefault="000C3DFD" w:rsidP="000C3DFD">
            <w:r>
              <w:t>A tutor can either accept or decline a tutorial request from a student.</w:t>
            </w:r>
          </w:p>
          <w:p w14:paraId="16A5802C" w14:textId="5EF6BDD7" w:rsidR="000C3DFD" w:rsidRDefault="000C3DFD" w:rsidP="000C3DFD"/>
        </w:tc>
      </w:tr>
      <w:tr w:rsidR="000C3DFD" w14:paraId="15CCEF8C" w14:textId="77777777" w:rsidTr="002B43D3">
        <w:trPr>
          <w:trHeight w:val="340"/>
        </w:trPr>
        <w:tc>
          <w:tcPr>
            <w:tcW w:w="1136" w:type="dxa"/>
            <w:shd w:val="clear" w:color="auto" w:fill="4BACC6" w:themeFill="accent5"/>
            <w:vAlign w:val="center"/>
          </w:tcPr>
          <w:p w14:paraId="48AB1D66" w14:textId="77777777" w:rsidR="000C3DFD" w:rsidRPr="003E4BDF" w:rsidRDefault="000C3DFD" w:rsidP="000C3DFD">
            <w:pPr>
              <w:rPr>
                <w:b/>
                <w:color w:val="FFFFFF" w:themeColor="background1"/>
              </w:rPr>
            </w:pPr>
            <w:r w:rsidRPr="003E4BDF">
              <w:rPr>
                <w:b/>
                <w:color w:val="FFFFFF" w:themeColor="background1"/>
              </w:rPr>
              <w:t>Pre-Conditions</w:t>
            </w:r>
          </w:p>
        </w:tc>
        <w:tc>
          <w:tcPr>
            <w:tcW w:w="8215" w:type="dxa"/>
            <w:gridSpan w:val="2"/>
            <w:vAlign w:val="center"/>
          </w:tcPr>
          <w:p w14:paraId="67939DA8" w14:textId="7A39069C" w:rsidR="000C3DFD" w:rsidRDefault="000C3DFD" w:rsidP="000C3DFD"/>
          <w:p w14:paraId="25480DD6" w14:textId="3D842662" w:rsidR="000C3DFD" w:rsidRDefault="000C3DFD" w:rsidP="000C3DFD">
            <w:r>
              <w:t>Tutor must be registered</w:t>
            </w:r>
          </w:p>
          <w:p w14:paraId="4C543E66" w14:textId="7134FAB9" w:rsidR="000C3DFD" w:rsidRDefault="000C3DFD" w:rsidP="000C3DFD">
            <w:r>
              <w:t>Tutor must be logged onto their account</w:t>
            </w:r>
          </w:p>
          <w:p w14:paraId="78BF97A3" w14:textId="3D8E2103" w:rsidR="000C3DFD" w:rsidRDefault="000C3DFD" w:rsidP="000C3DFD">
            <w:r>
              <w:t>Tutor must have received a request from a student for a tutorial</w:t>
            </w:r>
          </w:p>
          <w:p w14:paraId="3175F88C" w14:textId="77777777" w:rsidR="000C3DFD" w:rsidRDefault="000C3DFD" w:rsidP="000C3DFD"/>
        </w:tc>
      </w:tr>
      <w:tr w:rsidR="000C3DFD" w14:paraId="0C04E30F" w14:textId="77777777" w:rsidTr="002B43D3">
        <w:trPr>
          <w:trHeight w:val="340"/>
        </w:trPr>
        <w:tc>
          <w:tcPr>
            <w:tcW w:w="1136" w:type="dxa"/>
            <w:shd w:val="clear" w:color="auto" w:fill="4BACC6" w:themeFill="accent5"/>
            <w:vAlign w:val="center"/>
          </w:tcPr>
          <w:p w14:paraId="720E9BC8" w14:textId="77777777" w:rsidR="000C3DFD" w:rsidRPr="003E4BDF" w:rsidRDefault="000C3DFD" w:rsidP="000C3DFD">
            <w:pPr>
              <w:rPr>
                <w:b/>
                <w:color w:val="FFFFFF" w:themeColor="background1"/>
              </w:rPr>
            </w:pPr>
            <w:r w:rsidRPr="003E4BDF">
              <w:rPr>
                <w:b/>
                <w:color w:val="FFFFFF" w:themeColor="background1"/>
              </w:rPr>
              <w:t>Triggers</w:t>
            </w:r>
          </w:p>
        </w:tc>
        <w:tc>
          <w:tcPr>
            <w:tcW w:w="8215" w:type="dxa"/>
            <w:gridSpan w:val="2"/>
            <w:vAlign w:val="center"/>
          </w:tcPr>
          <w:p w14:paraId="357B4443" w14:textId="77777777" w:rsidR="000C3DFD" w:rsidRDefault="000C3DFD" w:rsidP="000C3DFD"/>
          <w:p w14:paraId="7108747B" w14:textId="57CE6E42" w:rsidR="000C3DFD" w:rsidRDefault="000C3DFD" w:rsidP="000C3DFD">
            <w:r>
              <w:t xml:space="preserve">The tutor </w:t>
            </w:r>
            <w:proofErr w:type="gramStart"/>
            <w:r>
              <w:t>has to</w:t>
            </w:r>
            <w:proofErr w:type="gramEnd"/>
            <w:r>
              <w:t xml:space="preserve"> accept or decline a request from a student.</w:t>
            </w:r>
          </w:p>
          <w:p w14:paraId="13A069BB" w14:textId="7385D9FB" w:rsidR="000C3DFD" w:rsidRDefault="000C3DFD" w:rsidP="000C3DFD"/>
        </w:tc>
      </w:tr>
      <w:tr w:rsidR="000C3DFD" w14:paraId="6E552C69" w14:textId="77777777" w:rsidTr="002B43D3">
        <w:trPr>
          <w:trHeight w:val="340"/>
        </w:trPr>
        <w:tc>
          <w:tcPr>
            <w:tcW w:w="1136" w:type="dxa"/>
            <w:shd w:val="clear" w:color="auto" w:fill="4BACC6" w:themeFill="accent5"/>
            <w:vAlign w:val="center"/>
          </w:tcPr>
          <w:p w14:paraId="32876BCD" w14:textId="77777777" w:rsidR="000C3DFD" w:rsidRPr="003E4BDF" w:rsidRDefault="000C3DFD" w:rsidP="000C3DFD">
            <w:pPr>
              <w:rPr>
                <w:b/>
                <w:color w:val="FFFFFF" w:themeColor="background1"/>
              </w:rPr>
            </w:pPr>
            <w:r w:rsidRPr="003E4BDF">
              <w:rPr>
                <w:b/>
                <w:color w:val="FFFFFF" w:themeColor="background1"/>
              </w:rPr>
              <w:t>Post-Conditions</w:t>
            </w:r>
          </w:p>
        </w:tc>
        <w:tc>
          <w:tcPr>
            <w:tcW w:w="8215" w:type="dxa"/>
            <w:gridSpan w:val="2"/>
            <w:vAlign w:val="center"/>
          </w:tcPr>
          <w:p w14:paraId="103F578A" w14:textId="77777777" w:rsidR="000C3DFD" w:rsidRDefault="000C3DFD" w:rsidP="000C3DFD"/>
          <w:p w14:paraId="50A86253" w14:textId="77777777" w:rsidR="000C3DFD" w:rsidRDefault="000C3DFD" w:rsidP="000C3DFD">
            <w:r>
              <w:t xml:space="preserve">Tutor request outcome changes and the student </w:t>
            </w:r>
            <w:proofErr w:type="gramStart"/>
            <w:r>
              <w:t>is able to</w:t>
            </w:r>
            <w:proofErr w:type="gramEnd"/>
            <w:r>
              <w:t xml:space="preserve"> rate the tutor immediately</w:t>
            </w:r>
          </w:p>
          <w:p w14:paraId="5A5E4A4C" w14:textId="497CB7EA" w:rsidR="000C3DFD" w:rsidRDefault="000C3DFD" w:rsidP="000C3DFD"/>
        </w:tc>
      </w:tr>
      <w:tr w:rsidR="000C3DFD" w14:paraId="2A24D300" w14:textId="77777777" w:rsidTr="002B43D3">
        <w:trPr>
          <w:trHeight w:val="340"/>
        </w:trPr>
        <w:tc>
          <w:tcPr>
            <w:tcW w:w="1136" w:type="dxa"/>
            <w:shd w:val="clear" w:color="auto" w:fill="4BACC6" w:themeFill="accent5"/>
            <w:vAlign w:val="center"/>
          </w:tcPr>
          <w:p w14:paraId="54959A13" w14:textId="77777777" w:rsidR="000C3DFD" w:rsidRPr="003E4BDF" w:rsidRDefault="000C3DFD" w:rsidP="000C3DFD">
            <w:pPr>
              <w:rPr>
                <w:b/>
                <w:color w:val="FFFFFF" w:themeColor="background1"/>
              </w:rPr>
            </w:pPr>
            <w:r w:rsidRPr="003E4BDF">
              <w:rPr>
                <w:b/>
                <w:color w:val="FFFFFF" w:themeColor="background1"/>
              </w:rPr>
              <w:t>Basic Flow of Events</w:t>
            </w:r>
          </w:p>
        </w:tc>
        <w:tc>
          <w:tcPr>
            <w:tcW w:w="8215" w:type="dxa"/>
            <w:gridSpan w:val="2"/>
            <w:vAlign w:val="center"/>
          </w:tcPr>
          <w:p w14:paraId="4E230233" w14:textId="77777777" w:rsidR="000C3DFD" w:rsidRDefault="000C3DFD" w:rsidP="000C3DFD">
            <w:pPr>
              <w:pStyle w:val="ListParagraph"/>
            </w:pPr>
          </w:p>
          <w:p w14:paraId="0617E1FF" w14:textId="5F0455CC" w:rsidR="000C3DFD" w:rsidRDefault="003D02FE" w:rsidP="00D569A9">
            <w:pPr>
              <w:pStyle w:val="ListParagraph"/>
              <w:numPr>
                <w:ilvl w:val="0"/>
                <w:numId w:val="13"/>
              </w:numPr>
            </w:pPr>
            <w:r>
              <w:t>A0200 is invoked</w:t>
            </w:r>
            <w:r w:rsidR="000C3DFD">
              <w:t xml:space="preserve"> </w:t>
            </w:r>
            <w:r w:rsidR="002B43D3">
              <w:t>and the tutor lands on the tutorial requests screen</w:t>
            </w:r>
          </w:p>
          <w:p w14:paraId="5D45AB3B" w14:textId="55216085" w:rsidR="000C3DFD" w:rsidRDefault="000C3DFD" w:rsidP="00D569A9">
            <w:pPr>
              <w:pStyle w:val="ListParagraph"/>
              <w:numPr>
                <w:ilvl w:val="0"/>
                <w:numId w:val="13"/>
              </w:numPr>
            </w:pPr>
            <w:r>
              <w:t xml:space="preserve">Tutor selects </w:t>
            </w:r>
            <w:r w:rsidR="002B43D3">
              <w:t>the module for which requests are made</w:t>
            </w:r>
            <w:r>
              <w:t>.</w:t>
            </w:r>
          </w:p>
          <w:p w14:paraId="6EA8EBA1" w14:textId="7AC01E85" w:rsidR="000C3DFD" w:rsidRDefault="000C3DFD" w:rsidP="00D569A9">
            <w:pPr>
              <w:pStyle w:val="ListParagraph"/>
              <w:numPr>
                <w:ilvl w:val="0"/>
                <w:numId w:val="13"/>
              </w:numPr>
            </w:pPr>
            <w:r>
              <w:t xml:space="preserve">Student </w:t>
            </w:r>
            <w:r w:rsidR="002B43D3">
              <w:t xml:space="preserve">request is either </w:t>
            </w:r>
            <w:r>
              <w:t>accepted</w:t>
            </w:r>
            <w:proofErr w:type="gramStart"/>
            <w:r w:rsidR="002B43D3">
              <w:t xml:space="preserve">/ </w:t>
            </w:r>
            <w:r>
              <w:t xml:space="preserve"> </w:t>
            </w:r>
            <w:r w:rsidR="002B43D3">
              <w:t>declined</w:t>
            </w:r>
            <w:proofErr w:type="gramEnd"/>
            <w:r w:rsidR="002B43D3">
              <w:t xml:space="preserve"> for the tutorial</w:t>
            </w:r>
            <w:r>
              <w:t xml:space="preserve"> </w:t>
            </w:r>
          </w:p>
          <w:p w14:paraId="19A63829" w14:textId="547CB482" w:rsidR="000C3DFD" w:rsidRDefault="000C3DFD" w:rsidP="00D569A9">
            <w:pPr>
              <w:pStyle w:val="ListParagraph"/>
              <w:numPr>
                <w:ilvl w:val="0"/>
                <w:numId w:val="13"/>
              </w:numPr>
            </w:pPr>
            <w:r>
              <w:t>T</w:t>
            </w:r>
            <w:r w:rsidR="002B43D3">
              <w:t>he request status changes based on the decision made</w:t>
            </w:r>
          </w:p>
          <w:p w14:paraId="71F39EED" w14:textId="3706C451" w:rsidR="000C3DFD" w:rsidRDefault="000C3DFD" w:rsidP="000C3DFD">
            <w:pPr>
              <w:pStyle w:val="ListParagraph"/>
            </w:pPr>
          </w:p>
        </w:tc>
      </w:tr>
      <w:tr w:rsidR="000C3DFD" w14:paraId="7D76EECD" w14:textId="77777777" w:rsidTr="002B43D3">
        <w:trPr>
          <w:trHeight w:val="340"/>
        </w:trPr>
        <w:tc>
          <w:tcPr>
            <w:tcW w:w="1136" w:type="dxa"/>
            <w:shd w:val="clear" w:color="auto" w:fill="4BACC6" w:themeFill="accent5"/>
            <w:vAlign w:val="center"/>
          </w:tcPr>
          <w:p w14:paraId="61BF65DD" w14:textId="77777777" w:rsidR="000C3DFD" w:rsidRPr="003E4BDF" w:rsidRDefault="000C3DFD" w:rsidP="000C3DFD">
            <w:pPr>
              <w:rPr>
                <w:b/>
                <w:color w:val="FFFFFF" w:themeColor="background1"/>
              </w:rPr>
            </w:pPr>
            <w:commentRangeStart w:id="38"/>
            <w:r>
              <w:rPr>
                <w:b/>
                <w:color w:val="FFFFFF" w:themeColor="background1"/>
              </w:rPr>
              <w:t>Alternate Flow of events</w:t>
            </w:r>
            <w:commentRangeEnd w:id="38"/>
            <w:r>
              <w:rPr>
                <w:rStyle w:val="CommentReference"/>
              </w:rPr>
              <w:commentReference w:id="38"/>
            </w:r>
          </w:p>
        </w:tc>
        <w:tc>
          <w:tcPr>
            <w:tcW w:w="8215" w:type="dxa"/>
            <w:gridSpan w:val="2"/>
            <w:vAlign w:val="center"/>
          </w:tcPr>
          <w:p w14:paraId="37B3880B" w14:textId="3DDD7B74" w:rsidR="000C3DFD" w:rsidRDefault="000C3DFD" w:rsidP="002B43D3">
            <w:r w:rsidRPr="00F73085">
              <w:t xml:space="preserve">In </w:t>
            </w:r>
            <w:r w:rsidR="002B43D3" w:rsidRPr="00F73085">
              <w:t>case user does not have requests</w:t>
            </w:r>
            <w:r w:rsidR="00F73085">
              <w:t>, they will be presented with no data.</w:t>
            </w:r>
            <w:r w:rsidR="002B43D3" w:rsidRPr="00F73085">
              <w:t xml:space="preserve"> </w:t>
            </w:r>
          </w:p>
        </w:tc>
      </w:tr>
      <w:tr w:rsidR="000C3DFD" w14:paraId="7EBCF581" w14:textId="77777777" w:rsidTr="002B43D3">
        <w:trPr>
          <w:trHeight w:val="340"/>
        </w:trPr>
        <w:tc>
          <w:tcPr>
            <w:tcW w:w="1136" w:type="dxa"/>
            <w:shd w:val="clear" w:color="auto" w:fill="4BACC6" w:themeFill="accent5"/>
            <w:vAlign w:val="center"/>
          </w:tcPr>
          <w:p w14:paraId="56B42263" w14:textId="77777777" w:rsidR="000C3DFD" w:rsidRPr="003E4BDF" w:rsidRDefault="000C3DFD" w:rsidP="000C3DFD">
            <w:pPr>
              <w:rPr>
                <w:b/>
                <w:color w:val="FFFFFF" w:themeColor="background1"/>
              </w:rPr>
            </w:pPr>
            <w:commentRangeStart w:id="39"/>
            <w:r>
              <w:rPr>
                <w:b/>
                <w:color w:val="FFFFFF" w:themeColor="background1"/>
              </w:rPr>
              <w:t>Initial UI design</w:t>
            </w:r>
            <w:commentRangeEnd w:id="39"/>
            <w:r>
              <w:rPr>
                <w:rStyle w:val="CommentReference"/>
              </w:rPr>
              <w:commentReference w:id="39"/>
            </w:r>
          </w:p>
        </w:tc>
        <w:tc>
          <w:tcPr>
            <w:tcW w:w="8215" w:type="dxa"/>
            <w:gridSpan w:val="2"/>
            <w:vAlign w:val="center"/>
          </w:tcPr>
          <w:p w14:paraId="579809CE" w14:textId="611B6980" w:rsidR="002B43D3" w:rsidRDefault="002B43D3" w:rsidP="000C3DFD">
            <w:r>
              <w:rPr>
                <w:noProof/>
                <w:lang w:val="en-ZA" w:eastAsia="en-ZA"/>
              </w:rPr>
              <w:drawing>
                <wp:inline distT="0" distB="0" distL="0" distR="0" wp14:anchorId="7360A72E" wp14:editId="37F40A7C">
                  <wp:extent cx="5274310" cy="337947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0200.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379470"/>
                          </a:xfrm>
                          <a:prstGeom prst="rect">
                            <a:avLst/>
                          </a:prstGeom>
                        </pic:spPr>
                      </pic:pic>
                    </a:graphicData>
                  </a:graphic>
                </wp:inline>
              </w:drawing>
            </w:r>
          </w:p>
        </w:tc>
      </w:tr>
    </w:tbl>
    <w:p w14:paraId="006AFC04" w14:textId="2BA24C7B" w:rsidR="002B43D3" w:rsidRDefault="002B43D3">
      <w:pPr>
        <w:rPr>
          <w:rFonts w:cs="Arial"/>
          <w:b/>
          <w:bCs/>
          <w:sz w:val="22"/>
          <w:szCs w:val="26"/>
        </w:rPr>
      </w:pPr>
      <w:r>
        <w:br w:type="page"/>
      </w:r>
    </w:p>
    <w:p w14:paraId="33EAB616" w14:textId="3CE9A024" w:rsidR="000C3DFD" w:rsidRDefault="00062F71" w:rsidP="002B43D3">
      <w:pPr>
        <w:pStyle w:val="Heading3"/>
      </w:pPr>
      <w:bookmarkStart w:id="40" w:name="_Toc14564054"/>
      <w:r>
        <w:t>Designed by Zandile Dube</w:t>
      </w:r>
      <w:bookmarkEnd w:id="40"/>
    </w:p>
    <w:p w14:paraId="69B14CDB" w14:textId="77777777" w:rsidR="00194EF7" w:rsidRPr="00194EF7" w:rsidRDefault="00194EF7" w:rsidP="00194EF7"/>
    <w:tbl>
      <w:tblPr>
        <w:tblStyle w:val="TableGrid"/>
        <w:tblW w:w="9849" w:type="dxa"/>
        <w:tblLook w:val="04A0" w:firstRow="1" w:lastRow="0" w:firstColumn="1" w:lastColumn="0" w:noHBand="0" w:noVBand="1"/>
      </w:tblPr>
      <w:tblGrid>
        <w:gridCol w:w="1323"/>
        <w:gridCol w:w="1805"/>
        <w:gridCol w:w="6721"/>
      </w:tblGrid>
      <w:tr w:rsidR="002B43D3" w:rsidRPr="003E4BDF" w14:paraId="52B9CC05" w14:textId="77777777" w:rsidTr="00C52732">
        <w:trPr>
          <w:trHeight w:val="340"/>
        </w:trPr>
        <w:tc>
          <w:tcPr>
            <w:tcW w:w="1323" w:type="dxa"/>
            <w:shd w:val="clear" w:color="auto" w:fill="4BACC6" w:themeFill="accent5"/>
            <w:vAlign w:val="center"/>
          </w:tcPr>
          <w:p w14:paraId="273532A2" w14:textId="77777777" w:rsidR="002B43D3" w:rsidRPr="003E4BDF" w:rsidRDefault="002B43D3" w:rsidP="00C95630">
            <w:pPr>
              <w:rPr>
                <w:b/>
                <w:color w:val="FFFFFF" w:themeColor="background1"/>
              </w:rPr>
            </w:pPr>
            <w:r w:rsidRPr="003E4BDF">
              <w:rPr>
                <w:b/>
                <w:color w:val="FFFFFF" w:themeColor="background1"/>
              </w:rPr>
              <w:t>Use Case ID</w:t>
            </w:r>
          </w:p>
        </w:tc>
        <w:tc>
          <w:tcPr>
            <w:tcW w:w="8526" w:type="dxa"/>
            <w:gridSpan w:val="2"/>
            <w:shd w:val="clear" w:color="auto" w:fill="4BACC6" w:themeFill="accent5"/>
            <w:vAlign w:val="center"/>
          </w:tcPr>
          <w:p w14:paraId="3EE42DB2" w14:textId="77777777" w:rsidR="002B43D3" w:rsidRPr="003E4BDF" w:rsidRDefault="002B43D3" w:rsidP="00C95630">
            <w:pPr>
              <w:rPr>
                <w:b/>
                <w:color w:val="FFFFFF" w:themeColor="background1"/>
              </w:rPr>
            </w:pPr>
            <w:r w:rsidRPr="003E4BDF">
              <w:rPr>
                <w:b/>
                <w:color w:val="FFFFFF" w:themeColor="background1"/>
              </w:rPr>
              <w:t xml:space="preserve">Use Case Name </w:t>
            </w:r>
          </w:p>
        </w:tc>
      </w:tr>
      <w:tr w:rsidR="002B43D3" w14:paraId="143CEC67" w14:textId="77777777" w:rsidTr="00C52732">
        <w:trPr>
          <w:trHeight w:val="340"/>
        </w:trPr>
        <w:tc>
          <w:tcPr>
            <w:tcW w:w="1323" w:type="dxa"/>
            <w:vAlign w:val="center"/>
          </w:tcPr>
          <w:p w14:paraId="3CD4CB29" w14:textId="1E6318E9" w:rsidR="002B43D3" w:rsidRDefault="00C068C5" w:rsidP="00C95630">
            <w:r>
              <w:t>C02</w:t>
            </w:r>
            <w:r w:rsidR="002B43D3">
              <w:t>00</w:t>
            </w:r>
          </w:p>
        </w:tc>
        <w:tc>
          <w:tcPr>
            <w:tcW w:w="8526" w:type="dxa"/>
            <w:gridSpan w:val="2"/>
            <w:vAlign w:val="center"/>
          </w:tcPr>
          <w:p w14:paraId="4A82BA96" w14:textId="11481A13" w:rsidR="002B43D3" w:rsidRDefault="00C068C5" w:rsidP="00C95630">
            <w:r>
              <w:rPr>
                <w:rFonts w:cs="Arial"/>
              </w:rPr>
              <w:t>Edit Profile</w:t>
            </w:r>
          </w:p>
        </w:tc>
      </w:tr>
      <w:tr w:rsidR="002B43D3" w:rsidRPr="003E4BDF" w14:paraId="2E8483B0" w14:textId="77777777" w:rsidTr="00C52732">
        <w:trPr>
          <w:trHeight w:val="340"/>
        </w:trPr>
        <w:tc>
          <w:tcPr>
            <w:tcW w:w="3128" w:type="dxa"/>
            <w:gridSpan w:val="2"/>
            <w:shd w:val="clear" w:color="auto" w:fill="4BACC6" w:themeFill="accent5"/>
            <w:vAlign w:val="center"/>
          </w:tcPr>
          <w:p w14:paraId="0045F214" w14:textId="77777777" w:rsidR="002B43D3" w:rsidRPr="003E4BDF" w:rsidRDefault="002B43D3" w:rsidP="00C95630">
            <w:pPr>
              <w:rPr>
                <w:b/>
                <w:color w:val="FFFFFF" w:themeColor="background1"/>
              </w:rPr>
            </w:pPr>
            <w:r w:rsidRPr="003E4BDF">
              <w:rPr>
                <w:b/>
                <w:color w:val="FFFFFF" w:themeColor="background1"/>
              </w:rPr>
              <w:t>Primary Business Actors</w:t>
            </w:r>
          </w:p>
        </w:tc>
        <w:tc>
          <w:tcPr>
            <w:tcW w:w="6721" w:type="dxa"/>
            <w:shd w:val="clear" w:color="auto" w:fill="4BACC6" w:themeFill="accent5"/>
            <w:vAlign w:val="center"/>
          </w:tcPr>
          <w:p w14:paraId="1664A7C2" w14:textId="77777777" w:rsidR="002B43D3" w:rsidRPr="003E4BDF" w:rsidRDefault="002B43D3" w:rsidP="00C95630">
            <w:pPr>
              <w:rPr>
                <w:b/>
                <w:color w:val="FFFFFF" w:themeColor="background1"/>
              </w:rPr>
            </w:pPr>
            <w:r w:rsidRPr="003E4BDF">
              <w:rPr>
                <w:b/>
                <w:color w:val="FFFFFF" w:themeColor="background1"/>
              </w:rPr>
              <w:t>Other participating Actors</w:t>
            </w:r>
          </w:p>
        </w:tc>
      </w:tr>
      <w:tr w:rsidR="002B43D3" w14:paraId="11E2EB90" w14:textId="77777777" w:rsidTr="00C52732">
        <w:trPr>
          <w:trHeight w:val="340"/>
        </w:trPr>
        <w:tc>
          <w:tcPr>
            <w:tcW w:w="3128" w:type="dxa"/>
            <w:gridSpan w:val="2"/>
            <w:vAlign w:val="center"/>
          </w:tcPr>
          <w:p w14:paraId="2CBCC05A" w14:textId="77777777" w:rsidR="002B43D3" w:rsidRDefault="002B43D3" w:rsidP="00C95630">
            <w:r>
              <w:t>Tutor</w:t>
            </w:r>
          </w:p>
        </w:tc>
        <w:tc>
          <w:tcPr>
            <w:tcW w:w="6721" w:type="dxa"/>
            <w:vAlign w:val="center"/>
          </w:tcPr>
          <w:p w14:paraId="602BF856" w14:textId="77777777" w:rsidR="002B43D3" w:rsidRDefault="002B43D3" w:rsidP="00C95630"/>
        </w:tc>
      </w:tr>
      <w:tr w:rsidR="002B43D3" w14:paraId="01F30D62" w14:textId="77777777" w:rsidTr="00C52732">
        <w:trPr>
          <w:trHeight w:val="340"/>
        </w:trPr>
        <w:tc>
          <w:tcPr>
            <w:tcW w:w="1323" w:type="dxa"/>
            <w:shd w:val="clear" w:color="auto" w:fill="4BACC6" w:themeFill="accent5"/>
            <w:vAlign w:val="center"/>
          </w:tcPr>
          <w:p w14:paraId="4973B181" w14:textId="77777777" w:rsidR="002B43D3" w:rsidRPr="003E4BDF" w:rsidRDefault="002B43D3" w:rsidP="00C95630">
            <w:pPr>
              <w:rPr>
                <w:b/>
                <w:color w:val="FFFFFF" w:themeColor="background1"/>
              </w:rPr>
            </w:pPr>
            <w:r w:rsidRPr="003E4BDF">
              <w:rPr>
                <w:b/>
                <w:color w:val="FFFFFF" w:themeColor="background1"/>
              </w:rPr>
              <w:t>Description</w:t>
            </w:r>
          </w:p>
        </w:tc>
        <w:tc>
          <w:tcPr>
            <w:tcW w:w="8526" w:type="dxa"/>
            <w:gridSpan w:val="2"/>
            <w:vAlign w:val="center"/>
          </w:tcPr>
          <w:p w14:paraId="766D728F" w14:textId="77777777" w:rsidR="002B43D3" w:rsidRDefault="002B43D3" w:rsidP="00C95630"/>
          <w:p w14:paraId="5FD0C9D7" w14:textId="657AB273" w:rsidR="002B43D3" w:rsidRDefault="00C068C5" w:rsidP="00C95630">
            <w:r>
              <w:t>A tutor can either update or review information on their profile.</w:t>
            </w:r>
          </w:p>
          <w:p w14:paraId="67DC1A8A" w14:textId="77777777" w:rsidR="002B43D3" w:rsidRDefault="002B43D3" w:rsidP="00C95630"/>
        </w:tc>
      </w:tr>
      <w:tr w:rsidR="002B43D3" w14:paraId="3F40BF33" w14:textId="77777777" w:rsidTr="00C52732">
        <w:trPr>
          <w:trHeight w:val="340"/>
        </w:trPr>
        <w:tc>
          <w:tcPr>
            <w:tcW w:w="1323" w:type="dxa"/>
            <w:shd w:val="clear" w:color="auto" w:fill="4BACC6" w:themeFill="accent5"/>
            <w:vAlign w:val="center"/>
          </w:tcPr>
          <w:p w14:paraId="645515A2" w14:textId="77777777" w:rsidR="002B43D3" w:rsidRPr="003E4BDF" w:rsidRDefault="002B43D3" w:rsidP="00C95630">
            <w:pPr>
              <w:rPr>
                <w:b/>
                <w:color w:val="FFFFFF" w:themeColor="background1"/>
              </w:rPr>
            </w:pPr>
            <w:r w:rsidRPr="003E4BDF">
              <w:rPr>
                <w:b/>
                <w:color w:val="FFFFFF" w:themeColor="background1"/>
              </w:rPr>
              <w:t>Pre-Conditions</w:t>
            </w:r>
          </w:p>
        </w:tc>
        <w:tc>
          <w:tcPr>
            <w:tcW w:w="8526" w:type="dxa"/>
            <w:gridSpan w:val="2"/>
            <w:vAlign w:val="center"/>
          </w:tcPr>
          <w:p w14:paraId="2F2BC810" w14:textId="77777777" w:rsidR="002B43D3" w:rsidRDefault="002B43D3" w:rsidP="00C95630"/>
          <w:p w14:paraId="3DA6E0FC" w14:textId="77777777" w:rsidR="002B43D3" w:rsidRDefault="002B43D3" w:rsidP="00C95630">
            <w:r>
              <w:t>Tutor must be registered</w:t>
            </w:r>
          </w:p>
          <w:p w14:paraId="4611EEDA" w14:textId="77777777" w:rsidR="002B43D3" w:rsidRDefault="002B43D3" w:rsidP="00C95630">
            <w:r>
              <w:t>Tutor must be logged onto their account</w:t>
            </w:r>
          </w:p>
          <w:p w14:paraId="0C8757D2" w14:textId="77777777" w:rsidR="002B43D3" w:rsidRDefault="002B43D3" w:rsidP="00C068C5"/>
        </w:tc>
      </w:tr>
      <w:tr w:rsidR="002B43D3" w14:paraId="4B2E62C7" w14:textId="77777777" w:rsidTr="00C52732">
        <w:trPr>
          <w:trHeight w:val="340"/>
        </w:trPr>
        <w:tc>
          <w:tcPr>
            <w:tcW w:w="1323" w:type="dxa"/>
            <w:shd w:val="clear" w:color="auto" w:fill="4BACC6" w:themeFill="accent5"/>
            <w:vAlign w:val="center"/>
          </w:tcPr>
          <w:p w14:paraId="31F3CBF0" w14:textId="77777777" w:rsidR="002B43D3" w:rsidRPr="003E4BDF" w:rsidRDefault="002B43D3" w:rsidP="00C95630">
            <w:pPr>
              <w:rPr>
                <w:b/>
                <w:color w:val="FFFFFF" w:themeColor="background1"/>
              </w:rPr>
            </w:pPr>
            <w:r w:rsidRPr="003E4BDF">
              <w:rPr>
                <w:b/>
                <w:color w:val="FFFFFF" w:themeColor="background1"/>
              </w:rPr>
              <w:t>Triggers</w:t>
            </w:r>
          </w:p>
        </w:tc>
        <w:tc>
          <w:tcPr>
            <w:tcW w:w="8526" w:type="dxa"/>
            <w:gridSpan w:val="2"/>
            <w:vAlign w:val="center"/>
          </w:tcPr>
          <w:p w14:paraId="70E389CE" w14:textId="77777777" w:rsidR="002B43D3" w:rsidRDefault="002B43D3" w:rsidP="00C95630"/>
          <w:p w14:paraId="1E4DE4EF" w14:textId="77777777" w:rsidR="002B43D3" w:rsidRDefault="00C068C5" w:rsidP="00C95630">
            <w:r>
              <w:t xml:space="preserve">The tutor will choose to update or review the information on their profile. </w:t>
            </w:r>
          </w:p>
          <w:p w14:paraId="513A7885" w14:textId="35DDF006" w:rsidR="00C068C5" w:rsidRDefault="00C068C5" w:rsidP="00C95630"/>
        </w:tc>
      </w:tr>
      <w:tr w:rsidR="002B43D3" w14:paraId="6F137FC2" w14:textId="77777777" w:rsidTr="00C52732">
        <w:trPr>
          <w:trHeight w:val="340"/>
        </w:trPr>
        <w:tc>
          <w:tcPr>
            <w:tcW w:w="1323" w:type="dxa"/>
            <w:shd w:val="clear" w:color="auto" w:fill="4BACC6" w:themeFill="accent5"/>
            <w:vAlign w:val="center"/>
          </w:tcPr>
          <w:p w14:paraId="4D904BAD" w14:textId="77777777" w:rsidR="002B43D3" w:rsidRPr="003E4BDF" w:rsidRDefault="002B43D3" w:rsidP="00C95630">
            <w:pPr>
              <w:rPr>
                <w:b/>
                <w:color w:val="FFFFFF" w:themeColor="background1"/>
              </w:rPr>
            </w:pPr>
            <w:r w:rsidRPr="003E4BDF">
              <w:rPr>
                <w:b/>
                <w:color w:val="FFFFFF" w:themeColor="background1"/>
              </w:rPr>
              <w:t>Post-Conditions</w:t>
            </w:r>
          </w:p>
        </w:tc>
        <w:tc>
          <w:tcPr>
            <w:tcW w:w="8526" w:type="dxa"/>
            <w:gridSpan w:val="2"/>
            <w:vAlign w:val="center"/>
          </w:tcPr>
          <w:p w14:paraId="33B40E74" w14:textId="77777777" w:rsidR="002B43D3" w:rsidRDefault="002B43D3" w:rsidP="00C95630"/>
          <w:p w14:paraId="304924DF" w14:textId="0E35C973" w:rsidR="002B43D3" w:rsidRDefault="00C068C5" w:rsidP="00C95630">
            <w:r>
              <w:t xml:space="preserve">If changes are made to the tutor profile, fields are updated. The tutor can continue to review the profile, until they navigate to a different part of the system.  </w:t>
            </w:r>
          </w:p>
          <w:p w14:paraId="6ADE5944" w14:textId="2CD98828" w:rsidR="00C068C5" w:rsidRDefault="00C068C5" w:rsidP="00C95630"/>
        </w:tc>
      </w:tr>
      <w:tr w:rsidR="002B43D3" w14:paraId="3CE560C5" w14:textId="77777777" w:rsidTr="00C52732">
        <w:trPr>
          <w:trHeight w:val="340"/>
        </w:trPr>
        <w:tc>
          <w:tcPr>
            <w:tcW w:w="1323" w:type="dxa"/>
            <w:shd w:val="clear" w:color="auto" w:fill="4BACC6" w:themeFill="accent5"/>
            <w:vAlign w:val="center"/>
          </w:tcPr>
          <w:p w14:paraId="5A1931A2" w14:textId="77777777" w:rsidR="002B43D3" w:rsidRPr="003E4BDF" w:rsidRDefault="002B43D3" w:rsidP="00C95630">
            <w:pPr>
              <w:rPr>
                <w:b/>
                <w:color w:val="FFFFFF" w:themeColor="background1"/>
              </w:rPr>
            </w:pPr>
            <w:r w:rsidRPr="003E4BDF">
              <w:rPr>
                <w:b/>
                <w:color w:val="FFFFFF" w:themeColor="background1"/>
              </w:rPr>
              <w:t>Basic Flow of Events</w:t>
            </w:r>
          </w:p>
        </w:tc>
        <w:tc>
          <w:tcPr>
            <w:tcW w:w="8526" w:type="dxa"/>
            <w:gridSpan w:val="2"/>
            <w:vAlign w:val="center"/>
          </w:tcPr>
          <w:p w14:paraId="1391ECF2" w14:textId="77777777" w:rsidR="002B43D3" w:rsidRDefault="002B43D3" w:rsidP="00C95630">
            <w:pPr>
              <w:pStyle w:val="ListParagraph"/>
            </w:pPr>
          </w:p>
          <w:p w14:paraId="1A0B95B3" w14:textId="77777777" w:rsidR="00C068C5" w:rsidRDefault="002B43D3" w:rsidP="00D569A9">
            <w:pPr>
              <w:pStyle w:val="ListParagraph"/>
              <w:numPr>
                <w:ilvl w:val="0"/>
                <w:numId w:val="14"/>
              </w:numPr>
            </w:pPr>
            <w:r>
              <w:t xml:space="preserve">A0200 is invoked </w:t>
            </w:r>
          </w:p>
          <w:p w14:paraId="603BB244" w14:textId="6FAEC3B0" w:rsidR="002B43D3" w:rsidRDefault="00C068C5" w:rsidP="00D569A9">
            <w:pPr>
              <w:pStyle w:val="ListParagraph"/>
              <w:numPr>
                <w:ilvl w:val="0"/>
                <w:numId w:val="14"/>
              </w:numPr>
            </w:pPr>
            <w:r>
              <w:t xml:space="preserve">The tutor lands on their profile </w:t>
            </w:r>
            <w:r w:rsidR="002B43D3">
              <w:t>screen</w:t>
            </w:r>
          </w:p>
          <w:p w14:paraId="1E96320C" w14:textId="0725D7F2" w:rsidR="00C52732" w:rsidRDefault="00C52732" w:rsidP="00D569A9">
            <w:pPr>
              <w:pStyle w:val="ListParagraph"/>
              <w:numPr>
                <w:ilvl w:val="0"/>
                <w:numId w:val="14"/>
              </w:numPr>
            </w:pPr>
            <w:r>
              <w:t>Navigate to Requests tab</w:t>
            </w:r>
          </w:p>
          <w:p w14:paraId="6D32B6F0" w14:textId="3912A188" w:rsidR="002B43D3" w:rsidRDefault="002B43D3" w:rsidP="00D569A9">
            <w:pPr>
              <w:pStyle w:val="ListParagraph"/>
              <w:numPr>
                <w:ilvl w:val="0"/>
                <w:numId w:val="14"/>
              </w:numPr>
            </w:pPr>
            <w:r>
              <w:t>Tutor selects the module for which requests are made</w:t>
            </w:r>
          </w:p>
          <w:p w14:paraId="4DA10607" w14:textId="77777777" w:rsidR="002B43D3" w:rsidRDefault="002B43D3" w:rsidP="00D569A9">
            <w:pPr>
              <w:pStyle w:val="ListParagraph"/>
              <w:numPr>
                <w:ilvl w:val="0"/>
                <w:numId w:val="14"/>
              </w:numPr>
            </w:pPr>
            <w:r>
              <w:t>Student request is either accepted</w:t>
            </w:r>
            <w:proofErr w:type="gramStart"/>
            <w:r>
              <w:t>/  declined</w:t>
            </w:r>
            <w:proofErr w:type="gramEnd"/>
            <w:r>
              <w:t xml:space="preserve"> for the tutorial </w:t>
            </w:r>
          </w:p>
          <w:p w14:paraId="357129AA" w14:textId="77777777" w:rsidR="002B43D3" w:rsidRDefault="002B43D3" w:rsidP="00D569A9">
            <w:pPr>
              <w:pStyle w:val="ListParagraph"/>
              <w:numPr>
                <w:ilvl w:val="0"/>
                <w:numId w:val="14"/>
              </w:numPr>
            </w:pPr>
            <w:r>
              <w:t>The request status changes based on the decision made</w:t>
            </w:r>
          </w:p>
          <w:p w14:paraId="5158208B" w14:textId="77777777" w:rsidR="002B43D3" w:rsidRDefault="002B43D3" w:rsidP="00C95630">
            <w:pPr>
              <w:pStyle w:val="ListParagraph"/>
            </w:pPr>
          </w:p>
        </w:tc>
      </w:tr>
      <w:tr w:rsidR="002B43D3" w14:paraId="6E7F1495" w14:textId="77777777" w:rsidTr="00C52732">
        <w:trPr>
          <w:trHeight w:val="5468"/>
        </w:trPr>
        <w:tc>
          <w:tcPr>
            <w:tcW w:w="1323" w:type="dxa"/>
            <w:shd w:val="clear" w:color="auto" w:fill="4BACC6" w:themeFill="accent5"/>
            <w:vAlign w:val="center"/>
          </w:tcPr>
          <w:p w14:paraId="7E5CD1AE" w14:textId="77777777" w:rsidR="002B43D3" w:rsidRPr="003E4BDF" w:rsidRDefault="002B43D3" w:rsidP="00C95630">
            <w:pPr>
              <w:rPr>
                <w:b/>
                <w:color w:val="FFFFFF" w:themeColor="background1"/>
              </w:rPr>
            </w:pPr>
            <w:commentRangeStart w:id="41"/>
            <w:r>
              <w:rPr>
                <w:b/>
                <w:color w:val="FFFFFF" w:themeColor="background1"/>
              </w:rPr>
              <w:t>Initial UI design</w:t>
            </w:r>
            <w:commentRangeEnd w:id="41"/>
            <w:r>
              <w:rPr>
                <w:rStyle w:val="CommentReference"/>
              </w:rPr>
              <w:commentReference w:id="41"/>
            </w:r>
          </w:p>
        </w:tc>
        <w:tc>
          <w:tcPr>
            <w:tcW w:w="8526" w:type="dxa"/>
            <w:gridSpan w:val="2"/>
            <w:vAlign w:val="center"/>
          </w:tcPr>
          <w:p w14:paraId="49E4EDAE" w14:textId="21CB5E52" w:rsidR="002B43D3" w:rsidRDefault="00C52732" w:rsidP="00C95630">
            <w:r>
              <w:rPr>
                <w:noProof/>
                <w:lang w:val="en-ZA" w:eastAsia="en-ZA"/>
              </w:rPr>
              <w:drawing>
                <wp:inline distT="0" distB="0" distL="0" distR="0" wp14:anchorId="11EE261D" wp14:editId="5B55CE3A">
                  <wp:extent cx="5274310" cy="372173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0200.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721735"/>
                          </a:xfrm>
                          <a:prstGeom prst="rect">
                            <a:avLst/>
                          </a:prstGeom>
                        </pic:spPr>
                      </pic:pic>
                    </a:graphicData>
                  </a:graphic>
                </wp:inline>
              </w:drawing>
            </w:r>
          </w:p>
        </w:tc>
      </w:tr>
    </w:tbl>
    <w:p w14:paraId="25773E3E" w14:textId="356CC71C" w:rsidR="00C068C5" w:rsidRDefault="00C068C5" w:rsidP="00E93801"/>
    <w:p w14:paraId="291F49D3" w14:textId="77777777" w:rsidR="00C068C5" w:rsidRDefault="00C068C5">
      <w:r>
        <w:br w:type="page"/>
      </w:r>
    </w:p>
    <w:p w14:paraId="478BCD7C" w14:textId="11175CA7" w:rsidR="00C068C5" w:rsidRDefault="00062F71" w:rsidP="00C068C5">
      <w:pPr>
        <w:pStyle w:val="Heading3"/>
      </w:pPr>
      <w:bookmarkStart w:id="42" w:name="_Toc14564055"/>
      <w:r>
        <w:t>Designed by Zandile Dube</w:t>
      </w:r>
      <w:bookmarkEnd w:id="42"/>
    </w:p>
    <w:p w14:paraId="484A20D3" w14:textId="77777777" w:rsidR="00194EF7" w:rsidRPr="00194EF7" w:rsidRDefault="00194EF7" w:rsidP="00194EF7"/>
    <w:tbl>
      <w:tblPr>
        <w:tblStyle w:val="TableGrid"/>
        <w:tblW w:w="9351" w:type="dxa"/>
        <w:tblLook w:val="04A0" w:firstRow="1" w:lastRow="0" w:firstColumn="1" w:lastColumn="0" w:noHBand="0" w:noVBand="1"/>
      </w:tblPr>
      <w:tblGrid>
        <w:gridCol w:w="1323"/>
        <w:gridCol w:w="1950"/>
        <w:gridCol w:w="6078"/>
      </w:tblGrid>
      <w:tr w:rsidR="00C068C5" w:rsidRPr="003E4BDF" w14:paraId="39AD2470" w14:textId="77777777" w:rsidTr="00C95630">
        <w:trPr>
          <w:trHeight w:val="340"/>
        </w:trPr>
        <w:tc>
          <w:tcPr>
            <w:tcW w:w="1136" w:type="dxa"/>
            <w:shd w:val="clear" w:color="auto" w:fill="4BACC6" w:themeFill="accent5"/>
            <w:vAlign w:val="center"/>
          </w:tcPr>
          <w:p w14:paraId="1E38D766" w14:textId="77777777" w:rsidR="00C068C5" w:rsidRPr="003E4BDF" w:rsidRDefault="00C068C5" w:rsidP="00C95630">
            <w:pPr>
              <w:rPr>
                <w:b/>
                <w:color w:val="FFFFFF" w:themeColor="background1"/>
              </w:rPr>
            </w:pPr>
            <w:r w:rsidRPr="003E4BDF">
              <w:rPr>
                <w:b/>
                <w:color w:val="FFFFFF" w:themeColor="background1"/>
              </w:rPr>
              <w:t>Use Case ID</w:t>
            </w:r>
          </w:p>
        </w:tc>
        <w:tc>
          <w:tcPr>
            <w:tcW w:w="8215" w:type="dxa"/>
            <w:gridSpan w:val="2"/>
            <w:shd w:val="clear" w:color="auto" w:fill="4BACC6" w:themeFill="accent5"/>
            <w:vAlign w:val="center"/>
          </w:tcPr>
          <w:p w14:paraId="05AC2FA9" w14:textId="77777777" w:rsidR="00C068C5" w:rsidRPr="003E4BDF" w:rsidRDefault="00C068C5" w:rsidP="00C95630">
            <w:pPr>
              <w:rPr>
                <w:b/>
                <w:color w:val="FFFFFF" w:themeColor="background1"/>
              </w:rPr>
            </w:pPr>
            <w:r w:rsidRPr="003E4BDF">
              <w:rPr>
                <w:b/>
                <w:color w:val="FFFFFF" w:themeColor="background1"/>
              </w:rPr>
              <w:t xml:space="preserve">Use Case Name </w:t>
            </w:r>
          </w:p>
        </w:tc>
      </w:tr>
      <w:tr w:rsidR="00C068C5" w14:paraId="4A9A218C" w14:textId="77777777" w:rsidTr="00C95630">
        <w:trPr>
          <w:trHeight w:val="340"/>
        </w:trPr>
        <w:tc>
          <w:tcPr>
            <w:tcW w:w="1136" w:type="dxa"/>
            <w:vAlign w:val="center"/>
          </w:tcPr>
          <w:p w14:paraId="425B9F73" w14:textId="1BB23322" w:rsidR="00C068C5" w:rsidRDefault="00C068C5" w:rsidP="00C95630">
            <w:r>
              <w:t>C0300</w:t>
            </w:r>
          </w:p>
        </w:tc>
        <w:tc>
          <w:tcPr>
            <w:tcW w:w="8215" w:type="dxa"/>
            <w:gridSpan w:val="2"/>
            <w:vAlign w:val="center"/>
          </w:tcPr>
          <w:p w14:paraId="5000D28C" w14:textId="5B672A56" w:rsidR="00C068C5" w:rsidRDefault="00C068C5" w:rsidP="00C95630">
            <w:r>
              <w:rPr>
                <w:rFonts w:cs="Arial"/>
              </w:rPr>
              <w:t>View Feedback</w:t>
            </w:r>
          </w:p>
        </w:tc>
      </w:tr>
      <w:tr w:rsidR="00C068C5" w:rsidRPr="003E4BDF" w14:paraId="620894CD" w14:textId="77777777" w:rsidTr="00C95630">
        <w:trPr>
          <w:trHeight w:val="340"/>
        </w:trPr>
        <w:tc>
          <w:tcPr>
            <w:tcW w:w="3141" w:type="dxa"/>
            <w:gridSpan w:val="2"/>
            <w:shd w:val="clear" w:color="auto" w:fill="4BACC6" w:themeFill="accent5"/>
            <w:vAlign w:val="center"/>
          </w:tcPr>
          <w:p w14:paraId="1605C5CA" w14:textId="77777777" w:rsidR="00C068C5" w:rsidRPr="003E4BDF" w:rsidRDefault="00C068C5" w:rsidP="00C95630">
            <w:pPr>
              <w:rPr>
                <w:b/>
                <w:color w:val="FFFFFF" w:themeColor="background1"/>
              </w:rPr>
            </w:pPr>
            <w:r w:rsidRPr="003E4BDF">
              <w:rPr>
                <w:b/>
                <w:color w:val="FFFFFF" w:themeColor="background1"/>
              </w:rPr>
              <w:t>Primary Business Actors</w:t>
            </w:r>
          </w:p>
        </w:tc>
        <w:tc>
          <w:tcPr>
            <w:tcW w:w="6210" w:type="dxa"/>
            <w:shd w:val="clear" w:color="auto" w:fill="4BACC6" w:themeFill="accent5"/>
            <w:vAlign w:val="center"/>
          </w:tcPr>
          <w:p w14:paraId="76818642" w14:textId="77777777" w:rsidR="00C068C5" w:rsidRPr="003E4BDF" w:rsidRDefault="00C068C5" w:rsidP="00C95630">
            <w:pPr>
              <w:rPr>
                <w:b/>
                <w:color w:val="FFFFFF" w:themeColor="background1"/>
              </w:rPr>
            </w:pPr>
            <w:r w:rsidRPr="003E4BDF">
              <w:rPr>
                <w:b/>
                <w:color w:val="FFFFFF" w:themeColor="background1"/>
              </w:rPr>
              <w:t>Other participating Actors</w:t>
            </w:r>
          </w:p>
        </w:tc>
      </w:tr>
      <w:tr w:rsidR="00C068C5" w14:paraId="6671D186" w14:textId="77777777" w:rsidTr="00C95630">
        <w:trPr>
          <w:trHeight w:val="340"/>
        </w:trPr>
        <w:tc>
          <w:tcPr>
            <w:tcW w:w="3141" w:type="dxa"/>
            <w:gridSpan w:val="2"/>
            <w:vAlign w:val="center"/>
          </w:tcPr>
          <w:p w14:paraId="7E415C01" w14:textId="77777777" w:rsidR="00C068C5" w:rsidRDefault="00C068C5" w:rsidP="00C95630">
            <w:r>
              <w:t>Tutor</w:t>
            </w:r>
          </w:p>
        </w:tc>
        <w:tc>
          <w:tcPr>
            <w:tcW w:w="6210" w:type="dxa"/>
            <w:vAlign w:val="center"/>
          </w:tcPr>
          <w:p w14:paraId="2C7382E8" w14:textId="77777777" w:rsidR="00C068C5" w:rsidRDefault="00C068C5" w:rsidP="00C95630"/>
        </w:tc>
      </w:tr>
      <w:tr w:rsidR="00C068C5" w14:paraId="3062CDF0" w14:textId="77777777" w:rsidTr="00C95630">
        <w:trPr>
          <w:trHeight w:val="340"/>
        </w:trPr>
        <w:tc>
          <w:tcPr>
            <w:tcW w:w="1136" w:type="dxa"/>
            <w:shd w:val="clear" w:color="auto" w:fill="4BACC6" w:themeFill="accent5"/>
            <w:vAlign w:val="center"/>
          </w:tcPr>
          <w:p w14:paraId="377FFA51" w14:textId="77777777" w:rsidR="00C068C5" w:rsidRPr="003E4BDF" w:rsidRDefault="00C068C5" w:rsidP="00C95630">
            <w:pPr>
              <w:rPr>
                <w:b/>
                <w:color w:val="FFFFFF" w:themeColor="background1"/>
              </w:rPr>
            </w:pPr>
            <w:r w:rsidRPr="003E4BDF">
              <w:rPr>
                <w:b/>
                <w:color w:val="FFFFFF" w:themeColor="background1"/>
              </w:rPr>
              <w:t>Description</w:t>
            </w:r>
          </w:p>
        </w:tc>
        <w:tc>
          <w:tcPr>
            <w:tcW w:w="8215" w:type="dxa"/>
            <w:gridSpan w:val="2"/>
            <w:vAlign w:val="center"/>
          </w:tcPr>
          <w:p w14:paraId="43B2B9D6" w14:textId="77777777" w:rsidR="00C068C5" w:rsidRDefault="00C068C5" w:rsidP="00C95630"/>
          <w:p w14:paraId="287881FB" w14:textId="77777777" w:rsidR="00C068C5" w:rsidRDefault="00C068C5" w:rsidP="00C52732">
            <w:r>
              <w:t xml:space="preserve">A tutor </w:t>
            </w:r>
            <w:proofErr w:type="gramStart"/>
            <w:r>
              <w:t>is able to</w:t>
            </w:r>
            <w:proofErr w:type="gramEnd"/>
            <w:r>
              <w:t xml:space="preserve"> see the feedback </w:t>
            </w:r>
            <w:r w:rsidR="00C52732">
              <w:t xml:space="preserve">that </w:t>
            </w:r>
            <w:r>
              <w:t>their provided</w:t>
            </w:r>
            <w:r w:rsidR="00C52732">
              <w:t>.</w:t>
            </w:r>
          </w:p>
          <w:p w14:paraId="45503089" w14:textId="4012B362" w:rsidR="00C52732" w:rsidRDefault="00C52732" w:rsidP="00C52732"/>
        </w:tc>
      </w:tr>
      <w:tr w:rsidR="00C068C5" w14:paraId="56E138A7" w14:textId="77777777" w:rsidTr="00C95630">
        <w:trPr>
          <w:trHeight w:val="340"/>
        </w:trPr>
        <w:tc>
          <w:tcPr>
            <w:tcW w:w="1136" w:type="dxa"/>
            <w:shd w:val="clear" w:color="auto" w:fill="4BACC6" w:themeFill="accent5"/>
            <w:vAlign w:val="center"/>
          </w:tcPr>
          <w:p w14:paraId="598345AE" w14:textId="77777777" w:rsidR="00C068C5" w:rsidRPr="003E4BDF" w:rsidRDefault="00C068C5" w:rsidP="00C95630">
            <w:pPr>
              <w:rPr>
                <w:b/>
                <w:color w:val="FFFFFF" w:themeColor="background1"/>
              </w:rPr>
            </w:pPr>
            <w:r w:rsidRPr="003E4BDF">
              <w:rPr>
                <w:b/>
                <w:color w:val="FFFFFF" w:themeColor="background1"/>
              </w:rPr>
              <w:t>Pre-Conditions</w:t>
            </w:r>
          </w:p>
        </w:tc>
        <w:tc>
          <w:tcPr>
            <w:tcW w:w="8215" w:type="dxa"/>
            <w:gridSpan w:val="2"/>
            <w:vAlign w:val="center"/>
          </w:tcPr>
          <w:p w14:paraId="1C1507B8" w14:textId="77777777" w:rsidR="00C068C5" w:rsidRDefault="00C068C5" w:rsidP="00C95630"/>
          <w:p w14:paraId="6DD5D9B6" w14:textId="77777777" w:rsidR="00C068C5" w:rsidRDefault="00C068C5" w:rsidP="00C95630">
            <w:r>
              <w:t>Tutor must be registered</w:t>
            </w:r>
          </w:p>
          <w:p w14:paraId="400DF9FA" w14:textId="0113399C" w:rsidR="00C068C5" w:rsidRDefault="00C068C5" w:rsidP="00C95630">
            <w:r>
              <w:t>Tutor must be logged onto their account</w:t>
            </w:r>
          </w:p>
          <w:p w14:paraId="5995CF5E" w14:textId="7AB7E5F7" w:rsidR="00C52732" w:rsidRDefault="00C52732" w:rsidP="00C95630">
            <w:r>
              <w:t>The tutor must have accepted a request from the student from which the feedback is from</w:t>
            </w:r>
          </w:p>
          <w:p w14:paraId="733BC428" w14:textId="77777777" w:rsidR="00C068C5" w:rsidRDefault="00C068C5" w:rsidP="00C95630"/>
        </w:tc>
      </w:tr>
      <w:tr w:rsidR="00C068C5" w14:paraId="49B25166" w14:textId="77777777" w:rsidTr="00C95630">
        <w:trPr>
          <w:trHeight w:val="340"/>
        </w:trPr>
        <w:tc>
          <w:tcPr>
            <w:tcW w:w="1136" w:type="dxa"/>
            <w:shd w:val="clear" w:color="auto" w:fill="4BACC6" w:themeFill="accent5"/>
            <w:vAlign w:val="center"/>
          </w:tcPr>
          <w:p w14:paraId="19473DE8" w14:textId="77777777" w:rsidR="00C068C5" w:rsidRPr="003E4BDF" w:rsidRDefault="00C068C5" w:rsidP="00C95630">
            <w:pPr>
              <w:rPr>
                <w:b/>
                <w:color w:val="FFFFFF" w:themeColor="background1"/>
              </w:rPr>
            </w:pPr>
            <w:r w:rsidRPr="003E4BDF">
              <w:rPr>
                <w:b/>
                <w:color w:val="FFFFFF" w:themeColor="background1"/>
              </w:rPr>
              <w:t>Triggers</w:t>
            </w:r>
          </w:p>
        </w:tc>
        <w:tc>
          <w:tcPr>
            <w:tcW w:w="8215" w:type="dxa"/>
            <w:gridSpan w:val="2"/>
            <w:vAlign w:val="center"/>
          </w:tcPr>
          <w:p w14:paraId="5D1E9B96" w14:textId="77777777" w:rsidR="00C068C5" w:rsidRDefault="00C068C5" w:rsidP="00C95630"/>
          <w:p w14:paraId="7A43AD12" w14:textId="3E0DE2D2" w:rsidR="00C068C5" w:rsidRDefault="00C52732" w:rsidP="00C95630">
            <w:r>
              <w:t>The tutor must select on the tab with feedback</w:t>
            </w:r>
          </w:p>
          <w:p w14:paraId="115374BE" w14:textId="77777777" w:rsidR="00C068C5" w:rsidRDefault="00C068C5" w:rsidP="00C95630"/>
        </w:tc>
      </w:tr>
      <w:tr w:rsidR="00C068C5" w14:paraId="26599E62" w14:textId="77777777" w:rsidTr="00C95630">
        <w:trPr>
          <w:trHeight w:val="340"/>
        </w:trPr>
        <w:tc>
          <w:tcPr>
            <w:tcW w:w="1136" w:type="dxa"/>
            <w:shd w:val="clear" w:color="auto" w:fill="4BACC6" w:themeFill="accent5"/>
            <w:vAlign w:val="center"/>
          </w:tcPr>
          <w:p w14:paraId="58E98E9E" w14:textId="77777777" w:rsidR="00C068C5" w:rsidRPr="003E4BDF" w:rsidRDefault="00C068C5" w:rsidP="00C95630">
            <w:pPr>
              <w:rPr>
                <w:b/>
                <w:color w:val="FFFFFF" w:themeColor="background1"/>
              </w:rPr>
            </w:pPr>
            <w:r w:rsidRPr="003E4BDF">
              <w:rPr>
                <w:b/>
                <w:color w:val="FFFFFF" w:themeColor="background1"/>
              </w:rPr>
              <w:t>Post-Conditions</w:t>
            </w:r>
          </w:p>
        </w:tc>
        <w:tc>
          <w:tcPr>
            <w:tcW w:w="8215" w:type="dxa"/>
            <w:gridSpan w:val="2"/>
            <w:vAlign w:val="center"/>
          </w:tcPr>
          <w:p w14:paraId="13113811" w14:textId="06A68ED6" w:rsidR="00C068C5" w:rsidRDefault="00C068C5" w:rsidP="00C95630"/>
          <w:p w14:paraId="3EC2517A" w14:textId="395602BA" w:rsidR="00C52732" w:rsidRDefault="0035632B" w:rsidP="00C95630">
            <w:r>
              <w:t xml:space="preserve">The tutor </w:t>
            </w:r>
            <w:proofErr w:type="gramStart"/>
            <w:r>
              <w:t>is able to</w:t>
            </w:r>
            <w:proofErr w:type="gramEnd"/>
            <w:r>
              <w:t xml:space="preserve"> view their feedback</w:t>
            </w:r>
          </w:p>
          <w:p w14:paraId="28D59FA1" w14:textId="77777777" w:rsidR="00C068C5" w:rsidRDefault="00C068C5" w:rsidP="00C52732"/>
        </w:tc>
      </w:tr>
      <w:tr w:rsidR="00C068C5" w14:paraId="2C5CC659" w14:textId="77777777" w:rsidTr="00C95630">
        <w:trPr>
          <w:trHeight w:val="340"/>
        </w:trPr>
        <w:tc>
          <w:tcPr>
            <w:tcW w:w="1136" w:type="dxa"/>
            <w:shd w:val="clear" w:color="auto" w:fill="4BACC6" w:themeFill="accent5"/>
            <w:vAlign w:val="center"/>
          </w:tcPr>
          <w:p w14:paraId="571DE699" w14:textId="77777777" w:rsidR="00C068C5" w:rsidRPr="003E4BDF" w:rsidRDefault="00C068C5" w:rsidP="00C95630">
            <w:pPr>
              <w:rPr>
                <w:b/>
                <w:color w:val="FFFFFF" w:themeColor="background1"/>
              </w:rPr>
            </w:pPr>
            <w:r w:rsidRPr="003E4BDF">
              <w:rPr>
                <w:b/>
                <w:color w:val="FFFFFF" w:themeColor="background1"/>
              </w:rPr>
              <w:t>Basic Flow of Events</w:t>
            </w:r>
          </w:p>
        </w:tc>
        <w:tc>
          <w:tcPr>
            <w:tcW w:w="8215" w:type="dxa"/>
            <w:gridSpan w:val="2"/>
            <w:vAlign w:val="center"/>
          </w:tcPr>
          <w:p w14:paraId="312462FC" w14:textId="77777777" w:rsidR="00C068C5" w:rsidRDefault="00C068C5" w:rsidP="00C95630">
            <w:pPr>
              <w:pStyle w:val="ListParagraph"/>
            </w:pPr>
          </w:p>
          <w:p w14:paraId="5BF62A7F" w14:textId="77777777" w:rsidR="00C068C5" w:rsidRDefault="00C068C5" w:rsidP="00D569A9">
            <w:pPr>
              <w:pStyle w:val="ListParagraph"/>
              <w:numPr>
                <w:ilvl w:val="0"/>
                <w:numId w:val="15"/>
              </w:numPr>
            </w:pPr>
            <w:r>
              <w:t xml:space="preserve">A0200 is invoked </w:t>
            </w:r>
          </w:p>
          <w:p w14:paraId="0DC938E2" w14:textId="3B24606F" w:rsidR="00C068C5" w:rsidRDefault="00C068C5" w:rsidP="00D569A9">
            <w:pPr>
              <w:pStyle w:val="ListParagraph"/>
              <w:numPr>
                <w:ilvl w:val="0"/>
                <w:numId w:val="15"/>
              </w:numPr>
            </w:pPr>
            <w:r>
              <w:t>The tutor lands on their profile screen</w:t>
            </w:r>
          </w:p>
          <w:p w14:paraId="7D9467B3" w14:textId="72211443" w:rsidR="00C52732" w:rsidRDefault="00C52732" w:rsidP="00D569A9">
            <w:pPr>
              <w:pStyle w:val="ListParagraph"/>
              <w:numPr>
                <w:ilvl w:val="0"/>
                <w:numId w:val="15"/>
              </w:numPr>
            </w:pPr>
            <w:r>
              <w:t>Navigate to Feedback tab</w:t>
            </w:r>
          </w:p>
          <w:p w14:paraId="748EFBBF" w14:textId="77777777" w:rsidR="00C068C5" w:rsidRDefault="00C068C5" w:rsidP="00C52732">
            <w:pPr>
              <w:pStyle w:val="ListParagraph"/>
            </w:pPr>
          </w:p>
        </w:tc>
      </w:tr>
      <w:tr w:rsidR="00C068C5" w14:paraId="13543024" w14:textId="77777777" w:rsidTr="00C95630">
        <w:trPr>
          <w:trHeight w:val="340"/>
        </w:trPr>
        <w:tc>
          <w:tcPr>
            <w:tcW w:w="1136" w:type="dxa"/>
            <w:shd w:val="clear" w:color="auto" w:fill="4BACC6" w:themeFill="accent5"/>
            <w:vAlign w:val="center"/>
          </w:tcPr>
          <w:p w14:paraId="7E3216D3" w14:textId="77777777" w:rsidR="00C068C5" w:rsidRPr="003E4BDF" w:rsidRDefault="00C068C5" w:rsidP="00C95630">
            <w:pPr>
              <w:rPr>
                <w:b/>
                <w:color w:val="FFFFFF" w:themeColor="background1"/>
              </w:rPr>
            </w:pPr>
            <w:commentRangeStart w:id="43"/>
            <w:r>
              <w:rPr>
                <w:b/>
                <w:color w:val="FFFFFF" w:themeColor="background1"/>
              </w:rPr>
              <w:t>Alternate Flow of events</w:t>
            </w:r>
            <w:commentRangeEnd w:id="43"/>
            <w:r>
              <w:rPr>
                <w:rStyle w:val="CommentReference"/>
              </w:rPr>
              <w:commentReference w:id="43"/>
            </w:r>
          </w:p>
        </w:tc>
        <w:tc>
          <w:tcPr>
            <w:tcW w:w="8215" w:type="dxa"/>
            <w:gridSpan w:val="2"/>
            <w:vAlign w:val="center"/>
          </w:tcPr>
          <w:p w14:paraId="62A29C54" w14:textId="3BFDFFC6" w:rsidR="00C068C5" w:rsidRDefault="00C068C5" w:rsidP="00C52732">
            <w:r w:rsidRPr="00F73085">
              <w:t>In case user does not hav</w:t>
            </w:r>
            <w:r w:rsidR="00C52732" w:rsidRPr="00F73085">
              <w:t>e feedback</w:t>
            </w:r>
            <w:r w:rsidR="00F73085" w:rsidRPr="00F73085">
              <w:t>, they will be presented with no data.</w:t>
            </w:r>
            <w:r w:rsidRPr="00F73085">
              <w:t xml:space="preserve"> </w:t>
            </w:r>
          </w:p>
        </w:tc>
      </w:tr>
      <w:tr w:rsidR="00C068C5" w14:paraId="76AC96E8" w14:textId="77777777" w:rsidTr="00C95630">
        <w:trPr>
          <w:trHeight w:val="5468"/>
        </w:trPr>
        <w:tc>
          <w:tcPr>
            <w:tcW w:w="1136" w:type="dxa"/>
            <w:shd w:val="clear" w:color="auto" w:fill="4BACC6" w:themeFill="accent5"/>
            <w:vAlign w:val="center"/>
          </w:tcPr>
          <w:p w14:paraId="1FC77E97" w14:textId="77777777" w:rsidR="00C068C5" w:rsidRPr="003E4BDF" w:rsidRDefault="00C068C5" w:rsidP="00C95630">
            <w:pPr>
              <w:rPr>
                <w:b/>
                <w:color w:val="FFFFFF" w:themeColor="background1"/>
              </w:rPr>
            </w:pPr>
            <w:commentRangeStart w:id="44"/>
            <w:r>
              <w:rPr>
                <w:b/>
                <w:color w:val="FFFFFF" w:themeColor="background1"/>
              </w:rPr>
              <w:t>Initial UI design</w:t>
            </w:r>
            <w:commentRangeEnd w:id="44"/>
            <w:r>
              <w:rPr>
                <w:rStyle w:val="CommentReference"/>
              </w:rPr>
              <w:commentReference w:id="44"/>
            </w:r>
          </w:p>
        </w:tc>
        <w:tc>
          <w:tcPr>
            <w:tcW w:w="8215" w:type="dxa"/>
            <w:gridSpan w:val="2"/>
            <w:vAlign w:val="center"/>
          </w:tcPr>
          <w:p w14:paraId="43503275" w14:textId="2FD50D56" w:rsidR="00C068C5" w:rsidRDefault="00C52732" w:rsidP="00C95630">
            <w:r>
              <w:rPr>
                <w:noProof/>
                <w:lang w:val="en-ZA" w:eastAsia="en-ZA"/>
              </w:rPr>
              <w:drawing>
                <wp:inline distT="0" distB="0" distL="0" distR="0" wp14:anchorId="1B6D6620" wp14:editId="3D72EDE0">
                  <wp:extent cx="4496427" cy="3858163"/>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0300.PNG"/>
                          <pic:cNvPicPr/>
                        </pic:nvPicPr>
                        <pic:blipFill>
                          <a:blip r:embed="rId24">
                            <a:extLst>
                              <a:ext uri="{28A0092B-C50C-407E-A947-70E740481C1C}">
                                <a14:useLocalDpi xmlns:a14="http://schemas.microsoft.com/office/drawing/2010/main" val="0"/>
                              </a:ext>
                            </a:extLst>
                          </a:blip>
                          <a:stretch>
                            <a:fillRect/>
                          </a:stretch>
                        </pic:blipFill>
                        <pic:spPr>
                          <a:xfrm>
                            <a:off x="0" y="0"/>
                            <a:ext cx="4496427" cy="3858163"/>
                          </a:xfrm>
                          <a:prstGeom prst="rect">
                            <a:avLst/>
                          </a:prstGeom>
                        </pic:spPr>
                      </pic:pic>
                    </a:graphicData>
                  </a:graphic>
                </wp:inline>
              </w:drawing>
            </w:r>
          </w:p>
        </w:tc>
      </w:tr>
    </w:tbl>
    <w:p w14:paraId="75B4E60F" w14:textId="7DF2C2AC" w:rsidR="00C068C5" w:rsidRPr="00C068C5" w:rsidRDefault="00C068C5" w:rsidP="00C068C5"/>
    <w:p w14:paraId="012EF9FA" w14:textId="6F640387" w:rsidR="00C068C5" w:rsidRDefault="00C068C5" w:rsidP="00C068C5">
      <w:pPr>
        <w:pStyle w:val="Heading3"/>
      </w:pPr>
      <w:bookmarkStart w:id="45" w:name="_Toc14564056"/>
      <w:r>
        <w:t xml:space="preserve">Designed by </w:t>
      </w:r>
      <w:proofErr w:type="spellStart"/>
      <w:r w:rsidR="00D27B0E">
        <w:t>Emandleni</w:t>
      </w:r>
      <w:proofErr w:type="spellEnd"/>
      <w:r w:rsidR="00D27B0E">
        <w:t xml:space="preserve"> </w:t>
      </w:r>
      <w:proofErr w:type="spellStart"/>
      <w:r w:rsidR="00D27B0E">
        <w:t>Moyo</w:t>
      </w:r>
      <w:bookmarkEnd w:id="45"/>
      <w:proofErr w:type="spellEnd"/>
    </w:p>
    <w:p w14:paraId="6AE85085" w14:textId="77777777" w:rsidR="00D27B0E" w:rsidRPr="00D27B0E" w:rsidRDefault="00D27B0E" w:rsidP="00D27B0E"/>
    <w:tbl>
      <w:tblPr>
        <w:tblStyle w:val="TableGrid"/>
        <w:tblW w:w="9351" w:type="dxa"/>
        <w:tblLook w:val="04A0" w:firstRow="1" w:lastRow="0" w:firstColumn="1" w:lastColumn="0" w:noHBand="0" w:noVBand="1"/>
      </w:tblPr>
      <w:tblGrid>
        <w:gridCol w:w="1323"/>
        <w:gridCol w:w="1769"/>
        <w:gridCol w:w="6757"/>
      </w:tblGrid>
      <w:tr w:rsidR="00D27B0E" w:rsidRPr="003E4BDF" w14:paraId="566DDE05" w14:textId="77777777" w:rsidTr="00D27B0E">
        <w:trPr>
          <w:trHeight w:val="340"/>
        </w:trPr>
        <w:tc>
          <w:tcPr>
            <w:tcW w:w="1323" w:type="dxa"/>
            <w:shd w:val="clear" w:color="auto" w:fill="4BACC6" w:themeFill="accent5"/>
            <w:vAlign w:val="center"/>
          </w:tcPr>
          <w:p w14:paraId="0F06FB50" w14:textId="77777777" w:rsidR="00D27B0E" w:rsidRPr="003E4BDF" w:rsidRDefault="00D27B0E" w:rsidP="00D27B0E">
            <w:pPr>
              <w:rPr>
                <w:b/>
                <w:color w:val="FFFFFF" w:themeColor="background1"/>
              </w:rPr>
            </w:pPr>
            <w:r w:rsidRPr="003E4BDF">
              <w:rPr>
                <w:b/>
                <w:color w:val="FFFFFF" w:themeColor="background1"/>
              </w:rPr>
              <w:t>Use Case ID</w:t>
            </w:r>
          </w:p>
        </w:tc>
        <w:tc>
          <w:tcPr>
            <w:tcW w:w="8028" w:type="dxa"/>
            <w:gridSpan w:val="2"/>
            <w:shd w:val="clear" w:color="auto" w:fill="4BACC6" w:themeFill="accent5"/>
            <w:vAlign w:val="center"/>
          </w:tcPr>
          <w:p w14:paraId="19E3E250" w14:textId="77777777" w:rsidR="00D27B0E" w:rsidRPr="003E4BDF" w:rsidRDefault="00D27B0E" w:rsidP="00D27B0E">
            <w:pPr>
              <w:rPr>
                <w:b/>
                <w:color w:val="FFFFFF" w:themeColor="background1"/>
              </w:rPr>
            </w:pPr>
            <w:r w:rsidRPr="003E4BDF">
              <w:rPr>
                <w:b/>
                <w:color w:val="FFFFFF" w:themeColor="background1"/>
              </w:rPr>
              <w:t xml:space="preserve">Use Case Name </w:t>
            </w:r>
          </w:p>
        </w:tc>
      </w:tr>
      <w:tr w:rsidR="00D27B0E" w14:paraId="0DCD7505" w14:textId="77777777" w:rsidTr="00D27B0E">
        <w:trPr>
          <w:trHeight w:val="340"/>
        </w:trPr>
        <w:tc>
          <w:tcPr>
            <w:tcW w:w="1323" w:type="dxa"/>
            <w:vAlign w:val="center"/>
          </w:tcPr>
          <w:p w14:paraId="4FEB402E" w14:textId="216A5925" w:rsidR="00D27B0E" w:rsidRDefault="00327AF8" w:rsidP="00D27B0E">
            <w:r>
              <w:t>D</w:t>
            </w:r>
            <w:r w:rsidR="00D27B0E">
              <w:t>0100</w:t>
            </w:r>
          </w:p>
        </w:tc>
        <w:tc>
          <w:tcPr>
            <w:tcW w:w="8028" w:type="dxa"/>
            <w:gridSpan w:val="2"/>
            <w:vAlign w:val="center"/>
          </w:tcPr>
          <w:p w14:paraId="0F0A00CD" w14:textId="0EEB8215" w:rsidR="00D27B0E" w:rsidRDefault="00D27B0E" w:rsidP="00D27B0E">
            <w:r>
              <w:rPr>
                <w:rFonts w:cs="Arial"/>
              </w:rPr>
              <w:t>Manage Computer Labs</w:t>
            </w:r>
          </w:p>
        </w:tc>
      </w:tr>
      <w:tr w:rsidR="00D27B0E" w:rsidRPr="003E4BDF" w14:paraId="03E117E3" w14:textId="77777777" w:rsidTr="00D27B0E">
        <w:trPr>
          <w:trHeight w:val="340"/>
        </w:trPr>
        <w:tc>
          <w:tcPr>
            <w:tcW w:w="3273" w:type="dxa"/>
            <w:gridSpan w:val="2"/>
            <w:shd w:val="clear" w:color="auto" w:fill="4BACC6" w:themeFill="accent5"/>
            <w:vAlign w:val="center"/>
          </w:tcPr>
          <w:p w14:paraId="1E0EEB4E" w14:textId="77777777" w:rsidR="00D27B0E" w:rsidRPr="003E4BDF" w:rsidRDefault="00D27B0E" w:rsidP="00D27B0E">
            <w:pPr>
              <w:rPr>
                <w:b/>
                <w:color w:val="FFFFFF" w:themeColor="background1"/>
              </w:rPr>
            </w:pPr>
            <w:r w:rsidRPr="003E4BDF">
              <w:rPr>
                <w:b/>
                <w:color w:val="FFFFFF" w:themeColor="background1"/>
              </w:rPr>
              <w:t>Primary Business Actors</w:t>
            </w:r>
          </w:p>
        </w:tc>
        <w:tc>
          <w:tcPr>
            <w:tcW w:w="6078" w:type="dxa"/>
            <w:shd w:val="clear" w:color="auto" w:fill="4BACC6" w:themeFill="accent5"/>
            <w:vAlign w:val="center"/>
          </w:tcPr>
          <w:p w14:paraId="3D65C270" w14:textId="77777777" w:rsidR="00D27B0E" w:rsidRPr="003E4BDF" w:rsidRDefault="00D27B0E" w:rsidP="00D27B0E">
            <w:pPr>
              <w:rPr>
                <w:b/>
                <w:color w:val="FFFFFF" w:themeColor="background1"/>
              </w:rPr>
            </w:pPr>
            <w:r w:rsidRPr="003E4BDF">
              <w:rPr>
                <w:b/>
                <w:color w:val="FFFFFF" w:themeColor="background1"/>
              </w:rPr>
              <w:t>Other participating Actors</w:t>
            </w:r>
          </w:p>
        </w:tc>
      </w:tr>
      <w:tr w:rsidR="00D27B0E" w14:paraId="52A5D5BD" w14:textId="77777777" w:rsidTr="00D27B0E">
        <w:trPr>
          <w:trHeight w:val="340"/>
        </w:trPr>
        <w:tc>
          <w:tcPr>
            <w:tcW w:w="3273" w:type="dxa"/>
            <w:gridSpan w:val="2"/>
            <w:vAlign w:val="center"/>
          </w:tcPr>
          <w:p w14:paraId="6D5E00BB" w14:textId="55137B51" w:rsidR="00D27B0E" w:rsidRDefault="00D27B0E" w:rsidP="00D27B0E">
            <w:r>
              <w:t>Admin</w:t>
            </w:r>
          </w:p>
        </w:tc>
        <w:tc>
          <w:tcPr>
            <w:tcW w:w="6078" w:type="dxa"/>
            <w:vAlign w:val="center"/>
          </w:tcPr>
          <w:p w14:paraId="4A4EF8A6" w14:textId="77777777" w:rsidR="00D27B0E" w:rsidRDefault="00D27B0E" w:rsidP="00D27B0E"/>
        </w:tc>
      </w:tr>
      <w:tr w:rsidR="00D27B0E" w14:paraId="748538C4" w14:textId="77777777" w:rsidTr="00D27B0E">
        <w:trPr>
          <w:trHeight w:val="340"/>
        </w:trPr>
        <w:tc>
          <w:tcPr>
            <w:tcW w:w="1323" w:type="dxa"/>
            <w:shd w:val="clear" w:color="auto" w:fill="4BACC6" w:themeFill="accent5"/>
            <w:vAlign w:val="center"/>
          </w:tcPr>
          <w:p w14:paraId="3F05A0E8" w14:textId="77777777" w:rsidR="00D27B0E" w:rsidRPr="003E4BDF" w:rsidRDefault="00D27B0E" w:rsidP="00D27B0E">
            <w:pPr>
              <w:rPr>
                <w:b/>
                <w:color w:val="FFFFFF" w:themeColor="background1"/>
              </w:rPr>
            </w:pPr>
            <w:r w:rsidRPr="003E4BDF">
              <w:rPr>
                <w:b/>
                <w:color w:val="FFFFFF" w:themeColor="background1"/>
              </w:rPr>
              <w:t>Description</w:t>
            </w:r>
          </w:p>
        </w:tc>
        <w:tc>
          <w:tcPr>
            <w:tcW w:w="8028" w:type="dxa"/>
            <w:gridSpan w:val="2"/>
            <w:vAlign w:val="center"/>
          </w:tcPr>
          <w:p w14:paraId="55FAB7AD" w14:textId="77777777" w:rsidR="00D27B0E" w:rsidRDefault="00D27B0E" w:rsidP="00D27B0E"/>
          <w:p w14:paraId="0E65480F" w14:textId="7935D46B" w:rsidR="00D27B0E" w:rsidRDefault="00D27B0E" w:rsidP="00D27B0E">
            <w:pPr>
              <w:jc w:val="both"/>
            </w:pPr>
            <w:r>
              <w:t xml:space="preserve">Administrators </w:t>
            </w:r>
            <w:proofErr w:type="gramStart"/>
            <w:r>
              <w:t>have the ability to</w:t>
            </w:r>
            <w:proofErr w:type="gramEnd"/>
            <w:r>
              <w:t xml:space="preserve"> maintain computer labs within the system. Administrators have the authority to create, view, alter and/or delete computer labs, schedule, machines and the table layout plan of a computer lab.</w:t>
            </w:r>
          </w:p>
          <w:p w14:paraId="5E8A239D" w14:textId="77777777" w:rsidR="00D27B0E" w:rsidRDefault="00D27B0E" w:rsidP="00D27B0E"/>
        </w:tc>
      </w:tr>
      <w:tr w:rsidR="00D27B0E" w14:paraId="39C778D2" w14:textId="77777777" w:rsidTr="00D27B0E">
        <w:trPr>
          <w:trHeight w:val="340"/>
        </w:trPr>
        <w:tc>
          <w:tcPr>
            <w:tcW w:w="1323" w:type="dxa"/>
            <w:shd w:val="clear" w:color="auto" w:fill="4BACC6" w:themeFill="accent5"/>
            <w:vAlign w:val="center"/>
          </w:tcPr>
          <w:p w14:paraId="35DFA546" w14:textId="77777777" w:rsidR="00D27B0E" w:rsidRPr="003E4BDF" w:rsidRDefault="00D27B0E" w:rsidP="00D27B0E">
            <w:pPr>
              <w:rPr>
                <w:b/>
                <w:color w:val="FFFFFF" w:themeColor="background1"/>
              </w:rPr>
            </w:pPr>
            <w:r w:rsidRPr="003E4BDF">
              <w:rPr>
                <w:b/>
                <w:color w:val="FFFFFF" w:themeColor="background1"/>
              </w:rPr>
              <w:t>Pre-Conditions</w:t>
            </w:r>
          </w:p>
        </w:tc>
        <w:tc>
          <w:tcPr>
            <w:tcW w:w="8028" w:type="dxa"/>
            <w:gridSpan w:val="2"/>
            <w:vAlign w:val="center"/>
          </w:tcPr>
          <w:p w14:paraId="2F6BFBDA" w14:textId="77777777" w:rsidR="00D27B0E" w:rsidRDefault="00D27B0E" w:rsidP="00D27B0E"/>
          <w:p w14:paraId="5CA9A62C" w14:textId="77777777" w:rsidR="00D27B0E" w:rsidRDefault="00D27B0E" w:rsidP="00D27B0E">
            <w:r>
              <w:t>The user must be registered on the system.</w:t>
            </w:r>
          </w:p>
          <w:p w14:paraId="7358C6DD" w14:textId="77777777" w:rsidR="00D27B0E" w:rsidRDefault="00D27B0E" w:rsidP="00D27B0E">
            <w:r>
              <w:t>The user must be logged onto the system.</w:t>
            </w:r>
          </w:p>
          <w:p w14:paraId="2FD2072B" w14:textId="77777777" w:rsidR="00D27B0E" w:rsidRDefault="00D27B0E" w:rsidP="00D27B0E">
            <w:r>
              <w:t>The user must be of type admin.</w:t>
            </w:r>
          </w:p>
          <w:p w14:paraId="2ED1982B" w14:textId="77777777" w:rsidR="00D27B0E" w:rsidRDefault="00D27B0E" w:rsidP="00D27B0E"/>
        </w:tc>
      </w:tr>
      <w:tr w:rsidR="00D27B0E" w14:paraId="07163489" w14:textId="77777777" w:rsidTr="00D27B0E">
        <w:trPr>
          <w:trHeight w:val="340"/>
        </w:trPr>
        <w:tc>
          <w:tcPr>
            <w:tcW w:w="1323" w:type="dxa"/>
            <w:shd w:val="clear" w:color="auto" w:fill="4BACC6" w:themeFill="accent5"/>
            <w:vAlign w:val="center"/>
          </w:tcPr>
          <w:p w14:paraId="3472E9E8" w14:textId="77777777" w:rsidR="00D27B0E" w:rsidRPr="003E4BDF" w:rsidRDefault="00D27B0E" w:rsidP="00D27B0E">
            <w:pPr>
              <w:rPr>
                <w:b/>
                <w:color w:val="FFFFFF" w:themeColor="background1"/>
              </w:rPr>
            </w:pPr>
            <w:r w:rsidRPr="003E4BDF">
              <w:rPr>
                <w:b/>
                <w:color w:val="FFFFFF" w:themeColor="background1"/>
              </w:rPr>
              <w:t>Triggers</w:t>
            </w:r>
          </w:p>
        </w:tc>
        <w:tc>
          <w:tcPr>
            <w:tcW w:w="8028" w:type="dxa"/>
            <w:gridSpan w:val="2"/>
            <w:vAlign w:val="center"/>
          </w:tcPr>
          <w:p w14:paraId="5639E03D" w14:textId="77777777" w:rsidR="00D27B0E" w:rsidRDefault="00D27B0E" w:rsidP="00D27B0E"/>
          <w:p w14:paraId="055C57B6" w14:textId="1D20B8C4" w:rsidR="00D27B0E" w:rsidRDefault="00D27B0E" w:rsidP="00D27B0E">
            <w:r>
              <w:t>A new computer lab may need to be added or deleted</w:t>
            </w:r>
          </w:p>
          <w:p w14:paraId="2FA59C0F" w14:textId="23EB769C" w:rsidR="00D27B0E" w:rsidRDefault="00D27B0E" w:rsidP="00D27B0E">
            <w:r>
              <w:t>A computer lab’s information may need to be updated</w:t>
            </w:r>
          </w:p>
          <w:p w14:paraId="1EA3A5A4" w14:textId="0E890E56" w:rsidR="00D27B0E" w:rsidRDefault="00D27B0E" w:rsidP="00D27B0E"/>
        </w:tc>
      </w:tr>
      <w:tr w:rsidR="00D27B0E" w14:paraId="7762AD24" w14:textId="77777777" w:rsidTr="00D27B0E">
        <w:trPr>
          <w:trHeight w:val="340"/>
        </w:trPr>
        <w:tc>
          <w:tcPr>
            <w:tcW w:w="1323" w:type="dxa"/>
            <w:shd w:val="clear" w:color="auto" w:fill="4BACC6" w:themeFill="accent5"/>
            <w:vAlign w:val="center"/>
          </w:tcPr>
          <w:p w14:paraId="79EA28D5" w14:textId="77777777" w:rsidR="00D27B0E" w:rsidRPr="003E4BDF" w:rsidRDefault="00D27B0E" w:rsidP="00D27B0E">
            <w:pPr>
              <w:rPr>
                <w:b/>
                <w:color w:val="FFFFFF" w:themeColor="background1"/>
              </w:rPr>
            </w:pPr>
            <w:r w:rsidRPr="003E4BDF">
              <w:rPr>
                <w:b/>
                <w:color w:val="FFFFFF" w:themeColor="background1"/>
              </w:rPr>
              <w:t>Post-Conditions</w:t>
            </w:r>
          </w:p>
        </w:tc>
        <w:tc>
          <w:tcPr>
            <w:tcW w:w="8028" w:type="dxa"/>
            <w:gridSpan w:val="2"/>
            <w:vAlign w:val="center"/>
          </w:tcPr>
          <w:p w14:paraId="583ECF09" w14:textId="77777777" w:rsidR="00D27B0E" w:rsidRDefault="00D27B0E" w:rsidP="00D27B0E"/>
          <w:p w14:paraId="7C997265" w14:textId="18799748" w:rsidR="00D27B0E" w:rsidRDefault="00D27B0E" w:rsidP="00D27B0E">
            <w:r>
              <w:t>A computer lab has been added, updated or deleted</w:t>
            </w:r>
          </w:p>
          <w:p w14:paraId="32EF3B25" w14:textId="6261D27D" w:rsidR="00D27B0E" w:rsidRDefault="00D27B0E" w:rsidP="00D27B0E">
            <w:r>
              <w:t>A computer labs’ schedule has been added, updated or deleted.</w:t>
            </w:r>
          </w:p>
          <w:p w14:paraId="7B43E986" w14:textId="77777777" w:rsidR="00D27B0E" w:rsidRDefault="00D27B0E" w:rsidP="00D27B0E"/>
        </w:tc>
      </w:tr>
      <w:tr w:rsidR="00D27B0E" w14:paraId="2A785914" w14:textId="77777777" w:rsidTr="00D27B0E">
        <w:trPr>
          <w:trHeight w:val="340"/>
        </w:trPr>
        <w:tc>
          <w:tcPr>
            <w:tcW w:w="1323" w:type="dxa"/>
            <w:shd w:val="clear" w:color="auto" w:fill="4BACC6" w:themeFill="accent5"/>
            <w:vAlign w:val="center"/>
          </w:tcPr>
          <w:p w14:paraId="1F993AD6" w14:textId="77777777" w:rsidR="00D27B0E" w:rsidRPr="003E4BDF" w:rsidRDefault="00D27B0E" w:rsidP="00D27B0E">
            <w:pPr>
              <w:rPr>
                <w:b/>
                <w:color w:val="FFFFFF" w:themeColor="background1"/>
              </w:rPr>
            </w:pPr>
            <w:r w:rsidRPr="003E4BDF">
              <w:rPr>
                <w:b/>
                <w:color w:val="FFFFFF" w:themeColor="background1"/>
              </w:rPr>
              <w:t>Basic Flow of Events</w:t>
            </w:r>
          </w:p>
        </w:tc>
        <w:tc>
          <w:tcPr>
            <w:tcW w:w="8028" w:type="dxa"/>
            <w:gridSpan w:val="2"/>
            <w:vAlign w:val="center"/>
          </w:tcPr>
          <w:p w14:paraId="2BF44BDF" w14:textId="77777777" w:rsidR="00DD7A31" w:rsidRDefault="00DD7A31" w:rsidP="00D27B0E">
            <w:pPr>
              <w:pStyle w:val="ListParagraph"/>
              <w:ind w:left="86"/>
            </w:pPr>
          </w:p>
          <w:p w14:paraId="2635584D" w14:textId="6AFAA0B6" w:rsidR="00D27B0E" w:rsidRDefault="00D27B0E" w:rsidP="00D27B0E">
            <w:pPr>
              <w:pStyle w:val="ListParagraph"/>
              <w:ind w:left="86"/>
            </w:pPr>
            <w:r>
              <w:t>1. The administrator home screen is displayed</w:t>
            </w:r>
          </w:p>
          <w:p w14:paraId="67894807" w14:textId="77777777" w:rsidR="00D27B0E" w:rsidRDefault="00D27B0E" w:rsidP="00D27B0E">
            <w:pPr>
              <w:pStyle w:val="ListParagraph"/>
              <w:ind w:left="86"/>
            </w:pPr>
            <w:r>
              <w:t>2. The user clicks on “Computer Labs”</w:t>
            </w:r>
          </w:p>
          <w:p w14:paraId="189D2E61" w14:textId="31FE1B00" w:rsidR="00D27B0E" w:rsidRDefault="00D27B0E" w:rsidP="00D27B0E">
            <w:pPr>
              <w:pStyle w:val="ListParagraph"/>
              <w:ind w:left="83" w:firstLine="3"/>
            </w:pPr>
            <w:r>
              <w:t xml:space="preserve">3. </w:t>
            </w:r>
            <w:r w:rsidR="00052567">
              <w:t>A list of labs appear together with o</w:t>
            </w:r>
            <w:r>
              <w:t>ptions to create, updat</w:t>
            </w:r>
            <w:r w:rsidR="001B71D9">
              <w:t>e or delete</w:t>
            </w:r>
          </w:p>
          <w:p w14:paraId="0FBA41A5" w14:textId="77777777" w:rsidR="00DD7A31" w:rsidRDefault="001B71D9" w:rsidP="001B71D9">
            <w:pPr>
              <w:pStyle w:val="ListParagraph"/>
              <w:ind w:left="86"/>
            </w:pPr>
            <w:r>
              <w:t>4. The user</w:t>
            </w:r>
            <w:r w:rsidR="00DD7A31">
              <w:t xml:space="preserve"> must enter new data or manipulate existing data to enable the</w:t>
            </w:r>
            <w:r>
              <w:t xml:space="preserve"> ‘Save’ </w:t>
            </w:r>
            <w:r w:rsidR="00DD7A31">
              <w:t>button</w:t>
            </w:r>
          </w:p>
          <w:p w14:paraId="24DDB545" w14:textId="3E9EB31F" w:rsidR="00D27B0E" w:rsidRDefault="00DD7A31" w:rsidP="001B71D9">
            <w:pPr>
              <w:pStyle w:val="ListParagraph"/>
              <w:ind w:left="86"/>
            </w:pPr>
            <w:r>
              <w:t xml:space="preserve">5. The user must ‘Save’ </w:t>
            </w:r>
            <w:r w:rsidR="001B71D9">
              <w:t>to commit changes onto the system</w:t>
            </w:r>
          </w:p>
          <w:p w14:paraId="49284F55" w14:textId="01707C5F" w:rsidR="00D27B0E" w:rsidRDefault="00D27B0E" w:rsidP="00052567">
            <w:pPr>
              <w:pStyle w:val="ListParagraph"/>
              <w:ind w:left="86"/>
            </w:pPr>
          </w:p>
        </w:tc>
      </w:tr>
      <w:tr w:rsidR="00D27B0E" w14:paraId="09AD9AE2" w14:textId="77777777" w:rsidTr="00D27B0E">
        <w:trPr>
          <w:trHeight w:val="5468"/>
        </w:trPr>
        <w:tc>
          <w:tcPr>
            <w:tcW w:w="1323" w:type="dxa"/>
            <w:shd w:val="clear" w:color="auto" w:fill="4BACC6" w:themeFill="accent5"/>
            <w:vAlign w:val="center"/>
          </w:tcPr>
          <w:p w14:paraId="53FDFC8F" w14:textId="77777777" w:rsidR="00D27B0E" w:rsidRPr="003E4BDF" w:rsidRDefault="00D27B0E" w:rsidP="00D27B0E">
            <w:pPr>
              <w:rPr>
                <w:b/>
                <w:color w:val="FFFFFF" w:themeColor="background1"/>
              </w:rPr>
            </w:pPr>
            <w:commentRangeStart w:id="46"/>
            <w:r>
              <w:rPr>
                <w:b/>
                <w:color w:val="FFFFFF" w:themeColor="background1"/>
              </w:rPr>
              <w:t>Initial UI design</w:t>
            </w:r>
            <w:commentRangeEnd w:id="46"/>
            <w:r>
              <w:rPr>
                <w:rStyle w:val="CommentReference"/>
              </w:rPr>
              <w:commentReference w:id="46"/>
            </w:r>
          </w:p>
        </w:tc>
        <w:tc>
          <w:tcPr>
            <w:tcW w:w="8028" w:type="dxa"/>
            <w:gridSpan w:val="2"/>
            <w:vAlign w:val="center"/>
          </w:tcPr>
          <w:p w14:paraId="1274B7BA" w14:textId="3A68B69A" w:rsidR="00D27B0E" w:rsidRDefault="00052567" w:rsidP="00D27B0E">
            <w:r>
              <w:rPr>
                <w:noProof/>
                <w:lang w:val="en-ZA" w:eastAsia="en-ZA"/>
              </w:rPr>
              <w:drawing>
                <wp:inline distT="0" distB="0" distL="0" distR="0" wp14:anchorId="6E677D8F" wp14:editId="4BC89F3E">
                  <wp:extent cx="5274310" cy="32899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0100.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3289935"/>
                          </a:xfrm>
                          <a:prstGeom prst="rect">
                            <a:avLst/>
                          </a:prstGeom>
                        </pic:spPr>
                      </pic:pic>
                    </a:graphicData>
                  </a:graphic>
                </wp:inline>
              </w:drawing>
            </w:r>
          </w:p>
          <w:p w14:paraId="51CEE82B" w14:textId="60D0A8C6" w:rsidR="001B71D9" w:rsidRDefault="00954AF9" w:rsidP="00D27B0E">
            <w:r>
              <w:rPr>
                <w:noProof/>
                <w:lang w:val="en-ZA" w:eastAsia="en-ZA"/>
              </w:rPr>
              <w:drawing>
                <wp:inline distT="0" distB="0" distL="0" distR="0" wp14:anchorId="3FE7ABD1" wp14:editId="79AB93CB">
                  <wp:extent cx="4601217" cy="5953956"/>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0100 b.PNG"/>
                          <pic:cNvPicPr/>
                        </pic:nvPicPr>
                        <pic:blipFill>
                          <a:blip r:embed="rId26">
                            <a:extLst>
                              <a:ext uri="{28A0092B-C50C-407E-A947-70E740481C1C}">
                                <a14:useLocalDpi xmlns:a14="http://schemas.microsoft.com/office/drawing/2010/main" val="0"/>
                              </a:ext>
                            </a:extLst>
                          </a:blip>
                          <a:stretch>
                            <a:fillRect/>
                          </a:stretch>
                        </pic:blipFill>
                        <pic:spPr>
                          <a:xfrm>
                            <a:off x="0" y="0"/>
                            <a:ext cx="4601217" cy="5953956"/>
                          </a:xfrm>
                          <a:prstGeom prst="rect">
                            <a:avLst/>
                          </a:prstGeom>
                        </pic:spPr>
                      </pic:pic>
                    </a:graphicData>
                  </a:graphic>
                </wp:inline>
              </w:drawing>
            </w:r>
          </w:p>
        </w:tc>
      </w:tr>
    </w:tbl>
    <w:p w14:paraId="0742A68F" w14:textId="443A0378" w:rsidR="00C068C5" w:rsidRDefault="00C068C5" w:rsidP="00C068C5"/>
    <w:p w14:paraId="286F1CE5" w14:textId="72078C4E" w:rsidR="00661F97" w:rsidRDefault="00661F97">
      <w:r>
        <w:br w:type="page"/>
      </w:r>
    </w:p>
    <w:p w14:paraId="79FA10E3" w14:textId="2BCC6017" w:rsidR="00413776" w:rsidRDefault="00413776" w:rsidP="00413776">
      <w:pPr>
        <w:pStyle w:val="Heading3"/>
      </w:pPr>
      <w:bookmarkStart w:id="47" w:name="_Toc14564057"/>
      <w:r w:rsidRPr="00413776">
        <w:t xml:space="preserve">Designed by </w:t>
      </w:r>
      <w:proofErr w:type="spellStart"/>
      <w:r w:rsidRPr="00413776">
        <w:t>Emandleni</w:t>
      </w:r>
      <w:proofErr w:type="spellEnd"/>
      <w:r w:rsidRPr="00413776">
        <w:t xml:space="preserve"> </w:t>
      </w:r>
      <w:proofErr w:type="spellStart"/>
      <w:r w:rsidRPr="00413776">
        <w:t>Moyo</w:t>
      </w:r>
      <w:bookmarkEnd w:id="47"/>
      <w:proofErr w:type="spellEnd"/>
    </w:p>
    <w:p w14:paraId="5A8F1D35" w14:textId="77777777" w:rsidR="00413776" w:rsidRPr="00413776" w:rsidRDefault="00413776" w:rsidP="00413776"/>
    <w:tbl>
      <w:tblPr>
        <w:tblStyle w:val="TableGrid"/>
        <w:tblW w:w="9351" w:type="dxa"/>
        <w:tblLook w:val="04A0" w:firstRow="1" w:lastRow="0" w:firstColumn="1" w:lastColumn="0" w:noHBand="0" w:noVBand="1"/>
      </w:tblPr>
      <w:tblGrid>
        <w:gridCol w:w="1323"/>
        <w:gridCol w:w="1769"/>
        <w:gridCol w:w="6757"/>
      </w:tblGrid>
      <w:tr w:rsidR="00413776" w:rsidRPr="003E4BDF" w14:paraId="5E329812" w14:textId="77777777" w:rsidTr="0014587A">
        <w:trPr>
          <w:trHeight w:val="340"/>
        </w:trPr>
        <w:tc>
          <w:tcPr>
            <w:tcW w:w="1323" w:type="dxa"/>
            <w:shd w:val="clear" w:color="auto" w:fill="4BACC6" w:themeFill="accent5"/>
            <w:vAlign w:val="center"/>
          </w:tcPr>
          <w:p w14:paraId="141EC0BF" w14:textId="77777777" w:rsidR="00413776" w:rsidRPr="003E4BDF" w:rsidRDefault="00413776" w:rsidP="0014587A">
            <w:pPr>
              <w:rPr>
                <w:b/>
                <w:color w:val="FFFFFF" w:themeColor="background1"/>
              </w:rPr>
            </w:pPr>
            <w:r w:rsidRPr="003E4BDF">
              <w:rPr>
                <w:b/>
                <w:color w:val="FFFFFF" w:themeColor="background1"/>
              </w:rPr>
              <w:t>Use Case ID</w:t>
            </w:r>
          </w:p>
        </w:tc>
        <w:tc>
          <w:tcPr>
            <w:tcW w:w="8028" w:type="dxa"/>
            <w:gridSpan w:val="2"/>
            <w:shd w:val="clear" w:color="auto" w:fill="4BACC6" w:themeFill="accent5"/>
            <w:vAlign w:val="center"/>
          </w:tcPr>
          <w:p w14:paraId="7AD5267E" w14:textId="77777777" w:rsidR="00413776" w:rsidRPr="003E4BDF" w:rsidRDefault="00413776" w:rsidP="0014587A">
            <w:pPr>
              <w:rPr>
                <w:b/>
                <w:color w:val="FFFFFF" w:themeColor="background1"/>
              </w:rPr>
            </w:pPr>
            <w:r w:rsidRPr="003E4BDF">
              <w:rPr>
                <w:b/>
                <w:color w:val="FFFFFF" w:themeColor="background1"/>
              </w:rPr>
              <w:t xml:space="preserve">Use Case Name </w:t>
            </w:r>
          </w:p>
        </w:tc>
      </w:tr>
      <w:tr w:rsidR="00413776" w14:paraId="6D9C0ACC" w14:textId="77777777" w:rsidTr="0014587A">
        <w:trPr>
          <w:trHeight w:val="340"/>
        </w:trPr>
        <w:tc>
          <w:tcPr>
            <w:tcW w:w="1323" w:type="dxa"/>
            <w:vAlign w:val="center"/>
          </w:tcPr>
          <w:p w14:paraId="5600E4BF" w14:textId="2429940B" w:rsidR="00413776" w:rsidRDefault="00327AF8" w:rsidP="0014587A">
            <w:r>
              <w:t>D</w:t>
            </w:r>
            <w:r w:rsidR="00413776">
              <w:t>0200</w:t>
            </w:r>
          </w:p>
        </w:tc>
        <w:tc>
          <w:tcPr>
            <w:tcW w:w="8028" w:type="dxa"/>
            <w:gridSpan w:val="2"/>
            <w:vAlign w:val="center"/>
          </w:tcPr>
          <w:p w14:paraId="7B54570A" w14:textId="4EC37D37" w:rsidR="00413776" w:rsidRDefault="00413776" w:rsidP="0014587A">
            <w:r>
              <w:rPr>
                <w:rFonts w:cs="Arial"/>
              </w:rPr>
              <w:t>Manage Tutors</w:t>
            </w:r>
          </w:p>
        </w:tc>
      </w:tr>
      <w:tr w:rsidR="00413776" w:rsidRPr="003E4BDF" w14:paraId="42113026" w14:textId="77777777" w:rsidTr="0014587A">
        <w:trPr>
          <w:trHeight w:val="340"/>
        </w:trPr>
        <w:tc>
          <w:tcPr>
            <w:tcW w:w="3273" w:type="dxa"/>
            <w:gridSpan w:val="2"/>
            <w:shd w:val="clear" w:color="auto" w:fill="4BACC6" w:themeFill="accent5"/>
            <w:vAlign w:val="center"/>
          </w:tcPr>
          <w:p w14:paraId="1657312B" w14:textId="77777777" w:rsidR="00413776" w:rsidRPr="003E4BDF" w:rsidRDefault="00413776" w:rsidP="0014587A">
            <w:pPr>
              <w:rPr>
                <w:b/>
                <w:color w:val="FFFFFF" w:themeColor="background1"/>
              </w:rPr>
            </w:pPr>
            <w:r w:rsidRPr="003E4BDF">
              <w:rPr>
                <w:b/>
                <w:color w:val="FFFFFF" w:themeColor="background1"/>
              </w:rPr>
              <w:t>Primary Business Actors</w:t>
            </w:r>
          </w:p>
        </w:tc>
        <w:tc>
          <w:tcPr>
            <w:tcW w:w="6078" w:type="dxa"/>
            <w:shd w:val="clear" w:color="auto" w:fill="4BACC6" w:themeFill="accent5"/>
            <w:vAlign w:val="center"/>
          </w:tcPr>
          <w:p w14:paraId="2A05F83E" w14:textId="77777777" w:rsidR="00413776" w:rsidRPr="003E4BDF" w:rsidRDefault="00413776" w:rsidP="0014587A">
            <w:pPr>
              <w:rPr>
                <w:b/>
                <w:color w:val="FFFFFF" w:themeColor="background1"/>
              </w:rPr>
            </w:pPr>
            <w:r w:rsidRPr="003E4BDF">
              <w:rPr>
                <w:b/>
                <w:color w:val="FFFFFF" w:themeColor="background1"/>
              </w:rPr>
              <w:t>Other participating Actors</w:t>
            </w:r>
          </w:p>
        </w:tc>
      </w:tr>
      <w:tr w:rsidR="00413776" w14:paraId="1ABC005E" w14:textId="77777777" w:rsidTr="0014587A">
        <w:trPr>
          <w:trHeight w:val="340"/>
        </w:trPr>
        <w:tc>
          <w:tcPr>
            <w:tcW w:w="3273" w:type="dxa"/>
            <w:gridSpan w:val="2"/>
            <w:vAlign w:val="center"/>
          </w:tcPr>
          <w:p w14:paraId="2871028A" w14:textId="77777777" w:rsidR="00413776" w:rsidRDefault="00413776" w:rsidP="0014587A">
            <w:r>
              <w:t>Admin</w:t>
            </w:r>
          </w:p>
        </w:tc>
        <w:tc>
          <w:tcPr>
            <w:tcW w:w="6078" w:type="dxa"/>
            <w:vAlign w:val="center"/>
          </w:tcPr>
          <w:p w14:paraId="127B2EB8" w14:textId="77777777" w:rsidR="00413776" w:rsidRDefault="00413776" w:rsidP="0014587A"/>
        </w:tc>
      </w:tr>
      <w:tr w:rsidR="00413776" w14:paraId="41FEE1DE" w14:textId="77777777" w:rsidTr="0014587A">
        <w:trPr>
          <w:trHeight w:val="340"/>
        </w:trPr>
        <w:tc>
          <w:tcPr>
            <w:tcW w:w="1323" w:type="dxa"/>
            <w:shd w:val="clear" w:color="auto" w:fill="4BACC6" w:themeFill="accent5"/>
            <w:vAlign w:val="center"/>
          </w:tcPr>
          <w:p w14:paraId="3966E07A" w14:textId="77777777" w:rsidR="00413776" w:rsidRPr="003E4BDF" w:rsidRDefault="00413776" w:rsidP="0014587A">
            <w:pPr>
              <w:rPr>
                <w:b/>
                <w:color w:val="FFFFFF" w:themeColor="background1"/>
              </w:rPr>
            </w:pPr>
            <w:r w:rsidRPr="003E4BDF">
              <w:rPr>
                <w:b/>
                <w:color w:val="FFFFFF" w:themeColor="background1"/>
              </w:rPr>
              <w:t>Description</w:t>
            </w:r>
          </w:p>
        </w:tc>
        <w:tc>
          <w:tcPr>
            <w:tcW w:w="8028" w:type="dxa"/>
            <w:gridSpan w:val="2"/>
            <w:vAlign w:val="center"/>
          </w:tcPr>
          <w:p w14:paraId="3ABE895A" w14:textId="77777777" w:rsidR="00413776" w:rsidRDefault="00413776" w:rsidP="0014587A"/>
          <w:p w14:paraId="3AA82427" w14:textId="4E582F02" w:rsidR="00413776" w:rsidRDefault="00413776" w:rsidP="0014587A">
            <w:pPr>
              <w:jc w:val="both"/>
            </w:pPr>
            <w:r>
              <w:t xml:space="preserve">Administrators </w:t>
            </w:r>
            <w:proofErr w:type="gramStart"/>
            <w:r>
              <w:t>have the ability to</w:t>
            </w:r>
            <w:proofErr w:type="gramEnd"/>
            <w:r>
              <w:t xml:space="preserve"> maintain tutor information. Administrators have the authority to create, view, alter and/or delete tutor information.</w:t>
            </w:r>
          </w:p>
          <w:p w14:paraId="5F7FB991" w14:textId="77777777" w:rsidR="00413776" w:rsidRDefault="00413776" w:rsidP="0014587A"/>
        </w:tc>
      </w:tr>
      <w:tr w:rsidR="00413776" w14:paraId="14ECF965" w14:textId="77777777" w:rsidTr="0014587A">
        <w:trPr>
          <w:trHeight w:val="340"/>
        </w:trPr>
        <w:tc>
          <w:tcPr>
            <w:tcW w:w="1323" w:type="dxa"/>
            <w:shd w:val="clear" w:color="auto" w:fill="4BACC6" w:themeFill="accent5"/>
            <w:vAlign w:val="center"/>
          </w:tcPr>
          <w:p w14:paraId="6A2BD498" w14:textId="77777777" w:rsidR="00413776" w:rsidRPr="003E4BDF" w:rsidRDefault="00413776" w:rsidP="0014587A">
            <w:pPr>
              <w:rPr>
                <w:b/>
                <w:color w:val="FFFFFF" w:themeColor="background1"/>
              </w:rPr>
            </w:pPr>
            <w:r w:rsidRPr="003E4BDF">
              <w:rPr>
                <w:b/>
                <w:color w:val="FFFFFF" w:themeColor="background1"/>
              </w:rPr>
              <w:t>Pre-Conditions</w:t>
            </w:r>
          </w:p>
        </w:tc>
        <w:tc>
          <w:tcPr>
            <w:tcW w:w="8028" w:type="dxa"/>
            <w:gridSpan w:val="2"/>
            <w:vAlign w:val="center"/>
          </w:tcPr>
          <w:p w14:paraId="2E87A7FB" w14:textId="77777777" w:rsidR="00413776" w:rsidRDefault="00413776" w:rsidP="0014587A"/>
          <w:p w14:paraId="25441D14" w14:textId="0815856A" w:rsidR="00413776" w:rsidRDefault="00413776" w:rsidP="0014587A">
            <w:r>
              <w:t>The user must be registered on the system</w:t>
            </w:r>
          </w:p>
          <w:p w14:paraId="411C5A63" w14:textId="50BFD802" w:rsidR="00413776" w:rsidRDefault="00413776" w:rsidP="0014587A">
            <w:r>
              <w:t>The user must be logged onto the system</w:t>
            </w:r>
          </w:p>
          <w:p w14:paraId="77C464CC" w14:textId="398F43CD" w:rsidR="00413776" w:rsidRDefault="00413776" w:rsidP="0014587A">
            <w:r>
              <w:t>The user must be of type admin</w:t>
            </w:r>
          </w:p>
          <w:p w14:paraId="445BE856" w14:textId="77777777" w:rsidR="00413776" w:rsidRDefault="00413776" w:rsidP="0014587A"/>
        </w:tc>
      </w:tr>
      <w:tr w:rsidR="00413776" w14:paraId="2A5D7F34" w14:textId="77777777" w:rsidTr="0014587A">
        <w:trPr>
          <w:trHeight w:val="340"/>
        </w:trPr>
        <w:tc>
          <w:tcPr>
            <w:tcW w:w="1323" w:type="dxa"/>
            <w:shd w:val="clear" w:color="auto" w:fill="4BACC6" w:themeFill="accent5"/>
            <w:vAlign w:val="center"/>
          </w:tcPr>
          <w:p w14:paraId="62285C79" w14:textId="77777777" w:rsidR="00413776" w:rsidRPr="003E4BDF" w:rsidRDefault="00413776" w:rsidP="0014587A">
            <w:pPr>
              <w:rPr>
                <w:b/>
                <w:color w:val="FFFFFF" w:themeColor="background1"/>
              </w:rPr>
            </w:pPr>
            <w:r w:rsidRPr="003E4BDF">
              <w:rPr>
                <w:b/>
                <w:color w:val="FFFFFF" w:themeColor="background1"/>
              </w:rPr>
              <w:t>Triggers</w:t>
            </w:r>
          </w:p>
        </w:tc>
        <w:tc>
          <w:tcPr>
            <w:tcW w:w="8028" w:type="dxa"/>
            <w:gridSpan w:val="2"/>
            <w:vAlign w:val="center"/>
          </w:tcPr>
          <w:p w14:paraId="4170846B" w14:textId="77777777" w:rsidR="00413776" w:rsidRDefault="00413776" w:rsidP="0014587A"/>
          <w:p w14:paraId="2DFDAA48" w14:textId="0802C105" w:rsidR="00413776" w:rsidRDefault="00413776" w:rsidP="0014587A">
            <w:r>
              <w:t>Tutor information may need to be verified, altered and/ or deleted</w:t>
            </w:r>
          </w:p>
          <w:p w14:paraId="777A500A" w14:textId="77777777" w:rsidR="00413776" w:rsidRDefault="00413776" w:rsidP="0014587A"/>
        </w:tc>
      </w:tr>
      <w:tr w:rsidR="00413776" w14:paraId="226994C3" w14:textId="77777777" w:rsidTr="0014587A">
        <w:trPr>
          <w:trHeight w:val="340"/>
        </w:trPr>
        <w:tc>
          <w:tcPr>
            <w:tcW w:w="1323" w:type="dxa"/>
            <w:shd w:val="clear" w:color="auto" w:fill="4BACC6" w:themeFill="accent5"/>
            <w:vAlign w:val="center"/>
          </w:tcPr>
          <w:p w14:paraId="5FE5B333" w14:textId="77777777" w:rsidR="00413776" w:rsidRPr="003E4BDF" w:rsidRDefault="00413776" w:rsidP="0014587A">
            <w:pPr>
              <w:rPr>
                <w:b/>
                <w:color w:val="FFFFFF" w:themeColor="background1"/>
              </w:rPr>
            </w:pPr>
            <w:r w:rsidRPr="003E4BDF">
              <w:rPr>
                <w:b/>
                <w:color w:val="FFFFFF" w:themeColor="background1"/>
              </w:rPr>
              <w:t>Post-Conditions</w:t>
            </w:r>
          </w:p>
        </w:tc>
        <w:tc>
          <w:tcPr>
            <w:tcW w:w="8028" w:type="dxa"/>
            <w:gridSpan w:val="2"/>
            <w:vAlign w:val="center"/>
          </w:tcPr>
          <w:p w14:paraId="0A18860B" w14:textId="77777777" w:rsidR="00413776" w:rsidRDefault="00413776" w:rsidP="0014587A"/>
          <w:p w14:paraId="152762B3" w14:textId="1E61AF6B" w:rsidR="00413776" w:rsidRDefault="00413776" w:rsidP="0014587A">
            <w:r>
              <w:t>A tutor has been added, updated or deleted</w:t>
            </w:r>
          </w:p>
          <w:p w14:paraId="23021843" w14:textId="77777777" w:rsidR="00413776" w:rsidRDefault="00413776" w:rsidP="0014587A"/>
        </w:tc>
      </w:tr>
      <w:tr w:rsidR="00413776" w14:paraId="68E4D412" w14:textId="77777777" w:rsidTr="0014587A">
        <w:trPr>
          <w:trHeight w:val="340"/>
        </w:trPr>
        <w:tc>
          <w:tcPr>
            <w:tcW w:w="1323" w:type="dxa"/>
            <w:shd w:val="clear" w:color="auto" w:fill="4BACC6" w:themeFill="accent5"/>
            <w:vAlign w:val="center"/>
          </w:tcPr>
          <w:p w14:paraId="477CCF30" w14:textId="77777777" w:rsidR="00413776" w:rsidRPr="003E4BDF" w:rsidRDefault="00413776" w:rsidP="0014587A">
            <w:pPr>
              <w:rPr>
                <w:b/>
                <w:color w:val="FFFFFF" w:themeColor="background1"/>
              </w:rPr>
            </w:pPr>
            <w:r w:rsidRPr="003E4BDF">
              <w:rPr>
                <w:b/>
                <w:color w:val="FFFFFF" w:themeColor="background1"/>
              </w:rPr>
              <w:t>Basic Flow of Events</w:t>
            </w:r>
          </w:p>
        </w:tc>
        <w:tc>
          <w:tcPr>
            <w:tcW w:w="8028" w:type="dxa"/>
            <w:gridSpan w:val="2"/>
            <w:vAlign w:val="center"/>
          </w:tcPr>
          <w:p w14:paraId="1A252FD1" w14:textId="77777777" w:rsidR="00413776" w:rsidRDefault="00413776" w:rsidP="0014587A">
            <w:pPr>
              <w:pStyle w:val="ListParagraph"/>
              <w:ind w:left="86"/>
            </w:pPr>
          </w:p>
          <w:p w14:paraId="1FA8346D" w14:textId="77777777" w:rsidR="00413776" w:rsidRDefault="00413776" w:rsidP="0014587A">
            <w:pPr>
              <w:pStyle w:val="ListParagraph"/>
              <w:ind w:left="86"/>
            </w:pPr>
            <w:r>
              <w:t>1. The administrator home screen is displayed</w:t>
            </w:r>
          </w:p>
          <w:p w14:paraId="12F008BA" w14:textId="2453ED4F" w:rsidR="00413776" w:rsidRDefault="00413776" w:rsidP="0014587A">
            <w:pPr>
              <w:pStyle w:val="ListParagraph"/>
              <w:ind w:left="86"/>
            </w:pPr>
            <w:r>
              <w:t>2. The user clicks on “Tutors”</w:t>
            </w:r>
          </w:p>
          <w:p w14:paraId="1D8B73DB" w14:textId="7C7AC3C8" w:rsidR="00413776" w:rsidRDefault="00413776" w:rsidP="0014587A">
            <w:pPr>
              <w:pStyle w:val="ListParagraph"/>
              <w:ind w:left="83" w:firstLine="3"/>
            </w:pPr>
            <w:r>
              <w:t>3. A list of tutors appear together with options to manipulate the data</w:t>
            </w:r>
          </w:p>
          <w:p w14:paraId="09E85973" w14:textId="77777777" w:rsidR="00413776" w:rsidRDefault="00413776" w:rsidP="0014587A">
            <w:pPr>
              <w:pStyle w:val="ListParagraph"/>
              <w:ind w:left="86"/>
            </w:pPr>
            <w:r>
              <w:t>4. The user must enter new data or manipulate existing data to enable the ‘Save’ button</w:t>
            </w:r>
          </w:p>
          <w:p w14:paraId="31BC4FCB" w14:textId="77777777" w:rsidR="00413776" w:rsidRDefault="00413776" w:rsidP="0014587A">
            <w:pPr>
              <w:pStyle w:val="ListParagraph"/>
              <w:ind w:left="86"/>
            </w:pPr>
            <w:r>
              <w:t>5. The user must ‘Save’ to commit changes onto the system</w:t>
            </w:r>
          </w:p>
          <w:p w14:paraId="204DEF5F" w14:textId="77777777" w:rsidR="00413776" w:rsidRDefault="00413776" w:rsidP="0014587A">
            <w:pPr>
              <w:pStyle w:val="ListParagraph"/>
              <w:ind w:left="86"/>
            </w:pPr>
          </w:p>
        </w:tc>
      </w:tr>
      <w:tr w:rsidR="00413776" w14:paraId="4AEB1A61" w14:textId="77777777" w:rsidTr="0014587A">
        <w:trPr>
          <w:trHeight w:val="5468"/>
        </w:trPr>
        <w:tc>
          <w:tcPr>
            <w:tcW w:w="1323" w:type="dxa"/>
            <w:shd w:val="clear" w:color="auto" w:fill="4BACC6" w:themeFill="accent5"/>
            <w:vAlign w:val="center"/>
          </w:tcPr>
          <w:p w14:paraId="2DA89819" w14:textId="77777777" w:rsidR="00413776" w:rsidRPr="003E4BDF" w:rsidRDefault="00413776" w:rsidP="0014587A">
            <w:pPr>
              <w:rPr>
                <w:b/>
                <w:color w:val="FFFFFF" w:themeColor="background1"/>
              </w:rPr>
            </w:pPr>
            <w:commentRangeStart w:id="48"/>
            <w:r>
              <w:rPr>
                <w:b/>
                <w:color w:val="FFFFFF" w:themeColor="background1"/>
              </w:rPr>
              <w:t>Initial UI design</w:t>
            </w:r>
            <w:commentRangeEnd w:id="48"/>
            <w:r>
              <w:rPr>
                <w:rStyle w:val="CommentReference"/>
              </w:rPr>
              <w:commentReference w:id="48"/>
            </w:r>
          </w:p>
        </w:tc>
        <w:tc>
          <w:tcPr>
            <w:tcW w:w="8028" w:type="dxa"/>
            <w:gridSpan w:val="2"/>
            <w:vAlign w:val="center"/>
          </w:tcPr>
          <w:p w14:paraId="59116532" w14:textId="06F5CA62" w:rsidR="00413776" w:rsidRPr="008473D7" w:rsidRDefault="00413776" w:rsidP="0014587A">
            <w:r>
              <w:rPr>
                <w:noProof/>
                <w:lang w:val="en-ZA" w:eastAsia="en-ZA"/>
              </w:rPr>
              <w:drawing>
                <wp:inline distT="0" distB="0" distL="0" distR="0" wp14:anchorId="385FDBE6" wp14:editId="5083C62B">
                  <wp:extent cx="5274310" cy="32899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0100.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3289935"/>
                          </a:xfrm>
                          <a:prstGeom prst="rect">
                            <a:avLst/>
                          </a:prstGeom>
                        </pic:spPr>
                      </pic:pic>
                    </a:graphicData>
                  </a:graphic>
                </wp:inline>
              </w:drawing>
            </w:r>
          </w:p>
          <w:p w14:paraId="1D7920C6" w14:textId="680933B3" w:rsidR="00413776" w:rsidRDefault="008473D7" w:rsidP="0014587A">
            <w:r>
              <w:rPr>
                <w:noProof/>
                <w:lang w:val="en-ZA" w:eastAsia="en-ZA"/>
              </w:rPr>
              <w:drawing>
                <wp:inline distT="0" distB="0" distL="0" distR="0" wp14:anchorId="44114001" wp14:editId="3BA083D3">
                  <wp:extent cx="5274310" cy="58788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0200.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5878830"/>
                          </a:xfrm>
                          <a:prstGeom prst="rect">
                            <a:avLst/>
                          </a:prstGeom>
                        </pic:spPr>
                      </pic:pic>
                    </a:graphicData>
                  </a:graphic>
                </wp:inline>
              </w:drawing>
            </w:r>
          </w:p>
        </w:tc>
      </w:tr>
    </w:tbl>
    <w:p w14:paraId="7BF9B39F" w14:textId="42184CC6" w:rsidR="00661F97" w:rsidRDefault="00661F97">
      <w:pPr>
        <w:rPr>
          <w:rFonts w:cs="Arial"/>
          <w:b/>
          <w:bCs/>
          <w:sz w:val="22"/>
          <w:szCs w:val="26"/>
        </w:rPr>
      </w:pPr>
      <w:r>
        <w:br w:type="page"/>
      </w:r>
    </w:p>
    <w:p w14:paraId="2A117FC7" w14:textId="1F641AEB" w:rsidR="00C068C5" w:rsidRPr="00413776" w:rsidRDefault="00661F97" w:rsidP="00413776">
      <w:pPr>
        <w:pStyle w:val="Heading3"/>
      </w:pPr>
      <w:bookmarkStart w:id="49" w:name="_Toc14564058"/>
      <w:r>
        <w:t xml:space="preserve">Designed by </w:t>
      </w:r>
      <w:proofErr w:type="spellStart"/>
      <w:r>
        <w:t>Emandleni</w:t>
      </w:r>
      <w:proofErr w:type="spellEnd"/>
      <w:r>
        <w:t xml:space="preserve"> </w:t>
      </w:r>
      <w:proofErr w:type="spellStart"/>
      <w:r>
        <w:t>Moyo</w:t>
      </w:r>
      <w:bookmarkEnd w:id="49"/>
      <w:proofErr w:type="spellEnd"/>
      <w:r w:rsidR="00527697">
        <w:t xml:space="preserve"> </w:t>
      </w:r>
    </w:p>
    <w:tbl>
      <w:tblPr>
        <w:tblStyle w:val="TableGrid"/>
        <w:tblW w:w="9849" w:type="dxa"/>
        <w:tblLook w:val="04A0" w:firstRow="1" w:lastRow="0" w:firstColumn="1" w:lastColumn="0" w:noHBand="0" w:noVBand="1"/>
      </w:tblPr>
      <w:tblGrid>
        <w:gridCol w:w="1323"/>
        <w:gridCol w:w="1769"/>
        <w:gridCol w:w="6757"/>
      </w:tblGrid>
      <w:tr w:rsidR="007C035D" w:rsidRPr="003E4BDF" w14:paraId="09B7E688" w14:textId="77777777" w:rsidTr="00527697">
        <w:trPr>
          <w:trHeight w:val="340"/>
        </w:trPr>
        <w:tc>
          <w:tcPr>
            <w:tcW w:w="1323" w:type="dxa"/>
            <w:shd w:val="clear" w:color="auto" w:fill="4BACC6" w:themeFill="accent5"/>
            <w:vAlign w:val="center"/>
          </w:tcPr>
          <w:p w14:paraId="351F07C2" w14:textId="77777777" w:rsidR="007C035D" w:rsidRPr="003E4BDF" w:rsidRDefault="007C035D" w:rsidP="0014587A">
            <w:pPr>
              <w:rPr>
                <w:b/>
                <w:color w:val="FFFFFF" w:themeColor="background1"/>
              </w:rPr>
            </w:pPr>
            <w:r w:rsidRPr="003E4BDF">
              <w:rPr>
                <w:b/>
                <w:color w:val="FFFFFF" w:themeColor="background1"/>
              </w:rPr>
              <w:t>Use Case ID</w:t>
            </w:r>
          </w:p>
        </w:tc>
        <w:tc>
          <w:tcPr>
            <w:tcW w:w="8526" w:type="dxa"/>
            <w:gridSpan w:val="2"/>
            <w:shd w:val="clear" w:color="auto" w:fill="4BACC6" w:themeFill="accent5"/>
            <w:vAlign w:val="center"/>
          </w:tcPr>
          <w:p w14:paraId="02797CDD" w14:textId="77777777" w:rsidR="007C035D" w:rsidRPr="003E4BDF" w:rsidRDefault="007C035D" w:rsidP="0014587A">
            <w:pPr>
              <w:rPr>
                <w:b/>
                <w:color w:val="FFFFFF" w:themeColor="background1"/>
              </w:rPr>
            </w:pPr>
            <w:r w:rsidRPr="003E4BDF">
              <w:rPr>
                <w:b/>
                <w:color w:val="FFFFFF" w:themeColor="background1"/>
              </w:rPr>
              <w:t xml:space="preserve">Use Case Name </w:t>
            </w:r>
          </w:p>
        </w:tc>
      </w:tr>
      <w:tr w:rsidR="007C035D" w14:paraId="1D10AC7F" w14:textId="77777777" w:rsidTr="00527697">
        <w:trPr>
          <w:trHeight w:val="340"/>
        </w:trPr>
        <w:tc>
          <w:tcPr>
            <w:tcW w:w="1323" w:type="dxa"/>
            <w:vAlign w:val="center"/>
          </w:tcPr>
          <w:p w14:paraId="6F13A461" w14:textId="6FBE73C8" w:rsidR="007C035D" w:rsidRDefault="00327AF8" w:rsidP="0014587A">
            <w:r>
              <w:t>D</w:t>
            </w:r>
            <w:r w:rsidR="007C035D">
              <w:t>0300</w:t>
            </w:r>
          </w:p>
        </w:tc>
        <w:tc>
          <w:tcPr>
            <w:tcW w:w="8526" w:type="dxa"/>
            <w:gridSpan w:val="2"/>
            <w:vAlign w:val="center"/>
          </w:tcPr>
          <w:p w14:paraId="5F961E2E" w14:textId="0035151A" w:rsidR="007C035D" w:rsidRDefault="007C035D" w:rsidP="0014587A">
            <w:r>
              <w:rPr>
                <w:rFonts w:cs="Arial"/>
              </w:rPr>
              <w:t>Manage Students</w:t>
            </w:r>
          </w:p>
        </w:tc>
      </w:tr>
      <w:tr w:rsidR="007C035D" w:rsidRPr="003E4BDF" w14:paraId="01DECFDA" w14:textId="77777777" w:rsidTr="00527697">
        <w:trPr>
          <w:trHeight w:val="340"/>
        </w:trPr>
        <w:tc>
          <w:tcPr>
            <w:tcW w:w="3092" w:type="dxa"/>
            <w:gridSpan w:val="2"/>
            <w:shd w:val="clear" w:color="auto" w:fill="4BACC6" w:themeFill="accent5"/>
            <w:vAlign w:val="center"/>
          </w:tcPr>
          <w:p w14:paraId="23B63930" w14:textId="77777777" w:rsidR="007C035D" w:rsidRPr="003E4BDF" w:rsidRDefault="007C035D" w:rsidP="0014587A">
            <w:pPr>
              <w:rPr>
                <w:b/>
                <w:color w:val="FFFFFF" w:themeColor="background1"/>
              </w:rPr>
            </w:pPr>
            <w:r w:rsidRPr="003E4BDF">
              <w:rPr>
                <w:b/>
                <w:color w:val="FFFFFF" w:themeColor="background1"/>
              </w:rPr>
              <w:t>Primary Business Actors</w:t>
            </w:r>
          </w:p>
        </w:tc>
        <w:tc>
          <w:tcPr>
            <w:tcW w:w="6757" w:type="dxa"/>
            <w:shd w:val="clear" w:color="auto" w:fill="4BACC6" w:themeFill="accent5"/>
            <w:vAlign w:val="center"/>
          </w:tcPr>
          <w:p w14:paraId="20BCB0FE" w14:textId="77777777" w:rsidR="007C035D" w:rsidRPr="003E4BDF" w:rsidRDefault="007C035D" w:rsidP="0014587A">
            <w:pPr>
              <w:rPr>
                <w:b/>
                <w:color w:val="FFFFFF" w:themeColor="background1"/>
              </w:rPr>
            </w:pPr>
            <w:r w:rsidRPr="003E4BDF">
              <w:rPr>
                <w:b/>
                <w:color w:val="FFFFFF" w:themeColor="background1"/>
              </w:rPr>
              <w:t>Other participating Actors</w:t>
            </w:r>
          </w:p>
        </w:tc>
      </w:tr>
      <w:tr w:rsidR="007C035D" w14:paraId="57FE5164" w14:textId="77777777" w:rsidTr="00527697">
        <w:trPr>
          <w:trHeight w:val="340"/>
        </w:trPr>
        <w:tc>
          <w:tcPr>
            <w:tcW w:w="3092" w:type="dxa"/>
            <w:gridSpan w:val="2"/>
            <w:vAlign w:val="center"/>
          </w:tcPr>
          <w:p w14:paraId="5BD88DEC" w14:textId="77777777" w:rsidR="007C035D" w:rsidRDefault="007C035D" w:rsidP="0014587A">
            <w:r>
              <w:t>Admin</w:t>
            </w:r>
          </w:p>
        </w:tc>
        <w:tc>
          <w:tcPr>
            <w:tcW w:w="6757" w:type="dxa"/>
            <w:vAlign w:val="center"/>
          </w:tcPr>
          <w:p w14:paraId="1DC98BA1" w14:textId="77777777" w:rsidR="007C035D" w:rsidRDefault="007C035D" w:rsidP="0014587A"/>
        </w:tc>
      </w:tr>
      <w:tr w:rsidR="007C035D" w14:paraId="433AAACA" w14:textId="77777777" w:rsidTr="00527697">
        <w:trPr>
          <w:trHeight w:val="340"/>
        </w:trPr>
        <w:tc>
          <w:tcPr>
            <w:tcW w:w="1323" w:type="dxa"/>
            <w:shd w:val="clear" w:color="auto" w:fill="4BACC6" w:themeFill="accent5"/>
            <w:vAlign w:val="center"/>
          </w:tcPr>
          <w:p w14:paraId="5285421E" w14:textId="77777777" w:rsidR="007C035D" w:rsidRPr="003E4BDF" w:rsidRDefault="007C035D" w:rsidP="0014587A">
            <w:pPr>
              <w:rPr>
                <w:b/>
                <w:color w:val="FFFFFF" w:themeColor="background1"/>
              </w:rPr>
            </w:pPr>
            <w:r w:rsidRPr="003E4BDF">
              <w:rPr>
                <w:b/>
                <w:color w:val="FFFFFF" w:themeColor="background1"/>
              </w:rPr>
              <w:t>Description</w:t>
            </w:r>
          </w:p>
        </w:tc>
        <w:tc>
          <w:tcPr>
            <w:tcW w:w="8526" w:type="dxa"/>
            <w:gridSpan w:val="2"/>
            <w:vAlign w:val="center"/>
          </w:tcPr>
          <w:p w14:paraId="5D465C1A" w14:textId="77777777" w:rsidR="007C035D" w:rsidRDefault="007C035D" w:rsidP="0014587A"/>
          <w:p w14:paraId="6F483E2A" w14:textId="268AF93B" w:rsidR="007C035D" w:rsidRDefault="007C035D" w:rsidP="0014587A">
            <w:pPr>
              <w:jc w:val="both"/>
            </w:pPr>
            <w:r>
              <w:t xml:space="preserve">Administrators </w:t>
            </w:r>
            <w:proofErr w:type="gramStart"/>
            <w:r>
              <w:t>have the ability to</w:t>
            </w:r>
            <w:proofErr w:type="gramEnd"/>
            <w:r>
              <w:t xml:space="preserve"> maintain student information. Administrators have the authority to create, view, alter and/or delete students.</w:t>
            </w:r>
          </w:p>
          <w:p w14:paraId="4185C09A" w14:textId="77777777" w:rsidR="007C035D" w:rsidRDefault="007C035D" w:rsidP="0014587A"/>
        </w:tc>
      </w:tr>
      <w:tr w:rsidR="007C035D" w14:paraId="546E70F8" w14:textId="77777777" w:rsidTr="00527697">
        <w:trPr>
          <w:trHeight w:val="340"/>
        </w:trPr>
        <w:tc>
          <w:tcPr>
            <w:tcW w:w="1323" w:type="dxa"/>
            <w:shd w:val="clear" w:color="auto" w:fill="4BACC6" w:themeFill="accent5"/>
            <w:vAlign w:val="center"/>
          </w:tcPr>
          <w:p w14:paraId="3CB6CEDD" w14:textId="77777777" w:rsidR="007C035D" w:rsidRPr="003E4BDF" w:rsidRDefault="007C035D" w:rsidP="0014587A">
            <w:pPr>
              <w:rPr>
                <w:b/>
                <w:color w:val="FFFFFF" w:themeColor="background1"/>
              </w:rPr>
            </w:pPr>
            <w:r w:rsidRPr="003E4BDF">
              <w:rPr>
                <w:b/>
                <w:color w:val="FFFFFF" w:themeColor="background1"/>
              </w:rPr>
              <w:t>Pre-Conditions</w:t>
            </w:r>
          </w:p>
        </w:tc>
        <w:tc>
          <w:tcPr>
            <w:tcW w:w="8526" w:type="dxa"/>
            <w:gridSpan w:val="2"/>
            <w:vAlign w:val="center"/>
          </w:tcPr>
          <w:p w14:paraId="4C2AD910" w14:textId="77777777" w:rsidR="007C035D" w:rsidRDefault="007C035D" w:rsidP="0014587A"/>
          <w:p w14:paraId="22D6206B" w14:textId="77777777" w:rsidR="007C035D" w:rsidRDefault="007C035D" w:rsidP="0014587A">
            <w:r>
              <w:t>The user must be registered on the system</w:t>
            </w:r>
          </w:p>
          <w:p w14:paraId="0BA6680A" w14:textId="77777777" w:rsidR="007C035D" w:rsidRDefault="007C035D" w:rsidP="0014587A">
            <w:r>
              <w:t>The user must be logged onto the system</w:t>
            </w:r>
          </w:p>
          <w:p w14:paraId="09F1FFD5" w14:textId="77777777" w:rsidR="007C035D" w:rsidRDefault="007C035D" w:rsidP="0014587A">
            <w:r>
              <w:t>The user must be of type admin</w:t>
            </w:r>
          </w:p>
          <w:p w14:paraId="23F04AB3" w14:textId="77777777" w:rsidR="007C035D" w:rsidRDefault="007C035D" w:rsidP="0014587A"/>
        </w:tc>
      </w:tr>
      <w:tr w:rsidR="007C035D" w14:paraId="5A22F8DB" w14:textId="77777777" w:rsidTr="00527697">
        <w:trPr>
          <w:trHeight w:val="340"/>
        </w:trPr>
        <w:tc>
          <w:tcPr>
            <w:tcW w:w="1323" w:type="dxa"/>
            <w:shd w:val="clear" w:color="auto" w:fill="4BACC6" w:themeFill="accent5"/>
            <w:vAlign w:val="center"/>
          </w:tcPr>
          <w:p w14:paraId="2BF0BFEC" w14:textId="77777777" w:rsidR="007C035D" w:rsidRPr="003E4BDF" w:rsidRDefault="007C035D" w:rsidP="0014587A">
            <w:pPr>
              <w:rPr>
                <w:b/>
                <w:color w:val="FFFFFF" w:themeColor="background1"/>
              </w:rPr>
            </w:pPr>
            <w:r w:rsidRPr="003E4BDF">
              <w:rPr>
                <w:b/>
                <w:color w:val="FFFFFF" w:themeColor="background1"/>
              </w:rPr>
              <w:t>Triggers</w:t>
            </w:r>
          </w:p>
        </w:tc>
        <w:tc>
          <w:tcPr>
            <w:tcW w:w="8526" w:type="dxa"/>
            <w:gridSpan w:val="2"/>
            <w:vAlign w:val="center"/>
          </w:tcPr>
          <w:p w14:paraId="4DFF94CE" w14:textId="77777777" w:rsidR="007C035D" w:rsidRDefault="007C035D" w:rsidP="0014587A"/>
          <w:p w14:paraId="60FC7508" w14:textId="43E9F72B" w:rsidR="007C035D" w:rsidRDefault="007C035D" w:rsidP="0014587A">
            <w:r>
              <w:t>Student information may need to be verified, altered and/ or deleted</w:t>
            </w:r>
          </w:p>
          <w:p w14:paraId="502297B6" w14:textId="77777777" w:rsidR="007C035D" w:rsidRDefault="007C035D" w:rsidP="0014587A"/>
        </w:tc>
      </w:tr>
      <w:tr w:rsidR="007C035D" w14:paraId="5C60E470" w14:textId="77777777" w:rsidTr="00527697">
        <w:trPr>
          <w:trHeight w:val="340"/>
        </w:trPr>
        <w:tc>
          <w:tcPr>
            <w:tcW w:w="1323" w:type="dxa"/>
            <w:shd w:val="clear" w:color="auto" w:fill="4BACC6" w:themeFill="accent5"/>
            <w:vAlign w:val="center"/>
          </w:tcPr>
          <w:p w14:paraId="0AB1DE4D" w14:textId="77777777" w:rsidR="007C035D" w:rsidRPr="003E4BDF" w:rsidRDefault="007C035D" w:rsidP="0014587A">
            <w:pPr>
              <w:rPr>
                <w:b/>
                <w:color w:val="FFFFFF" w:themeColor="background1"/>
              </w:rPr>
            </w:pPr>
            <w:r w:rsidRPr="003E4BDF">
              <w:rPr>
                <w:b/>
                <w:color w:val="FFFFFF" w:themeColor="background1"/>
              </w:rPr>
              <w:t>Post-Conditions</w:t>
            </w:r>
          </w:p>
        </w:tc>
        <w:tc>
          <w:tcPr>
            <w:tcW w:w="8526" w:type="dxa"/>
            <w:gridSpan w:val="2"/>
            <w:vAlign w:val="center"/>
          </w:tcPr>
          <w:p w14:paraId="64A9E34C" w14:textId="77777777" w:rsidR="007C035D" w:rsidRDefault="007C035D" w:rsidP="0014587A"/>
          <w:p w14:paraId="6481C4B5" w14:textId="6F648C01" w:rsidR="007C035D" w:rsidRDefault="007C035D" w:rsidP="0014587A">
            <w:r>
              <w:t>A student has been added, updated or deleted</w:t>
            </w:r>
          </w:p>
          <w:p w14:paraId="61643562" w14:textId="77777777" w:rsidR="007C035D" w:rsidRDefault="007C035D" w:rsidP="0014587A"/>
        </w:tc>
      </w:tr>
      <w:tr w:rsidR="007C035D" w14:paraId="0D1D6ED3" w14:textId="77777777" w:rsidTr="00527697">
        <w:trPr>
          <w:trHeight w:val="340"/>
        </w:trPr>
        <w:tc>
          <w:tcPr>
            <w:tcW w:w="1323" w:type="dxa"/>
            <w:shd w:val="clear" w:color="auto" w:fill="4BACC6" w:themeFill="accent5"/>
            <w:vAlign w:val="center"/>
          </w:tcPr>
          <w:p w14:paraId="0C2895DA" w14:textId="77777777" w:rsidR="007C035D" w:rsidRPr="003E4BDF" w:rsidRDefault="007C035D" w:rsidP="0014587A">
            <w:pPr>
              <w:rPr>
                <w:b/>
                <w:color w:val="FFFFFF" w:themeColor="background1"/>
              </w:rPr>
            </w:pPr>
            <w:r w:rsidRPr="003E4BDF">
              <w:rPr>
                <w:b/>
                <w:color w:val="FFFFFF" w:themeColor="background1"/>
              </w:rPr>
              <w:t>Basic Flow of Events</w:t>
            </w:r>
          </w:p>
        </w:tc>
        <w:tc>
          <w:tcPr>
            <w:tcW w:w="8526" w:type="dxa"/>
            <w:gridSpan w:val="2"/>
            <w:vAlign w:val="center"/>
          </w:tcPr>
          <w:p w14:paraId="0C0974A9" w14:textId="77777777" w:rsidR="007C035D" w:rsidRDefault="007C035D" w:rsidP="0014587A">
            <w:pPr>
              <w:pStyle w:val="ListParagraph"/>
              <w:ind w:left="86"/>
            </w:pPr>
          </w:p>
          <w:p w14:paraId="61CD2E2A" w14:textId="77777777" w:rsidR="007C035D" w:rsidRDefault="007C035D" w:rsidP="0014587A">
            <w:pPr>
              <w:pStyle w:val="ListParagraph"/>
              <w:ind w:left="86"/>
            </w:pPr>
            <w:r>
              <w:t>1. The administrator home screen is displayed</w:t>
            </w:r>
          </w:p>
          <w:p w14:paraId="1770F8FF" w14:textId="1641B9D3" w:rsidR="007C035D" w:rsidRDefault="007C035D" w:rsidP="0014587A">
            <w:pPr>
              <w:pStyle w:val="ListParagraph"/>
              <w:ind w:left="86"/>
            </w:pPr>
            <w:r>
              <w:t>2. The user clicks on “Students”</w:t>
            </w:r>
          </w:p>
          <w:p w14:paraId="640D0C27" w14:textId="72B5F390" w:rsidR="007C035D" w:rsidRDefault="007C035D" w:rsidP="0014587A">
            <w:pPr>
              <w:pStyle w:val="ListParagraph"/>
              <w:ind w:left="83" w:firstLine="3"/>
            </w:pPr>
            <w:r>
              <w:t>3. A list of students appear together with options to manipulate the data</w:t>
            </w:r>
          </w:p>
          <w:p w14:paraId="639812E0" w14:textId="77777777" w:rsidR="007C035D" w:rsidRDefault="007C035D" w:rsidP="0014587A">
            <w:pPr>
              <w:pStyle w:val="ListParagraph"/>
              <w:ind w:left="86"/>
            </w:pPr>
            <w:r>
              <w:t>4. The user must enter new data or manipulate existing data to enable the ‘Save’ button</w:t>
            </w:r>
          </w:p>
          <w:p w14:paraId="5C190BFE" w14:textId="77777777" w:rsidR="007C035D" w:rsidRDefault="007C035D" w:rsidP="0014587A">
            <w:pPr>
              <w:pStyle w:val="ListParagraph"/>
              <w:ind w:left="86"/>
            </w:pPr>
            <w:r>
              <w:t>5. The user must ‘Save’ to commit changes onto the system</w:t>
            </w:r>
          </w:p>
          <w:p w14:paraId="47EDE956" w14:textId="77777777" w:rsidR="007C035D" w:rsidRDefault="007C035D" w:rsidP="0014587A">
            <w:pPr>
              <w:pStyle w:val="ListParagraph"/>
              <w:ind w:left="86"/>
            </w:pPr>
          </w:p>
        </w:tc>
      </w:tr>
    </w:tbl>
    <w:p w14:paraId="64AB29FB" w14:textId="77777777" w:rsidR="00527697" w:rsidRDefault="00527697">
      <w:r>
        <w:br w:type="page"/>
      </w:r>
    </w:p>
    <w:tbl>
      <w:tblPr>
        <w:tblStyle w:val="TableGrid"/>
        <w:tblW w:w="8642" w:type="dxa"/>
        <w:tblLook w:val="04A0" w:firstRow="1" w:lastRow="0" w:firstColumn="1" w:lastColumn="0" w:noHBand="0" w:noVBand="1"/>
      </w:tblPr>
      <w:tblGrid>
        <w:gridCol w:w="1323"/>
        <w:gridCol w:w="8526"/>
      </w:tblGrid>
      <w:tr w:rsidR="007C035D" w14:paraId="53B6D992" w14:textId="77777777" w:rsidTr="00290BB6">
        <w:trPr>
          <w:trHeight w:val="13036"/>
        </w:trPr>
        <w:tc>
          <w:tcPr>
            <w:tcW w:w="782" w:type="dxa"/>
            <w:shd w:val="clear" w:color="auto" w:fill="4BACC6" w:themeFill="accent5"/>
            <w:vAlign w:val="center"/>
          </w:tcPr>
          <w:p w14:paraId="3D313B51" w14:textId="5CC74B93" w:rsidR="007C035D" w:rsidRPr="003E4BDF" w:rsidRDefault="007C035D" w:rsidP="0014587A">
            <w:pPr>
              <w:rPr>
                <w:b/>
                <w:color w:val="FFFFFF" w:themeColor="background1"/>
              </w:rPr>
            </w:pPr>
            <w:commentRangeStart w:id="50"/>
            <w:r>
              <w:rPr>
                <w:b/>
                <w:color w:val="FFFFFF" w:themeColor="background1"/>
              </w:rPr>
              <w:t>Initial UI design</w:t>
            </w:r>
            <w:commentRangeEnd w:id="50"/>
            <w:r>
              <w:rPr>
                <w:rStyle w:val="CommentReference"/>
              </w:rPr>
              <w:commentReference w:id="50"/>
            </w:r>
          </w:p>
        </w:tc>
        <w:tc>
          <w:tcPr>
            <w:tcW w:w="7860" w:type="dxa"/>
            <w:vAlign w:val="center"/>
          </w:tcPr>
          <w:p w14:paraId="24BD61C7" w14:textId="77777777" w:rsidR="007C035D" w:rsidRPr="008473D7" w:rsidRDefault="007C035D" w:rsidP="0014587A">
            <w:r>
              <w:rPr>
                <w:noProof/>
                <w:lang w:val="en-ZA" w:eastAsia="en-ZA"/>
              </w:rPr>
              <w:drawing>
                <wp:inline distT="0" distB="0" distL="0" distR="0" wp14:anchorId="28C59C8B" wp14:editId="4013468E">
                  <wp:extent cx="5274310" cy="32899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0100.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3289935"/>
                          </a:xfrm>
                          <a:prstGeom prst="rect">
                            <a:avLst/>
                          </a:prstGeom>
                        </pic:spPr>
                      </pic:pic>
                    </a:graphicData>
                  </a:graphic>
                </wp:inline>
              </w:drawing>
            </w:r>
          </w:p>
          <w:p w14:paraId="105CD07C" w14:textId="6A57C6CC" w:rsidR="007C035D" w:rsidRDefault="00290BB6" w:rsidP="0014587A">
            <w:r>
              <w:t xml:space="preserve">          </w:t>
            </w:r>
            <w:r w:rsidR="003835C0">
              <w:rPr>
                <w:noProof/>
                <w:lang w:val="en-ZA" w:eastAsia="en-ZA"/>
              </w:rPr>
              <w:drawing>
                <wp:inline distT="0" distB="0" distL="0" distR="0" wp14:anchorId="32E7425C" wp14:editId="45EEA538">
                  <wp:extent cx="3734321" cy="5515745"/>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0300.PNG"/>
                          <pic:cNvPicPr/>
                        </pic:nvPicPr>
                        <pic:blipFill>
                          <a:blip r:embed="rId28">
                            <a:extLst>
                              <a:ext uri="{28A0092B-C50C-407E-A947-70E740481C1C}">
                                <a14:useLocalDpi xmlns:a14="http://schemas.microsoft.com/office/drawing/2010/main" val="0"/>
                              </a:ext>
                            </a:extLst>
                          </a:blip>
                          <a:stretch>
                            <a:fillRect/>
                          </a:stretch>
                        </pic:blipFill>
                        <pic:spPr>
                          <a:xfrm>
                            <a:off x="0" y="0"/>
                            <a:ext cx="3734321" cy="5515745"/>
                          </a:xfrm>
                          <a:prstGeom prst="rect">
                            <a:avLst/>
                          </a:prstGeom>
                        </pic:spPr>
                      </pic:pic>
                    </a:graphicData>
                  </a:graphic>
                </wp:inline>
              </w:drawing>
            </w:r>
          </w:p>
        </w:tc>
      </w:tr>
    </w:tbl>
    <w:p w14:paraId="46183CCE" w14:textId="1105BBF2" w:rsidR="00527697" w:rsidRDefault="00EE2BFF">
      <w:pPr>
        <w:pStyle w:val="Heading3"/>
      </w:pPr>
      <w:bookmarkStart w:id="51" w:name="_Toc14564059"/>
      <w:bookmarkEnd w:id="4"/>
      <w:r>
        <w:t xml:space="preserve">Designed by </w:t>
      </w:r>
      <w:proofErr w:type="spellStart"/>
      <w:r>
        <w:t>Emandleni</w:t>
      </w:r>
      <w:proofErr w:type="spellEnd"/>
      <w:r>
        <w:t xml:space="preserve"> </w:t>
      </w:r>
      <w:proofErr w:type="spellStart"/>
      <w:r>
        <w:t>Moyo</w:t>
      </w:r>
      <w:bookmarkEnd w:id="51"/>
      <w:proofErr w:type="spellEnd"/>
    </w:p>
    <w:p w14:paraId="2407FE12" w14:textId="77777777" w:rsidR="00C143CD" w:rsidRPr="00C143CD" w:rsidRDefault="00C143CD" w:rsidP="00C143CD"/>
    <w:tbl>
      <w:tblPr>
        <w:tblStyle w:val="TableGrid"/>
        <w:tblW w:w="8642" w:type="dxa"/>
        <w:tblLook w:val="04A0" w:firstRow="1" w:lastRow="0" w:firstColumn="1" w:lastColumn="0" w:noHBand="0" w:noVBand="1"/>
      </w:tblPr>
      <w:tblGrid>
        <w:gridCol w:w="1323"/>
        <w:gridCol w:w="1844"/>
        <w:gridCol w:w="5475"/>
      </w:tblGrid>
      <w:tr w:rsidR="00EE2BFF" w14:paraId="541CE2D5"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2D023D7" w14:textId="77777777" w:rsidR="00EE2BFF" w:rsidRDefault="00EE2BFF" w:rsidP="006374D8">
            <w:pPr>
              <w:rPr>
                <w:b/>
                <w:color w:val="FFFFFF" w:themeColor="background1"/>
              </w:rPr>
            </w:pPr>
            <w:r>
              <w:rPr>
                <w:b/>
                <w:color w:val="FFFFFF" w:themeColor="background1"/>
              </w:rPr>
              <w:t>Use Case ID</w:t>
            </w:r>
          </w:p>
        </w:tc>
        <w:tc>
          <w:tcPr>
            <w:tcW w:w="7500"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5FBB35D" w14:textId="77777777" w:rsidR="00EE2BFF" w:rsidRDefault="00EE2BFF" w:rsidP="006374D8">
            <w:pPr>
              <w:rPr>
                <w:b/>
                <w:color w:val="FFFFFF" w:themeColor="background1"/>
              </w:rPr>
            </w:pPr>
            <w:r>
              <w:rPr>
                <w:b/>
                <w:color w:val="FFFFFF" w:themeColor="background1"/>
              </w:rPr>
              <w:t xml:space="preserve">Use Case Name </w:t>
            </w:r>
          </w:p>
        </w:tc>
      </w:tr>
      <w:tr w:rsidR="00EE2BFF" w14:paraId="74DE9E10"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vAlign w:val="center"/>
            <w:hideMark/>
          </w:tcPr>
          <w:p w14:paraId="7336DC85" w14:textId="3AFD03BC" w:rsidR="00EE2BFF" w:rsidRDefault="00EE2BFF" w:rsidP="006374D8">
            <w:r>
              <w:t>D0400</w:t>
            </w:r>
          </w:p>
        </w:tc>
        <w:tc>
          <w:tcPr>
            <w:tcW w:w="7500" w:type="dxa"/>
            <w:gridSpan w:val="2"/>
            <w:tcBorders>
              <w:top w:val="single" w:sz="4" w:space="0" w:color="auto"/>
              <w:left w:val="single" w:sz="4" w:space="0" w:color="auto"/>
              <w:bottom w:val="single" w:sz="4" w:space="0" w:color="auto"/>
              <w:right w:val="single" w:sz="4" w:space="0" w:color="auto"/>
            </w:tcBorders>
            <w:hideMark/>
          </w:tcPr>
          <w:p w14:paraId="1AB6BDAD" w14:textId="77777777" w:rsidR="00EE2BFF" w:rsidRDefault="00EE2BFF" w:rsidP="006374D8">
            <w:pPr>
              <w:rPr>
                <w:rFonts w:cs="Arial"/>
              </w:rPr>
            </w:pPr>
          </w:p>
          <w:p w14:paraId="6F9743ED" w14:textId="18D2C67B" w:rsidR="00EE2BFF" w:rsidRDefault="00EE2BFF" w:rsidP="006374D8">
            <w:pPr>
              <w:rPr>
                <w:rFonts w:cs="Arial"/>
              </w:rPr>
            </w:pPr>
            <w:r>
              <w:rPr>
                <w:rFonts w:cs="Arial"/>
              </w:rPr>
              <w:t>Report 1: Determine the number of vacant machines</w:t>
            </w:r>
            <w:r w:rsidR="00C0203D">
              <w:rPr>
                <w:rFonts w:cs="Arial"/>
              </w:rPr>
              <w:t xml:space="preserve"> within a specific lab</w:t>
            </w:r>
            <w:r>
              <w:rPr>
                <w:rFonts w:cs="Arial"/>
              </w:rPr>
              <w:t xml:space="preserve"> </w:t>
            </w:r>
          </w:p>
          <w:p w14:paraId="1915D023" w14:textId="77777777" w:rsidR="00EE2BFF" w:rsidRDefault="00EE2BFF" w:rsidP="006374D8"/>
        </w:tc>
      </w:tr>
      <w:tr w:rsidR="00EE2BFF" w14:paraId="598959BA" w14:textId="77777777" w:rsidTr="006374D8">
        <w:trPr>
          <w:trHeight w:val="340"/>
        </w:trPr>
        <w:tc>
          <w:tcPr>
            <w:tcW w:w="30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B62B35E" w14:textId="77777777" w:rsidR="00EE2BFF" w:rsidRDefault="00EE2BFF" w:rsidP="006374D8">
            <w:pPr>
              <w:rPr>
                <w:b/>
                <w:color w:val="FFFFFF" w:themeColor="background1"/>
              </w:rPr>
            </w:pPr>
            <w:r>
              <w:rPr>
                <w:b/>
                <w:color w:val="FFFFFF" w:themeColor="background1"/>
              </w:rPr>
              <w:t>Primary Business Actors</w:t>
            </w:r>
          </w:p>
        </w:tc>
        <w:tc>
          <w:tcPr>
            <w:tcW w:w="559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487D1D3" w14:textId="77777777" w:rsidR="00EE2BFF" w:rsidRDefault="00EE2BFF" w:rsidP="006374D8">
            <w:pPr>
              <w:rPr>
                <w:b/>
                <w:color w:val="FFFFFF" w:themeColor="background1"/>
              </w:rPr>
            </w:pPr>
            <w:r>
              <w:rPr>
                <w:b/>
                <w:color w:val="FFFFFF" w:themeColor="background1"/>
              </w:rPr>
              <w:t>Other participating Actors</w:t>
            </w:r>
          </w:p>
        </w:tc>
      </w:tr>
      <w:tr w:rsidR="00EE2BFF" w14:paraId="76337739" w14:textId="77777777" w:rsidTr="006374D8">
        <w:trPr>
          <w:trHeight w:val="340"/>
        </w:trPr>
        <w:tc>
          <w:tcPr>
            <w:tcW w:w="3047" w:type="dxa"/>
            <w:gridSpan w:val="2"/>
            <w:tcBorders>
              <w:top w:val="single" w:sz="4" w:space="0" w:color="auto"/>
              <w:left w:val="single" w:sz="4" w:space="0" w:color="auto"/>
              <w:bottom w:val="single" w:sz="4" w:space="0" w:color="auto"/>
              <w:right w:val="single" w:sz="4" w:space="0" w:color="auto"/>
            </w:tcBorders>
            <w:vAlign w:val="center"/>
            <w:hideMark/>
          </w:tcPr>
          <w:p w14:paraId="054418C1" w14:textId="77777777" w:rsidR="00EE2BFF" w:rsidRDefault="00EE2BFF" w:rsidP="006374D8">
            <w:r>
              <w:t>Admin</w:t>
            </w:r>
          </w:p>
        </w:tc>
        <w:tc>
          <w:tcPr>
            <w:tcW w:w="5595" w:type="dxa"/>
            <w:tcBorders>
              <w:top w:val="single" w:sz="4" w:space="0" w:color="auto"/>
              <w:left w:val="single" w:sz="4" w:space="0" w:color="auto"/>
              <w:bottom w:val="single" w:sz="4" w:space="0" w:color="auto"/>
              <w:right w:val="single" w:sz="4" w:space="0" w:color="auto"/>
            </w:tcBorders>
            <w:vAlign w:val="center"/>
          </w:tcPr>
          <w:p w14:paraId="207651F9" w14:textId="77777777" w:rsidR="00EE2BFF" w:rsidRDefault="00EE2BFF" w:rsidP="006374D8"/>
        </w:tc>
      </w:tr>
      <w:tr w:rsidR="00EE2BFF" w14:paraId="4B839AD0"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F71C7A2" w14:textId="77777777" w:rsidR="00EE2BFF" w:rsidRDefault="00EE2BFF" w:rsidP="006374D8">
            <w:pPr>
              <w:rPr>
                <w:b/>
                <w:color w:val="FFFFFF" w:themeColor="background1"/>
              </w:rPr>
            </w:pPr>
            <w:r>
              <w:rPr>
                <w:b/>
                <w:color w:val="FFFFFF" w:themeColor="background1"/>
              </w:rPr>
              <w:t>Description</w:t>
            </w:r>
          </w:p>
        </w:tc>
        <w:tc>
          <w:tcPr>
            <w:tcW w:w="7500" w:type="dxa"/>
            <w:gridSpan w:val="2"/>
            <w:tcBorders>
              <w:top w:val="single" w:sz="4" w:space="0" w:color="auto"/>
              <w:left w:val="single" w:sz="4" w:space="0" w:color="auto"/>
              <w:bottom w:val="single" w:sz="4" w:space="0" w:color="auto"/>
              <w:right w:val="single" w:sz="4" w:space="0" w:color="auto"/>
            </w:tcBorders>
            <w:vAlign w:val="center"/>
            <w:hideMark/>
          </w:tcPr>
          <w:p w14:paraId="3B046A7E" w14:textId="77777777" w:rsidR="00EE2BFF" w:rsidRDefault="00EE2BFF" w:rsidP="006374D8"/>
          <w:p w14:paraId="3376390B" w14:textId="135DE0DD" w:rsidR="00EE2BFF" w:rsidRDefault="00EE2BFF" w:rsidP="006374D8">
            <w:r>
              <w:t xml:space="preserve">This use case creates a report for a </w:t>
            </w:r>
            <w:r w:rsidR="00C0203D">
              <w:t>list of vacant machines within a specific lab</w:t>
            </w:r>
            <w:r>
              <w:t xml:space="preserve">  </w:t>
            </w:r>
          </w:p>
          <w:p w14:paraId="59772998" w14:textId="77777777" w:rsidR="00EE2BFF" w:rsidRDefault="00EE2BFF" w:rsidP="006374D8"/>
        </w:tc>
      </w:tr>
      <w:tr w:rsidR="00EE2BFF" w14:paraId="206A79FA"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2D6FB4D" w14:textId="77777777" w:rsidR="00EE2BFF" w:rsidRDefault="00EE2BFF" w:rsidP="006374D8">
            <w:pPr>
              <w:rPr>
                <w:b/>
                <w:color w:val="FFFFFF" w:themeColor="background1"/>
              </w:rPr>
            </w:pPr>
            <w:r>
              <w:rPr>
                <w:b/>
                <w:color w:val="FFFFFF" w:themeColor="background1"/>
              </w:rPr>
              <w:t>Pre-Conditions</w:t>
            </w:r>
          </w:p>
        </w:tc>
        <w:tc>
          <w:tcPr>
            <w:tcW w:w="7500" w:type="dxa"/>
            <w:gridSpan w:val="2"/>
            <w:tcBorders>
              <w:top w:val="single" w:sz="4" w:space="0" w:color="auto"/>
              <w:left w:val="single" w:sz="4" w:space="0" w:color="auto"/>
              <w:bottom w:val="single" w:sz="4" w:space="0" w:color="auto"/>
              <w:right w:val="single" w:sz="4" w:space="0" w:color="auto"/>
            </w:tcBorders>
            <w:vAlign w:val="center"/>
            <w:hideMark/>
          </w:tcPr>
          <w:p w14:paraId="5C73755D" w14:textId="77777777" w:rsidR="00EE2BFF" w:rsidRDefault="00EE2BFF" w:rsidP="006374D8"/>
          <w:p w14:paraId="546A5A0F" w14:textId="77777777" w:rsidR="00EE2BFF" w:rsidRDefault="00EE2BFF" w:rsidP="006374D8">
            <w:r>
              <w:t>Admin must be logged onto the system.</w:t>
            </w:r>
          </w:p>
          <w:p w14:paraId="0F0DD329" w14:textId="77777777" w:rsidR="00EE2BFF" w:rsidRDefault="00EE2BFF" w:rsidP="006374D8"/>
        </w:tc>
      </w:tr>
      <w:tr w:rsidR="00EE2BFF" w14:paraId="6A4CD2B0"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FD63A7F" w14:textId="77777777" w:rsidR="00EE2BFF" w:rsidRDefault="00EE2BFF" w:rsidP="006374D8">
            <w:pPr>
              <w:rPr>
                <w:b/>
                <w:color w:val="FFFFFF" w:themeColor="background1"/>
              </w:rPr>
            </w:pPr>
            <w:r>
              <w:rPr>
                <w:b/>
                <w:color w:val="FFFFFF" w:themeColor="background1"/>
              </w:rPr>
              <w:t>Triggers</w:t>
            </w:r>
          </w:p>
        </w:tc>
        <w:tc>
          <w:tcPr>
            <w:tcW w:w="7500" w:type="dxa"/>
            <w:gridSpan w:val="2"/>
            <w:tcBorders>
              <w:top w:val="single" w:sz="4" w:space="0" w:color="auto"/>
              <w:left w:val="single" w:sz="4" w:space="0" w:color="auto"/>
              <w:bottom w:val="single" w:sz="4" w:space="0" w:color="auto"/>
              <w:right w:val="single" w:sz="4" w:space="0" w:color="auto"/>
            </w:tcBorders>
            <w:vAlign w:val="center"/>
            <w:hideMark/>
          </w:tcPr>
          <w:p w14:paraId="488EE956" w14:textId="77777777" w:rsidR="00EE2BFF" w:rsidRDefault="00EE2BFF" w:rsidP="006374D8"/>
          <w:p w14:paraId="2D9A61DC" w14:textId="2CA7D82D" w:rsidR="00EE2BFF" w:rsidRDefault="0035632B" w:rsidP="006374D8">
            <w:r>
              <w:t>User wanted to find out which machines are currently vacant</w:t>
            </w:r>
          </w:p>
          <w:p w14:paraId="16A8F1B1" w14:textId="77777777" w:rsidR="00EE2BFF" w:rsidRDefault="00EE2BFF" w:rsidP="006374D8"/>
        </w:tc>
      </w:tr>
      <w:tr w:rsidR="00EE2BFF" w14:paraId="422FAD5C"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03B9D67" w14:textId="77777777" w:rsidR="00EE2BFF" w:rsidRDefault="00EE2BFF" w:rsidP="006374D8">
            <w:pPr>
              <w:rPr>
                <w:b/>
                <w:color w:val="FFFFFF" w:themeColor="background1"/>
              </w:rPr>
            </w:pPr>
            <w:r>
              <w:rPr>
                <w:b/>
                <w:color w:val="FFFFFF" w:themeColor="background1"/>
              </w:rPr>
              <w:t>Post-Conditions</w:t>
            </w:r>
          </w:p>
        </w:tc>
        <w:tc>
          <w:tcPr>
            <w:tcW w:w="7500" w:type="dxa"/>
            <w:gridSpan w:val="2"/>
            <w:tcBorders>
              <w:top w:val="single" w:sz="4" w:space="0" w:color="auto"/>
              <w:left w:val="single" w:sz="4" w:space="0" w:color="auto"/>
              <w:bottom w:val="single" w:sz="4" w:space="0" w:color="auto"/>
              <w:right w:val="single" w:sz="4" w:space="0" w:color="auto"/>
            </w:tcBorders>
            <w:vAlign w:val="center"/>
            <w:hideMark/>
          </w:tcPr>
          <w:p w14:paraId="2A124EBD" w14:textId="77777777" w:rsidR="00EE2BFF" w:rsidRDefault="00EE2BFF" w:rsidP="006374D8"/>
          <w:p w14:paraId="4938355D" w14:textId="77777777" w:rsidR="00EE2BFF" w:rsidRDefault="00EE2BFF" w:rsidP="00C0203D">
            <w:r>
              <w:t xml:space="preserve">A report containing the list of </w:t>
            </w:r>
            <w:r w:rsidR="00C0203D">
              <w:t xml:space="preserve">vacant </w:t>
            </w:r>
            <w:r>
              <w:t>machine numbers</w:t>
            </w:r>
            <w:r w:rsidR="00C0203D">
              <w:t xml:space="preserve"> in a </w:t>
            </w:r>
            <w:proofErr w:type="gramStart"/>
            <w:r w:rsidR="00C0203D">
              <w:t>particular lab</w:t>
            </w:r>
            <w:proofErr w:type="gramEnd"/>
            <w:r>
              <w:t xml:space="preserve"> </w:t>
            </w:r>
          </w:p>
          <w:p w14:paraId="4F426BD5" w14:textId="6C35061B" w:rsidR="00C0203D" w:rsidRDefault="00C0203D" w:rsidP="00C0203D"/>
        </w:tc>
      </w:tr>
      <w:tr w:rsidR="00EE2BFF" w14:paraId="70E3248E"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A1A7A3D" w14:textId="77777777" w:rsidR="00EE2BFF" w:rsidRDefault="00EE2BFF" w:rsidP="006374D8">
            <w:pPr>
              <w:rPr>
                <w:b/>
                <w:color w:val="FFFFFF" w:themeColor="background1"/>
              </w:rPr>
            </w:pPr>
            <w:r>
              <w:rPr>
                <w:b/>
                <w:color w:val="FFFFFF" w:themeColor="background1"/>
              </w:rPr>
              <w:t>Basic Flow of Events</w:t>
            </w:r>
          </w:p>
        </w:tc>
        <w:tc>
          <w:tcPr>
            <w:tcW w:w="7500" w:type="dxa"/>
            <w:gridSpan w:val="2"/>
            <w:tcBorders>
              <w:top w:val="single" w:sz="4" w:space="0" w:color="auto"/>
              <w:left w:val="single" w:sz="4" w:space="0" w:color="auto"/>
              <w:bottom w:val="single" w:sz="4" w:space="0" w:color="auto"/>
              <w:right w:val="single" w:sz="4" w:space="0" w:color="auto"/>
            </w:tcBorders>
            <w:vAlign w:val="center"/>
          </w:tcPr>
          <w:p w14:paraId="24D04B81" w14:textId="77777777" w:rsidR="00EE2BFF" w:rsidRDefault="00EE2BFF" w:rsidP="006374D8"/>
          <w:p w14:paraId="65ED696E" w14:textId="48216233" w:rsidR="00EE2BFF" w:rsidRDefault="00EE2BFF" w:rsidP="006374D8">
            <w:r>
              <w:t xml:space="preserve">1. Admin enters query by selecting the </w:t>
            </w:r>
            <w:r w:rsidR="00C143CD">
              <w:t>computer lab</w:t>
            </w:r>
            <w:r>
              <w:t xml:space="preserve"> from a drop-down box</w:t>
            </w:r>
          </w:p>
          <w:p w14:paraId="5FF28B6F" w14:textId="77777777" w:rsidR="00EE2BFF" w:rsidRDefault="00EE2BFF" w:rsidP="006374D8">
            <w:r>
              <w:t xml:space="preserve">2. System produces report. </w:t>
            </w:r>
          </w:p>
          <w:p w14:paraId="76DBFF6E" w14:textId="77777777" w:rsidR="00EE2BFF" w:rsidRDefault="00EE2BFF" w:rsidP="006374D8"/>
        </w:tc>
      </w:tr>
      <w:tr w:rsidR="00EE2BFF" w14:paraId="7E537FC7" w14:textId="77777777" w:rsidTr="00A9456C">
        <w:trPr>
          <w:trHeight w:val="6551"/>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4FE56B1" w14:textId="77777777" w:rsidR="00EE2BFF" w:rsidRDefault="00EE2BFF" w:rsidP="006374D8">
            <w:pPr>
              <w:rPr>
                <w:b/>
                <w:color w:val="FFFFFF" w:themeColor="background1"/>
              </w:rPr>
            </w:pPr>
            <w:commentRangeStart w:id="52"/>
            <w:r>
              <w:rPr>
                <w:b/>
                <w:color w:val="FFFFFF" w:themeColor="background1"/>
              </w:rPr>
              <w:t>Initial UI design</w:t>
            </w:r>
            <w:commentRangeEnd w:id="52"/>
            <w:r>
              <w:rPr>
                <w:rStyle w:val="CommentReference"/>
              </w:rPr>
              <w:commentReference w:id="52"/>
            </w:r>
          </w:p>
        </w:tc>
        <w:tc>
          <w:tcPr>
            <w:tcW w:w="7500" w:type="dxa"/>
            <w:gridSpan w:val="2"/>
            <w:tcBorders>
              <w:top w:val="single" w:sz="4" w:space="0" w:color="auto"/>
              <w:left w:val="single" w:sz="4" w:space="0" w:color="auto"/>
              <w:bottom w:val="single" w:sz="4" w:space="0" w:color="auto"/>
              <w:right w:val="single" w:sz="4" w:space="0" w:color="auto"/>
            </w:tcBorders>
            <w:vAlign w:val="center"/>
          </w:tcPr>
          <w:p w14:paraId="3C50AEED" w14:textId="3ADF8C6F" w:rsidR="00EE2BFF" w:rsidRDefault="006D0220" w:rsidP="006374D8">
            <w:r>
              <w:t xml:space="preserve">          </w:t>
            </w:r>
            <w:r w:rsidR="00A9456C">
              <w:rPr>
                <w:noProof/>
                <w:lang w:val="en-ZA" w:eastAsia="en-ZA"/>
              </w:rPr>
              <w:drawing>
                <wp:inline distT="0" distB="0" distL="0" distR="0" wp14:anchorId="022A1E21" wp14:editId="341F0246">
                  <wp:extent cx="3267531" cy="4020111"/>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0400.PNG"/>
                          <pic:cNvPicPr/>
                        </pic:nvPicPr>
                        <pic:blipFill>
                          <a:blip r:embed="rId29">
                            <a:extLst>
                              <a:ext uri="{28A0092B-C50C-407E-A947-70E740481C1C}">
                                <a14:useLocalDpi xmlns:a14="http://schemas.microsoft.com/office/drawing/2010/main" val="0"/>
                              </a:ext>
                            </a:extLst>
                          </a:blip>
                          <a:stretch>
                            <a:fillRect/>
                          </a:stretch>
                        </pic:blipFill>
                        <pic:spPr>
                          <a:xfrm>
                            <a:off x="0" y="0"/>
                            <a:ext cx="3267531" cy="4020111"/>
                          </a:xfrm>
                          <a:prstGeom prst="rect">
                            <a:avLst/>
                          </a:prstGeom>
                        </pic:spPr>
                      </pic:pic>
                    </a:graphicData>
                  </a:graphic>
                </wp:inline>
              </w:drawing>
            </w:r>
          </w:p>
        </w:tc>
      </w:tr>
    </w:tbl>
    <w:p w14:paraId="43861B29" w14:textId="77777777" w:rsidR="00527697" w:rsidRDefault="00527697" w:rsidP="00527697"/>
    <w:p w14:paraId="6CD2846B" w14:textId="77777777" w:rsidR="00527697" w:rsidRDefault="00527697">
      <w:r>
        <w:br w:type="page"/>
      </w:r>
    </w:p>
    <w:p w14:paraId="3F8F7132" w14:textId="0ACCC5F2" w:rsidR="00527697" w:rsidRPr="00527697" w:rsidRDefault="00527697" w:rsidP="00527697"/>
    <w:p w14:paraId="32D1254B" w14:textId="72265CB3" w:rsidR="00EE2BFF" w:rsidRDefault="00EE2BFF">
      <w:pPr>
        <w:pStyle w:val="Heading3"/>
      </w:pPr>
      <w:bookmarkStart w:id="53" w:name="_Toc14564060"/>
      <w:r>
        <w:t>Designed by Zandile Dube</w:t>
      </w:r>
      <w:bookmarkEnd w:id="53"/>
    </w:p>
    <w:p w14:paraId="44BF20A9" w14:textId="77777777" w:rsidR="00EE2BFF" w:rsidRPr="00EE2BFF" w:rsidRDefault="00EE2BFF" w:rsidP="00EE2BFF"/>
    <w:tbl>
      <w:tblPr>
        <w:tblStyle w:val="TableGrid"/>
        <w:tblW w:w="8642" w:type="dxa"/>
        <w:tblLook w:val="04A0" w:firstRow="1" w:lastRow="0" w:firstColumn="1" w:lastColumn="0" w:noHBand="0" w:noVBand="1"/>
      </w:tblPr>
      <w:tblGrid>
        <w:gridCol w:w="1323"/>
        <w:gridCol w:w="1813"/>
        <w:gridCol w:w="6654"/>
      </w:tblGrid>
      <w:tr w:rsidR="00EE2BFF" w14:paraId="61ACA42A"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70260CA" w14:textId="77777777" w:rsidR="00EE2BFF" w:rsidRDefault="00EE2BFF" w:rsidP="006374D8">
            <w:pPr>
              <w:rPr>
                <w:b/>
                <w:color w:val="FFFFFF" w:themeColor="background1"/>
              </w:rPr>
            </w:pPr>
            <w:r>
              <w:rPr>
                <w:b/>
                <w:color w:val="FFFFFF" w:themeColor="background1"/>
              </w:rPr>
              <w:t>Use Case ID</w:t>
            </w:r>
          </w:p>
        </w:tc>
        <w:tc>
          <w:tcPr>
            <w:tcW w:w="7500"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147FC74" w14:textId="77777777" w:rsidR="00EE2BFF" w:rsidRDefault="00EE2BFF" w:rsidP="006374D8">
            <w:pPr>
              <w:rPr>
                <w:b/>
                <w:color w:val="FFFFFF" w:themeColor="background1"/>
              </w:rPr>
            </w:pPr>
            <w:r>
              <w:rPr>
                <w:b/>
                <w:color w:val="FFFFFF" w:themeColor="background1"/>
              </w:rPr>
              <w:t xml:space="preserve">Use Case Name </w:t>
            </w:r>
          </w:p>
        </w:tc>
      </w:tr>
      <w:tr w:rsidR="00EE2BFF" w14:paraId="25D67F19"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vAlign w:val="center"/>
            <w:hideMark/>
          </w:tcPr>
          <w:p w14:paraId="3722B7AD" w14:textId="77777777" w:rsidR="00EE2BFF" w:rsidRDefault="00EE2BFF" w:rsidP="006374D8">
            <w:r>
              <w:t>D0500</w:t>
            </w:r>
          </w:p>
        </w:tc>
        <w:tc>
          <w:tcPr>
            <w:tcW w:w="7500" w:type="dxa"/>
            <w:gridSpan w:val="2"/>
            <w:tcBorders>
              <w:top w:val="single" w:sz="4" w:space="0" w:color="auto"/>
              <w:left w:val="single" w:sz="4" w:space="0" w:color="auto"/>
              <w:bottom w:val="single" w:sz="4" w:space="0" w:color="auto"/>
              <w:right w:val="single" w:sz="4" w:space="0" w:color="auto"/>
            </w:tcBorders>
            <w:hideMark/>
          </w:tcPr>
          <w:p w14:paraId="49ED2836" w14:textId="77777777" w:rsidR="00EE2BFF" w:rsidRDefault="00EE2BFF" w:rsidP="006374D8">
            <w:pPr>
              <w:rPr>
                <w:rFonts w:cs="Arial"/>
              </w:rPr>
            </w:pPr>
          </w:p>
          <w:p w14:paraId="2A2C7A95" w14:textId="77777777" w:rsidR="00EE2BFF" w:rsidRDefault="00EE2BFF" w:rsidP="006374D8">
            <w:pPr>
              <w:rPr>
                <w:rFonts w:cs="Arial"/>
              </w:rPr>
            </w:pPr>
            <w:r>
              <w:rPr>
                <w:rFonts w:cs="Arial"/>
              </w:rPr>
              <w:t>Report 2: Determine who is the most requested tutor</w:t>
            </w:r>
          </w:p>
          <w:p w14:paraId="07676D3D" w14:textId="77777777" w:rsidR="00EE2BFF" w:rsidRDefault="00EE2BFF" w:rsidP="006374D8"/>
        </w:tc>
      </w:tr>
      <w:tr w:rsidR="00EE2BFF" w14:paraId="123E3DEC" w14:textId="77777777" w:rsidTr="006374D8">
        <w:trPr>
          <w:trHeight w:val="340"/>
        </w:trPr>
        <w:tc>
          <w:tcPr>
            <w:tcW w:w="30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0D6B5EE" w14:textId="77777777" w:rsidR="00EE2BFF" w:rsidRDefault="00EE2BFF" w:rsidP="006374D8">
            <w:pPr>
              <w:rPr>
                <w:b/>
                <w:color w:val="FFFFFF" w:themeColor="background1"/>
              </w:rPr>
            </w:pPr>
            <w:r>
              <w:rPr>
                <w:b/>
                <w:color w:val="FFFFFF" w:themeColor="background1"/>
              </w:rPr>
              <w:t>Primary Business Actors</w:t>
            </w:r>
          </w:p>
        </w:tc>
        <w:tc>
          <w:tcPr>
            <w:tcW w:w="559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80E28C1" w14:textId="77777777" w:rsidR="00EE2BFF" w:rsidRDefault="00EE2BFF" w:rsidP="006374D8">
            <w:pPr>
              <w:rPr>
                <w:b/>
                <w:color w:val="FFFFFF" w:themeColor="background1"/>
              </w:rPr>
            </w:pPr>
            <w:r>
              <w:rPr>
                <w:b/>
                <w:color w:val="FFFFFF" w:themeColor="background1"/>
              </w:rPr>
              <w:t>Other participating Actors</w:t>
            </w:r>
          </w:p>
        </w:tc>
      </w:tr>
      <w:tr w:rsidR="00EE2BFF" w14:paraId="4C9C560C" w14:textId="77777777" w:rsidTr="006374D8">
        <w:trPr>
          <w:trHeight w:val="340"/>
        </w:trPr>
        <w:tc>
          <w:tcPr>
            <w:tcW w:w="3047" w:type="dxa"/>
            <w:gridSpan w:val="2"/>
            <w:tcBorders>
              <w:top w:val="single" w:sz="4" w:space="0" w:color="auto"/>
              <w:left w:val="single" w:sz="4" w:space="0" w:color="auto"/>
              <w:bottom w:val="single" w:sz="4" w:space="0" w:color="auto"/>
              <w:right w:val="single" w:sz="4" w:space="0" w:color="auto"/>
            </w:tcBorders>
            <w:vAlign w:val="center"/>
            <w:hideMark/>
          </w:tcPr>
          <w:p w14:paraId="78DA36FC" w14:textId="77777777" w:rsidR="00EE2BFF" w:rsidRDefault="00EE2BFF" w:rsidP="006374D8">
            <w:r>
              <w:t>Admin</w:t>
            </w:r>
          </w:p>
        </w:tc>
        <w:tc>
          <w:tcPr>
            <w:tcW w:w="5595" w:type="dxa"/>
            <w:tcBorders>
              <w:top w:val="single" w:sz="4" w:space="0" w:color="auto"/>
              <w:left w:val="single" w:sz="4" w:space="0" w:color="auto"/>
              <w:bottom w:val="single" w:sz="4" w:space="0" w:color="auto"/>
              <w:right w:val="single" w:sz="4" w:space="0" w:color="auto"/>
            </w:tcBorders>
            <w:vAlign w:val="center"/>
          </w:tcPr>
          <w:p w14:paraId="667C60D9" w14:textId="77777777" w:rsidR="00EE2BFF" w:rsidRDefault="00EE2BFF" w:rsidP="006374D8"/>
        </w:tc>
      </w:tr>
      <w:tr w:rsidR="00EE2BFF" w14:paraId="0991D50D"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249DF5CF" w14:textId="77777777" w:rsidR="00EE2BFF" w:rsidRDefault="00EE2BFF" w:rsidP="006374D8">
            <w:pPr>
              <w:rPr>
                <w:b/>
                <w:color w:val="FFFFFF" w:themeColor="background1"/>
              </w:rPr>
            </w:pPr>
            <w:r>
              <w:rPr>
                <w:b/>
                <w:color w:val="FFFFFF" w:themeColor="background1"/>
              </w:rPr>
              <w:t>Description</w:t>
            </w:r>
          </w:p>
        </w:tc>
        <w:tc>
          <w:tcPr>
            <w:tcW w:w="7500" w:type="dxa"/>
            <w:gridSpan w:val="2"/>
            <w:tcBorders>
              <w:top w:val="single" w:sz="4" w:space="0" w:color="auto"/>
              <w:left w:val="single" w:sz="4" w:space="0" w:color="auto"/>
              <w:bottom w:val="single" w:sz="4" w:space="0" w:color="auto"/>
              <w:right w:val="single" w:sz="4" w:space="0" w:color="auto"/>
            </w:tcBorders>
            <w:vAlign w:val="center"/>
            <w:hideMark/>
          </w:tcPr>
          <w:p w14:paraId="5AEBCBCE" w14:textId="77777777" w:rsidR="00EE2BFF" w:rsidRDefault="00EE2BFF" w:rsidP="006374D8"/>
          <w:p w14:paraId="22F6943A" w14:textId="77777777" w:rsidR="00EE2BFF" w:rsidRDefault="00EE2BFF" w:rsidP="006374D8">
            <w:r>
              <w:t xml:space="preserve">This use case creates a report for a list of tutors sorted according to their number of requests for a specific module.  </w:t>
            </w:r>
          </w:p>
          <w:p w14:paraId="68A1283F" w14:textId="77777777" w:rsidR="00EE2BFF" w:rsidRDefault="00EE2BFF" w:rsidP="006374D8"/>
        </w:tc>
      </w:tr>
      <w:tr w:rsidR="00EE2BFF" w14:paraId="08EABD4E"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AA7173C" w14:textId="77777777" w:rsidR="00EE2BFF" w:rsidRDefault="00EE2BFF" w:rsidP="006374D8">
            <w:pPr>
              <w:rPr>
                <w:b/>
                <w:color w:val="FFFFFF" w:themeColor="background1"/>
              </w:rPr>
            </w:pPr>
            <w:r>
              <w:rPr>
                <w:b/>
                <w:color w:val="FFFFFF" w:themeColor="background1"/>
              </w:rPr>
              <w:t>Pre-Conditions</w:t>
            </w:r>
          </w:p>
        </w:tc>
        <w:tc>
          <w:tcPr>
            <w:tcW w:w="7500" w:type="dxa"/>
            <w:gridSpan w:val="2"/>
            <w:tcBorders>
              <w:top w:val="single" w:sz="4" w:space="0" w:color="auto"/>
              <w:left w:val="single" w:sz="4" w:space="0" w:color="auto"/>
              <w:bottom w:val="single" w:sz="4" w:space="0" w:color="auto"/>
              <w:right w:val="single" w:sz="4" w:space="0" w:color="auto"/>
            </w:tcBorders>
            <w:vAlign w:val="center"/>
            <w:hideMark/>
          </w:tcPr>
          <w:p w14:paraId="37332586" w14:textId="77777777" w:rsidR="00EE2BFF" w:rsidRDefault="00EE2BFF" w:rsidP="006374D8"/>
          <w:p w14:paraId="40335F85" w14:textId="75C203F7" w:rsidR="00EE2BFF" w:rsidRDefault="00EE2BFF" w:rsidP="006374D8">
            <w:r>
              <w:t>Admin</w:t>
            </w:r>
            <w:r w:rsidR="00EC6B08">
              <w:t xml:space="preserve"> must be logged onto the system</w:t>
            </w:r>
          </w:p>
          <w:p w14:paraId="0DE442FE" w14:textId="77777777" w:rsidR="00EE2BFF" w:rsidRDefault="00EE2BFF" w:rsidP="006374D8"/>
        </w:tc>
      </w:tr>
      <w:tr w:rsidR="00EE2BFF" w14:paraId="08210E52"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06D0133" w14:textId="77777777" w:rsidR="00EE2BFF" w:rsidRDefault="00EE2BFF" w:rsidP="006374D8">
            <w:pPr>
              <w:rPr>
                <w:b/>
                <w:color w:val="FFFFFF" w:themeColor="background1"/>
              </w:rPr>
            </w:pPr>
            <w:r>
              <w:rPr>
                <w:b/>
                <w:color w:val="FFFFFF" w:themeColor="background1"/>
              </w:rPr>
              <w:t>Triggers</w:t>
            </w:r>
          </w:p>
        </w:tc>
        <w:tc>
          <w:tcPr>
            <w:tcW w:w="7500" w:type="dxa"/>
            <w:gridSpan w:val="2"/>
            <w:tcBorders>
              <w:top w:val="single" w:sz="4" w:space="0" w:color="auto"/>
              <w:left w:val="single" w:sz="4" w:space="0" w:color="auto"/>
              <w:bottom w:val="single" w:sz="4" w:space="0" w:color="auto"/>
              <w:right w:val="single" w:sz="4" w:space="0" w:color="auto"/>
            </w:tcBorders>
            <w:vAlign w:val="center"/>
            <w:hideMark/>
          </w:tcPr>
          <w:p w14:paraId="60D3CD47" w14:textId="77777777" w:rsidR="00EE2BFF" w:rsidRDefault="00EE2BFF" w:rsidP="006374D8"/>
          <w:p w14:paraId="38770F22" w14:textId="4A57BFDD" w:rsidR="00EE2BFF" w:rsidRDefault="00EC6B08" w:rsidP="006374D8">
            <w:r>
              <w:t>User wants to determine the most requested tutors according to a module</w:t>
            </w:r>
          </w:p>
          <w:p w14:paraId="4A8C6C3C" w14:textId="77777777" w:rsidR="00EE2BFF" w:rsidRDefault="00EE2BFF" w:rsidP="006374D8"/>
        </w:tc>
      </w:tr>
      <w:tr w:rsidR="00EE2BFF" w14:paraId="32611C55"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772F0F11" w14:textId="77777777" w:rsidR="00EE2BFF" w:rsidRDefault="00EE2BFF" w:rsidP="006374D8">
            <w:pPr>
              <w:rPr>
                <w:b/>
                <w:color w:val="FFFFFF" w:themeColor="background1"/>
              </w:rPr>
            </w:pPr>
            <w:r>
              <w:rPr>
                <w:b/>
                <w:color w:val="FFFFFF" w:themeColor="background1"/>
              </w:rPr>
              <w:t>Post-Conditions</w:t>
            </w:r>
          </w:p>
        </w:tc>
        <w:tc>
          <w:tcPr>
            <w:tcW w:w="7500" w:type="dxa"/>
            <w:gridSpan w:val="2"/>
            <w:tcBorders>
              <w:top w:val="single" w:sz="4" w:space="0" w:color="auto"/>
              <w:left w:val="single" w:sz="4" w:space="0" w:color="auto"/>
              <w:bottom w:val="single" w:sz="4" w:space="0" w:color="auto"/>
              <w:right w:val="single" w:sz="4" w:space="0" w:color="auto"/>
            </w:tcBorders>
            <w:vAlign w:val="center"/>
            <w:hideMark/>
          </w:tcPr>
          <w:p w14:paraId="6361F09E" w14:textId="77777777" w:rsidR="00EE2BFF" w:rsidRDefault="00EE2BFF" w:rsidP="006374D8"/>
          <w:p w14:paraId="3F58B78A" w14:textId="77777777" w:rsidR="00EE2BFF" w:rsidRDefault="00EE2BFF" w:rsidP="006374D8">
            <w:r>
              <w:t xml:space="preserve">A report containing the highest requested tutor for a module will be emailed to students. </w:t>
            </w:r>
          </w:p>
          <w:p w14:paraId="4985F050" w14:textId="77777777" w:rsidR="00EE2BFF" w:rsidRDefault="00EE2BFF" w:rsidP="006374D8"/>
        </w:tc>
      </w:tr>
      <w:tr w:rsidR="00EE2BFF" w14:paraId="181A10FB"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5288B89A" w14:textId="77777777" w:rsidR="00EE2BFF" w:rsidRDefault="00EE2BFF" w:rsidP="006374D8">
            <w:pPr>
              <w:rPr>
                <w:b/>
                <w:color w:val="FFFFFF" w:themeColor="background1"/>
              </w:rPr>
            </w:pPr>
            <w:r>
              <w:rPr>
                <w:b/>
                <w:color w:val="FFFFFF" w:themeColor="background1"/>
              </w:rPr>
              <w:t>Basic Flow of Events</w:t>
            </w:r>
          </w:p>
        </w:tc>
        <w:tc>
          <w:tcPr>
            <w:tcW w:w="7500" w:type="dxa"/>
            <w:gridSpan w:val="2"/>
            <w:tcBorders>
              <w:top w:val="single" w:sz="4" w:space="0" w:color="auto"/>
              <w:left w:val="single" w:sz="4" w:space="0" w:color="auto"/>
              <w:bottom w:val="single" w:sz="4" w:space="0" w:color="auto"/>
              <w:right w:val="single" w:sz="4" w:space="0" w:color="auto"/>
            </w:tcBorders>
            <w:vAlign w:val="center"/>
          </w:tcPr>
          <w:p w14:paraId="621ECFF9" w14:textId="77777777" w:rsidR="00EE2BFF" w:rsidRDefault="00EE2BFF" w:rsidP="006374D8"/>
          <w:p w14:paraId="531D701A" w14:textId="77777777" w:rsidR="00EE2BFF" w:rsidRDefault="00EE2BFF" w:rsidP="006374D8">
            <w:r>
              <w:t xml:space="preserve">1. Admin enters query by selecting the module from a drop-down box. </w:t>
            </w:r>
          </w:p>
          <w:p w14:paraId="2B627DD2" w14:textId="77777777" w:rsidR="00EE2BFF" w:rsidRDefault="00EE2BFF" w:rsidP="006374D8">
            <w:r>
              <w:t xml:space="preserve">2. System produces report. </w:t>
            </w:r>
          </w:p>
          <w:p w14:paraId="7C81BC19" w14:textId="77777777" w:rsidR="00EE2BFF" w:rsidRDefault="00EE2BFF" w:rsidP="006374D8"/>
        </w:tc>
      </w:tr>
      <w:tr w:rsidR="00EE2BFF" w14:paraId="4999B554" w14:textId="77777777" w:rsidTr="00EE2BFF">
        <w:trPr>
          <w:trHeight w:val="4011"/>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B0A3770" w14:textId="77777777" w:rsidR="00EE2BFF" w:rsidRDefault="00EE2BFF" w:rsidP="006374D8">
            <w:pPr>
              <w:rPr>
                <w:b/>
                <w:color w:val="FFFFFF" w:themeColor="background1"/>
              </w:rPr>
            </w:pPr>
            <w:commentRangeStart w:id="54"/>
            <w:r>
              <w:rPr>
                <w:b/>
                <w:color w:val="FFFFFF" w:themeColor="background1"/>
              </w:rPr>
              <w:t>Initial UI design</w:t>
            </w:r>
            <w:commentRangeEnd w:id="54"/>
            <w:r>
              <w:rPr>
                <w:rStyle w:val="CommentReference"/>
              </w:rPr>
              <w:commentReference w:id="54"/>
            </w:r>
          </w:p>
        </w:tc>
        <w:tc>
          <w:tcPr>
            <w:tcW w:w="7500" w:type="dxa"/>
            <w:gridSpan w:val="2"/>
            <w:tcBorders>
              <w:top w:val="single" w:sz="4" w:space="0" w:color="auto"/>
              <w:left w:val="single" w:sz="4" w:space="0" w:color="auto"/>
              <w:bottom w:val="single" w:sz="4" w:space="0" w:color="auto"/>
              <w:right w:val="single" w:sz="4" w:space="0" w:color="auto"/>
            </w:tcBorders>
            <w:vAlign w:val="center"/>
          </w:tcPr>
          <w:p w14:paraId="11FD9DC1" w14:textId="77777777" w:rsidR="00EE2BFF" w:rsidRDefault="00EE2BFF" w:rsidP="006374D8">
            <w:r>
              <w:rPr>
                <w:noProof/>
                <w:lang w:val="en-ZA" w:eastAsia="en-ZA"/>
              </w:rPr>
              <w:drawing>
                <wp:inline distT="0" distB="0" distL="0" distR="0" wp14:anchorId="28CE248B" wp14:editId="075CB7D9">
                  <wp:extent cx="5239481" cy="245779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0500.PNG"/>
                          <pic:cNvPicPr/>
                        </pic:nvPicPr>
                        <pic:blipFill>
                          <a:blip r:embed="rId30">
                            <a:extLst>
                              <a:ext uri="{28A0092B-C50C-407E-A947-70E740481C1C}">
                                <a14:useLocalDpi xmlns:a14="http://schemas.microsoft.com/office/drawing/2010/main" val="0"/>
                              </a:ext>
                            </a:extLst>
                          </a:blip>
                          <a:stretch>
                            <a:fillRect/>
                          </a:stretch>
                        </pic:blipFill>
                        <pic:spPr>
                          <a:xfrm>
                            <a:off x="0" y="0"/>
                            <a:ext cx="5239481" cy="2457793"/>
                          </a:xfrm>
                          <a:prstGeom prst="rect">
                            <a:avLst/>
                          </a:prstGeom>
                        </pic:spPr>
                      </pic:pic>
                    </a:graphicData>
                  </a:graphic>
                </wp:inline>
              </w:drawing>
            </w:r>
          </w:p>
        </w:tc>
      </w:tr>
    </w:tbl>
    <w:p w14:paraId="1000A88B" w14:textId="77777777" w:rsidR="00EE2BFF" w:rsidRDefault="00EE2BFF" w:rsidP="00EE2BFF"/>
    <w:p w14:paraId="559CCDA1" w14:textId="77777777" w:rsidR="00EE2BFF" w:rsidRDefault="00EE2BFF">
      <w:r>
        <w:br w:type="page"/>
      </w:r>
    </w:p>
    <w:p w14:paraId="1ABA63AB" w14:textId="044E9452" w:rsidR="00EE2BFF" w:rsidRPr="00EE2BFF" w:rsidRDefault="00EE2BFF" w:rsidP="00EE2BFF"/>
    <w:p w14:paraId="0466AB02" w14:textId="6A6F4898" w:rsidR="00C143CD" w:rsidRDefault="00C143CD">
      <w:pPr>
        <w:pStyle w:val="Heading3"/>
      </w:pPr>
      <w:bookmarkStart w:id="55" w:name="_Toc14564061"/>
      <w:r>
        <w:t xml:space="preserve">Designed by </w:t>
      </w:r>
      <w:proofErr w:type="spellStart"/>
      <w:r>
        <w:t>Lavhelesani</w:t>
      </w:r>
      <w:proofErr w:type="spellEnd"/>
      <w:r>
        <w:t xml:space="preserve"> </w:t>
      </w:r>
      <w:proofErr w:type="spellStart"/>
      <w:r>
        <w:t>Mamphwe</w:t>
      </w:r>
      <w:bookmarkEnd w:id="55"/>
      <w:proofErr w:type="spellEnd"/>
    </w:p>
    <w:p w14:paraId="4A40E59B" w14:textId="77777777" w:rsidR="00C143CD" w:rsidRPr="00C143CD" w:rsidRDefault="00C143CD" w:rsidP="00C143CD"/>
    <w:tbl>
      <w:tblPr>
        <w:tblStyle w:val="TableGrid"/>
        <w:tblW w:w="8642" w:type="dxa"/>
        <w:tblLook w:val="04A0" w:firstRow="1" w:lastRow="0" w:firstColumn="1" w:lastColumn="0" w:noHBand="0" w:noVBand="1"/>
      </w:tblPr>
      <w:tblGrid>
        <w:gridCol w:w="1323"/>
        <w:gridCol w:w="1825"/>
        <w:gridCol w:w="6701"/>
      </w:tblGrid>
      <w:tr w:rsidR="00C143CD" w14:paraId="4B48E7E5"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ADB2716" w14:textId="77777777" w:rsidR="00C143CD" w:rsidRDefault="00C143CD" w:rsidP="006374D8">
            <w:pPr>
              <w:rPr>
                <w:b/>
                <w:color w:val="FFFFFF" w:themeColor="background1"/>
              </w:rPr>
            </w:pPr>
            <w:r>
              <w:rPr>
                <w:b/>
                <w:color w:val="FFFFFF" w:themeColor="background1"/>
              </w:rPr>
              <w:t>Use Case ID</w:t>
            </w:r>
          </w:p>
        </w:tc>
        <w:tc>
          <w:tcPr>
            <w:tcW w:w="7500"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4772EBD" w14:textId="77777777" w:rsidR="00C143CD" w:rsidRDefault="00C143CD" w:rsidP="006374D8">
            <w:pPr>
              <w:rPr>
                <w:b/>
                <w:color w:val="FFFFFF" w:themeColor="background1"/>
              </w:rPr>
            </w:pPr>
            <w:r>
              <w:rPr>
                <w:b/>
                <w:color w:val="FFFFFF" w:themeColor="background1"/>
              </w:rPr>
              <w:t xml:space="preserve">Use Case Name </w:t>
            </w:r>
          </w:p>
        </w:tc>
      </w:tr>
      <w:tr w:rsidR="00C143CD" w14:paraId="65EE76C4"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vAlign w:val="center"/>
            <w:hideMark/>
          </w:tcPr>
          <w:p w14:paraId="46F510DC" w14:textId="5CC64FB8" w:rsidR="00C143CD" w:rsidRDefault="00C143CD" w:rsidP="006374D8">
            <w:r>
              <w:t>D0600</w:t>
            </w:r>
          </w:p>
        </w:tc>
        <w:tc>
          <w:tcPr>
            <w:tcW w:w="7500" w:type="dxa"/>
            <w:gridSpan w:val="2"/>
            <w:tcBorders>
              <w:top w:val="single" w:sz="4" w:space="0" w:color="auto"/>
              <w:left w:val="single" w:sz="4" w:space="0" w:color="auto"/>
              <w:bottom w:val="single" w:sz="4" w:space="0" w:color="auto"/>
              <w:right w:val="single" w:sz="4" w:space="0" w:color="auto"/>
            </w:tcBorders>
            <w:hideMark/>
          </w:tcPr>
          <w:p w14:paraId="4294AB80" w14:textId="77777777" w:rsidR="00C143CD" w:rsidRDefault="00C143CD" w:rsidP="006374D8">
            <w:pPr>
              <w:rPr>
                <w:rFonts w:cs="Arial"/>
              </w:rPr>
            </w:pPr>
          </w:p>
          <w:p w14:paraId="1F107711" w14:textId="360E6F64" w:rsidR="00C143CD" w:rsidRDefault="00C143CD" w:rsidP="006374D8">
            <w:r>
              <w:rPr>
                <w:rFonts w:cs="Arial"/>
              </w:rPr>
              <w:t xml:space="preserve">Report 3: Determine the </w:t>
            </w:r>
            <w:r w:rsidR="00184113">
              <w:rPr>
                <w:rFonts w:cs="Arial"/>
              </w:rPr>
              <w:t>number of requests made for a</w:t>
            </w:r>
            <w:r>
              <w:rPr>
                <w:rFonts w:cs="Arial"/>
              </w:rPr>
              <w:t xml:space="preserve"> module on the system</w:t>
            </w:r>
            <w:r>
              <w:t xml:space="preserve"> </w:t>
            </w:r>
          </w:p>
          <w:p w14:paraId="57334BC4" w14:textId="324513AC" w:rsidR="00C143CD" w:rsidRDefault="00C143CD" w:rsidP="006374D8"/>
        </w:tc>
      </w:tr>
      <w:tr w:rsidR="00C143CD" w14:paraId="5E9DD85E" w14:textId="77777777" w:rsidTr="006374D8">
        <w:trPr>
          <w:trHeight w:val="340"/>
        </w:trPr>
        <w:tc>
          <w:tcPr>
            <w:tcW w:w="3047" w:type="dxa"/>
            <w:gridSpan w:val="2"/>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084F31DF" w14:textId="77777777" w:rsidR="00C143CD" w:rsidRDefault="00C143CD" w:rsidP="006374D8">
            <w:pPr>
              <w:rPr>
                <w:b/>
                <w:color w:val="FFFFFF" w:themeColor="background1"/>
              </w:rPr>
            </w:pPr>
            <w:r>
              <w:rPr>
                <w:b/>
                <w:color w:val="FFFFFF" w:themeColor="background1"/>
              </w:rPr>
              <w:t>Primary Business Actors</w:t>
            </w:r>
          </w:p>
        </w:tc>
        <w:tc>
          <w:tcPr>
            <w:tcW w:w="5595"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138E45E" w14:textId="77777777" w:rsidR="00C143CD" w:rsidRDefault="00C143CD" w:rsidP="006374D8">
            <w:pPr>
              <w:rPr>
                <w:b/>
                <w:color w:val="FFFFFF" w:themeColor="background1"/>
              </w:rPr>
            </w:pPr>
            <w:r>
              <w:rPr>
                <w:b/>
                <w:color w:val="FFFFFF" w:themeColor="background1"/>
              </w:rPr>
              <w:t>Other participating Actors</w:t>
            </w:r>
          </w:p>
        </w:tc>
      </w:tr>
      <w:tr w:rsidR="00C143CD" w14:paraId="56FBEEB1" w14:textId="77777777" w:rsidTr="006374D8">
        <w:trPr>
          <w:trHeight w:val="340"/>
        </w:trPr>
        <w:tc>
          <w:tcPr>
            <w:tcW w:w="3047" w:type="dxa"/>
            <w:gridSpan w:val="2"/>
            <w:tcBorders>
              <w:top w:val="single" w:sz="4" w:space="0" w:color="auto"/>
              <w:left w:val="single" w:sz="4" w:space="0" w:color="auto"/>
              <w:bottom w:val="single" w:sz="4" w:space="0" w:color="auto"/>
              <w:right w:val="single" w:sz="4" w:space="0" w:color="auto"/>
            </w:tcBorders>
            <w:vAlign w:val="center"/>
            <w:hideMark/>
          </w:tcPr>
          <w:p w14:paraId="68826F67" w14:textId="77777777" w:rsidR="00C143CD" w:rsidRDefault="00C143CD" w:rsidP="006374D8">
            <w:r>
              <w:t>Admin</w:t>
            </w:r>
          </w:p>
        </w:tc>
        <w:tc>
          <w:tcPr>
            <w:tcW w:w="5595" w:type="dxa"/>
            <w:tcBorders>
              <w:top w:val="single" w:sz="4" w:space="0" w:color="auto"/>
              <w:left w:val="single" w:sz="4" w:space="0" w:color="auto"/>
              <w:bottom w:val="single" w:sz="4" w:space="0" w:color="auto"/>
              <w:right w:val="single" w:sz="4" w:space="0" w:color="auto"/>
            </w:tcBorders>
            <w:vAlign w:val="center"/>
          </w:tcPr>
          <w:p w14:paraId="6EF8B9C7" w14:textId="77777777" w:rsidR="00C143CD" w:rsidRDefault="00C143CD" w:rsidP="006374D8"/>
        </w:tc>
      </w:tr>
      <w:tr w:rsidR="00C143CD" w14:paraId="3549A78C"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A00EF9E" w14:textId="77777777" w:rsidR="00C143CD" w:rsidRDefault="00C143CD" w:rsidP="006374D8">
            <w:pPr>
              <w:rPr>
                <w:b/>
                <w:color w:val="FFFFFF" w:themeColor="background1"/>
              </w:rPr>
            </w:pPr>
            <w:r>
              <w:rPr>
                <w:b/>
                <w:color w:val="FFFFFF" w:themeColor="background1"/>
              </w:rPr>
              <w:t>Description</w:t>
            </w:r>
          </w:p>
        </w:tc>
        <w:tc>
          <w:tcPr>
            <w:tcW w:w="7500" w:type="dxa"/>
            <w:gridSpan w:val="2"/>
            <w:tcBorders>
              <w:top w:val="single" w:sz="4" w:space="0" w:color="auto"/>
              <w:left w:val="single" w:sz="4" w:space="0" w:color="auto"/>
              <w:bottom w:val="single" w:sz="4" w:space="0" w:color="auto"/>
              <w:right w:val="single" w:sz="4" w:space="0" w:color="auto"/>
            </w:tcBorders>
            <w:vAlign w:val="center"/>
            <w:hideMark/>
          </w:tcPr>
          <w:p w14:paraId="30F548C8" w14:textId="77777777" w:rsidR="00C143CD" w:rsidRDefault="00C143CD" w:rsidP="006374D8"/>
          <w:p w14:paraId="4CF5E5F7" w14:textId="7F9A9B7C" w:rsidR="00C143CD" w:rsidRDefault="00C143CD" w:rsidP="006374D8">
            <w:r>
              <w:t xml:space="preserve">This use case creates a report for a list of requests made for a specific module </w:t>
            </w:r>
          </w:p>
          <w:p w14:paraId="10840F3F" w14:textId="77777777" w:rsidR="00C143CD" w:rsidRDefault="00C143CD" w:rsidP="006374D8"/>
        </w:tc>
      </w:tr>
      <w:tr w:rsidR="00C143CD" w14:paraId="5223D5E5"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65AD8085" w14:textId="77777777" w:rsidR="00C143CD" w:rsidRDefault="00C143CD" w:rsidP="006374D8">
            <w:pPr>
              <w:rPr>
                <w:b/>
                <w:color w:val="FFFFFF" w:themeColor="background1"/>
              </w:rPr>
            </w:pPr>
            <w:r>
              <w:rPr>
                <w:b/>
                <w:color w:val="FFFFFF" w:themeColor="background1"/>
              </w:rPr>
              <w:t>Pre-Conditions</w:t>
            </w:r>
          </w:p>
        </w:tc>
        <w:tc>
          <w:tcPr>
            <w:tcW w:w="7500" w:type="dxa"/>
            <w:gridSpan w:val="2"/>
            <w:tcBorders>
              <w:top w:val="single" w:sz="4" w:space="0" w:color="auto"/>
              <w:left w:val="single" w:sz="4" w:space="0" w:color="auto"/>
              <w:bottom w:val="single" w:sz="4" w:space="0" w:color="auto"/>
              <w:right w:val="single" w:sz="4" w:space="0" w:color="auto"/>
            </w:tcBorders>
            <w:vAlign w:val="center"/>
            <w:hideMark/>
          </w:tcPr>
          <w:p w14:paraId="4C286647" w14:textId="77777777" w:rsidR="00C143CD" w:rsidRDefault="00C143CD" w:rsidP="006374D8"/>
          <w:p w14:paraId="44E88437" w14:textId="4C7D74D0" w:rsidR="00C143CD" w:rsidRDefault="00C143CD" w:rsidP="006374D8">
            <w:r>
              <w:t>Admin must be logged onto the system</w:t>
            </w:r>
          </w:p>
          <w:p w14:paraId="27250454" w14:textId="77777777" w:rsidR="00C143CD" w:rsidRDefault="00C143CD" w:rsidP="006374D8"/>
        </w:tc>
      </w:tr>
      <w:tr w:rsidR="00C143CD" w14:paraId="000AC076"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43D181B1" w14:textId="77777777" w:rsidR="00C143CD" w:rsidRDefault="00C143CD" w:rsidP="006374D8">
            <w:pPr>
              <w:rPr>
                <w:b/>
                <w:color w:val="FFFFFF" w:themeColor="background1"/>
              </w:rPr>
            </w:pPr>
            <w:r>
              <w:rPr>
                <w:b/>
                <w:color w:val="FFFFFF" w:themeColor="background1"/>
              </w:rPr>
              <w:t>Triggers</w:t>
            </w:r>
          </w:p>
        </w:tc>
        <w:tc>
          <w:tcPr>
            <w:tcW w:w="7500" w:type="dxa"/>
            <w:gridSpan w:val="2"/>
            <w:tcBorders>
              <w:top w:val="single" w:sz="4" w:space="0" w:color="auto"/>
              <w:left w:val="single" w:sz="4" w:space="0" w:color="auto"/>
              <w:bottom w:val="single" w:sz="4" w:space="0" w:color="auto"/>
              <w:right w:val="single" w:sz="4" w:space="0" w:color="auto"/>
            </w:tcBorders>
            <w:vAlign w:val="center"/>
            <w:hideMark/>
          </w:tcPr>
          <w:p w14:paraId="5769326D" w14:textId="4A9AC37A" w:rsidR="00C143CD" w:rsidRDefault="00C143CD" w:rsidP="006374D8">
            <w:pPr>
              <w:rPr>
                <w:highlight w:val="yellow"/>
              </w:rPr>
            </w:pPr>
          </w:p>
          <w:p w14:paraId="2E49FDBB" w14:textId="6829B9A8" w:rsidR="00D860B3" w:rsidRPr="00D860B3" w:rsidRDefault="00D860B3" w:rsidP="006374D8">
            <w:r w:rsidRPr="00D860B3">
              <w:t xml:space="preserve">User </w:t>
            </w:r>
            <w:r>
              <w:t xml:space="preserve">wants to determine </w:t>
            </w:r>
            <w:r>
              <w:rPr>
                <w:rFonts w:cs="Arial"/>
              </w:rPr>
              <w:t>the number of requests made for a module on the system</w:t>
            </w:r>
          </w:p>
          <w:p w14:paraId="621FFBC6" w14:textId="411C96CF" w:rsidR="00C143CD" w:rsidRPr="00C143CD" w:rsidRDefault="00C143CD" w:rsidP="006374D8">
            <w:pPr>
              <w:rPr>
                <w:highlight w:val="yellow"/>
              </w:rPr>
            </w:pPr>
          </w:p>
        </w:tc>
      </w:tr>
      <w:tr w:rsidR="00C143CD" w14:paraId="2B4C08F7"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37862710" w14:textId="77777777" w:rsidR="00C143CD" w:rsidRDefault="00C143CD" w:rsidP="006374D8">
            <w:pPr>
              <w:rPr>
                <w:b/>
                <w:color w:val="FFFFFF" w:themeColor="background1"/>
              </w:rPr>
            </w:pPr>
            <w:r>
              <w:rPr>
                <w:b/>
                <w:color w:val="FFFFFF" w:themeColor="background1"/>
              </w:rPr>
              <w:t>Post-Conditions</w:t>
            </w:r>
          </w:p>
        </w:tc>
        <w:tc>
          <w:tcPr>
            <w:tcW w:w="7500" w:type="dxa"/>
            <w:gridSpan w:val="2"/>
            <w:tcBorders>
              <w:top w:val="single" w:sz="4" w:space="0" w:color="auto"/>
              <w:left w:val="single" w:sz="4" w:space="0" w:color="auto"/>
              <w:bottom w:val="single" w:sz="4" w:space="0" w:color="auto"/>
              <w:right w:val="single" w:sz="4" w:space="0" w:color="auto"/>
            </w:tcBorders>
            <w:vAlign w:val="center"/>
            <w:hideMark/>
          </w:tcPr>
          <w:p w14:paraId="3095737F" w14:textId="77777777" w:rsidR="00C143CD" w:rsidRDefault="00C143CD" w:rsidP="006374D8"/>
          <w:p w14:paraId="0428BF97" w14:textId="77777777" w:rsidR="00C143CD" w:rsidRDefault="00C143CD" w:rsidP="00184113">
            <w:r>
              <w:t xml:space="preserve">A report containing the list of </w:t>
            </w:r>
            <w:r w:rsidR="00184113">
              <w:t>requests made for a module</w:t>
            </w:r>
            <w:r>
              <w:t xml:space="preserve"> </w:t>
            </w:r>
            <w:r w:rsidR="00184113">
              <w:t>in descending order of requests</w:t>
            </w:r>
          </w:p>
          <w:p w14:paraId="76FB8C8E" w14:textId="4E50931E" w:rsidR="00184113" w:rsidRDefault="00184113" w:rsidP="00184113"/>
        </w:tc>
      </w:tr>
      <w:tr w:rsidR="00C143CD" w14:paraId="6AF37C58" w14:textId="77777777" w:rsidTr="006374D8">
        <w:trPr>
          <w:trHeight w:val="340"/>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F00BC6E" w14:textId="77777777" w:rsidR="00C143CD" w:rsidRDefault="00C143CD" w:rsidP="006374D8">
            <w:pPr>
              <w:rPr>
                <w:b/>
                <w:color w:val="FFFFFF" w:themeColor="background1"/>
              </w:rPr>
            </w:pPr>
            <w:r>
              <w:rPr>
                <w:b/>
                <w:color w:val="FFFFFF" w:themeColor="background1"/>
              </w:rPr>
              <w:t>Basic Flow of Events</w:t>
            </w:r>
          </w:p>
        </w:tc>
        <w:tc>
          <w:tcPr>
            <w:tcW w:w="7500" w:type="dxa"/>
            <w:gridSpan w:val="2"/>
            <w:tcBorders>
              <w:top w:val="single" w:sz="4" w:space="0" w:color="auto"/>
              <w:left w:val="single" w:sz="4" w:space="0" w:color="auto"/>
              <w:bottom w:val="single" w:sz="4" w:space="0" w:color="auto"/>
              <w:right w:val="single" w:sz="4" w:space="0" w:color="auto"/>
            </w:tcBorders>
            <w:vAlign w:val="center"/>
          </w:tcPr>
          <w:p w14:paraId="7A49937C" w14:textId="77777777" w:rsidR="00C143CD" w:rsidRDefault="00C143CD" w:rsidP="006374D8"/>
          <w:p w14:paraId="73ABFFD8" w14:textId="22D9ADE0" w:rsidR="00C143CD" w:rsidRDefault="00C143CD" w:rsidP="006374D8">
            <w:r>
              <w:t xml:space="preserve">1. Admin enters query by clicking </w:t>
            </w:r>
          </w:p>
          <w:p w14:paraId="2882EECA" w14:textId="6CCD03CA" w:rsidR="00C143CD" w:rsidRDefault="00C143CD" w:rsidP="006374D8">
            <w:r>
              <w:t xml:space="preserve">2. System produces report </w:t>
            </w:r>
          </w:p>
          <w:p w14:paraId="420F95D2" w14:textId="77777777" w:rsidR="00C143CD" w:rsidRDefault="00C143CD" w:rsidP="006374D8"/>
        </w:tc>
      </w:tr>
      <w:tr w:rsidR="00C143CD" w14:paraId="24C0AC0F" w14:textId="77777777" w:rsidTr="006374D8">
        <w:trPr>
          <w:trHeight w:val="4011"/>
        </w:trPr>
        <w:tc>
          <w:tcPr>
            <w:tcW w:w="1142" w:type="dxa"/>
            <w:tcBorders>
              <w:top w:val="single" w:sz="4" w:space="0" w:color="auto"/>
              <w:left w:val="single" w:sz="4" w:space="0" w:color="auto"/>
              <w:bottom w:val="single" w:sz="4" w:space="0" w:color="auto"/>
              <w:right w:val="single" w:sz="4" w:space="0" w:color="auto"/>
            </w:tcBorders>
            <w:shd w:val="clear" w:color="auto" w:fill="4BACC6" w:themeFill="accent5"/>
            <w:vAlign w:val="center"/>
            <w:hideMark/>
          </w:tcPr>
          <w:p w14:paraId="19F61AC1" w14:textId="77777777" w:rsidR="00C143CD" w:rsidRDefault="00C143CD" w:rsidP="006374D8">
            <w:pPr>
              <w:rPr>
                <w:b/>
                <w:color w:val="FFFFFF" w:themeColor="background1"/>
              </w:rPr>
            </w:pPr>
            <w:commentRangeStart w:id="56"/>
            <w:r>
              <w:rPr>
                <w:b/>
                <w:color w:val="FFFFFF" w:themeColor="background1"/>
              </w:rPr>
              <w:t>Initial UI design</w:t>
            </w:r>
            <w:commentRangeEnd w:id="56"/>
            <w:r>
              <w:rPr>
                <w:rStyle w:val="CommentReference"/>
              </w:rPr>
              <w:commentReference w:id="56"/>
            </w:r>
          </w:p>
        </w:tc>
        <w:tc>
          <w:tcPr>
            <w:tcW w:w="7500" w:type="dxa"/>
            <w:gridSpan w:val="2"/>
            <w:tcBorders>
              <w:top w:val="single" w:sz="4" w:space="0" w:color="auto"/>
              <w:left w:val="single" w:sz="4" w:space="0" w:color="auto"/>
              <w:bottom w:val="single" w:sz="4" w:space="0" w:color="auto"/>
              <w:right w:val="single" w:sz="4" w:space="0" w:color="auto"/>
            </w:tcBorders>
            <w:vAlign w:val="center"/>
          </w:tcPr>
          <w:p w14:paraId="116D2F6A" w14:textId="4EF76083" w:rsidR="00C143CD" w:rsidRDefault="002803C7" w:rsidP="006374D8">
            <w:r>
              <w:rPr>
                <w:noProof/>
                <w:lang w:val="en-ZA" w:eastAsia="en-ZA"/>
              </w:rPr>
              <w:drawing>
                <wp:inline distT="0" distB="0" distL="0" distR="0" wp14:anchorId="033E6613" wp14:editId="381B9F1D">
                  <wp:extent cx="5274310" cy="2486025"/>
                  <wp:effectExtent l="0" t="0" r="254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0600.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2486025"/>
                          </a:xfrm>
                          <a:prstGeom prst="rect">
                            <a:avLst/>
                          </a:prstGeom>
                        </pic:spPr>
                      </pic:pic>
                    </a:graphicData>
                  </a:graphic>
                </wp:inline>
              </w:drawing>
            </w:r>
          </w:p>
        </w:tc>
      </w:tr>
    </w:tbl>
    <w:p w14:paraId="694F7DFE" w14:textId="77777777" w:rsidR="00C143CD" w:rsidRDefault="00C143CD">
      <w:r>
        <w:br w:type="page"/>
      </w:r>
    </w:p>
    <w:p w14:paraId="45C3E00B" w14:textId="5FF5693A" w:rsidR="004C4A05" w:rsidRDefault="00E11926" w:rsidP="008A1DE4">
      <w:pPr>
        <w:pStyle w:val="Heading1"/>
        <w:pBdr>
          <w:bottom w:val="single" w:sz="4" w:space="1" w:color="auto"/>
        </w:pBdr>
      </w:pPr>
      <w:bookmarkStart w:id="57" w:name="_Toc14564062"/>
      <w:r>
        <w:t>DATA REQUIREMENTS</w:t>
      </w:r>
      <w:bookmarkEnd w:id="57"/>
    </w:p>
    <w:p w14:paraId="0676CDC8" w14:textId="13606200" w:rsidR="00A64F09" w:rsidRDefault="008A1DE4" w:rsidP="008A1DE4">
      <w:pPr>
        <w:pStyle w:val="Heading2"/>
        <w:numPr>
          <w:ilvl w:val="0"/>
          <w:numId w:val="0"/>
        </w:numPr>
      </w:pPr>
      <w:bookmarkStart w:id="58" w:name="_Toc227418332"/>
      <w:bookmarkStart w:id="59" w:name="_Toc14564063"/>
      <w:r>
        <w:t>3.1</w:t>
      </w:r>
      <w:r>
        <w:tab/>
        <w:t xml:space="preserve">Domain </w:t>
      </w:r>
      <w:commentRangeStart w:id="60"/>
      <w:r w:rsidR="00A64F09">
        <w:t>Class Diagram</w:t>
      </w:r>
      <w:bookmarkEnd w:id="58"/>
      <w:commentRangeEnd w:id="60"/>
      <w:r w:rsidR="00A64F09">
        <w:rPr>
          <w:rStyle w:val="CommentReference"/>
          <w:rFonts w:cs="Times New Roman"/>
          <w:b w:val="0"/>
          <w:bCs w:val="0"/>
          <w:iCs w:val="0"/>
        </w:rPr>
        <w:commentReference w:id="60"/>
      </w:r>
      <w:bookmarkEnd w:id="59"/>
    </w:p>
    <w:p w14:paraId="6917D073" w14:textId="021695E0" w:rsidR="00F92B09" w:rsidRDefault="005E1989" w:rsidP="005E1989">
      <w:pPr>
        <w:ind w:left="-1276"/>
      </w:pPr>
      <w:bookmarkStart w:id="61" w:name="_Toc227418333"/>
      <w:r>
        <w:rPr>
          <w:noProof/>
          <w:lang w:val="en-ZA" w:eastAsia="en-ZA"/>
        </w:rPr>
        <w:drawing>
          <wp:inline distT="0" distB="0" distL="0" distR="0" wp14:anchorId="3780706B" wp14:editId="698A00C4">
            <wp:extent cx="7155601" cy="66598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pet A.png"/>
                    <pic:cNvPicPr/>
                  </pic:nvPicPr>
                  <pic:blipFill>
                    <a:blip r:embed="rId32">
                      <a:extLst>
                        <a:ext uri="{28A0092B-C50C-407E-A947-70E740481C1C}">
                          <a14:useLocalDpi xmlns:a14="http://schemas.microsoft.com/office/drawing/2010/main" val="0"/>
                        </a:ext>
                      </a:extLst>
                    </a:blip>
                    <a:stretch>
                      <a:fillRect/>
                    </a:stretch>
                  </pic:blipFill>
                  <pic:spPr>
                    <a:xfrm>
                      <a:off x="0" y="0"/>
                      <a:ext cx="7202251" cy="6703298"/>
                    </a:xfrm>
                    <a:prstGeom prst="rect">
                      <a:avLst/>
                    </a:prstGeom>
                  </pic:spPr>
                </pic:pic>
              </a:graphicData>
            </a:graphic>
          </wp:inline>
        </w:drawing>
      </w:r>
    </w:p>
    <w:p w14:paraId="0ACB9A40" w14:textId="2B383909" w:rsidR="005E1989" w:rsidRDefault="00A64F09" w:rsidP="005E1989">
      <w:pPr>
        <w:ind w:left="-851" w:right="-766"/>
      </w:pPr>
      <w:r>
        <w:br w:type="page"/>
      </w:r>
      <w:r w:rsidR="005E1989">
        <w:rPr>
          <w:noProof/>
          <w:lang w:val="en-ZA" w:eastAsia="en-ZA"/>
        </w:rPr>
        <w:drawing>
          <wp:inline distT="0" distB="0" distL="0" distR="0" wp14:anchorId="26F0DF45" wp14:editId="5DEC5583">
            <wp:extent cx="6704103" cy="4189863"/>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ippet B.png"/>
                    <pic:cNvPicPr/>
                  </pic:nvPicPr>
                  <pic:blipFill>
                    <a:blip r:embed="rId33">
                      <a:extLst>
                        <a:ext uri="{28A0092B-C50C-407E-A947-70E740481C1C}">
                          <a14:useLocalDpi xmlns:a14="http://schemas.microsoft.com/office/drawing/2010/main" val="0"/>
                        </a:ext>
                      </a:extLst>
                    </a:blip>
                    <a:stretch>
                      <a:fillRect/>
                    </a:stretch>
                  </pic:blipFill>
                  <pic:spPr>
                    <a:xfrm>
                      <a:off x="0" y="0"/>
                      <a:ext cx="6716621" cy="4197686"/>
                    </a:xfrm>
                    <a:prstGeom prst="rect">
                      <a:avLst/>
                    </a:prstGeom>
                  </pic:spPr>
                </pic:pic>
              </a:graphicData>
            </a:graphic>
          </wp:inline>
        </w:drawing>
      </w:r>
      <w:r w:rsidR="005E1989">
        <w:br w:type="page"/>
      </w:r>
    </w:p>
    <w:p w14:paraId="49601ADA" w14:textId="77777777" w:rsidR="00A64F09" w:rsidRDefault="00A64F09" w:rsidP="008179B3">
      <w:pPr>
        <w:ind w:left="-1134" w:hanging="142"/>
      </w:pPr>
    </w:p>
    <w:p w14:paraId="3FE949EA" w14:textId="3A27EC9E" w:rsidR="00A64F09" w:rsidRDefault="008A1DE4" w:rsidP="00D569A9">
      <w:pPr>
        <w:pStyle w:val="Heading2"/>
        <w:numPr>
          <w:ilvl w:val="1"/>
          <w:numId w:val="7"/>
        </w:numPr>
      </w:pPr>
      <w:bookmarkStart w:id="62" w:name="_Toc14564064"/>
      <w:bookmarkEnd w:id="61"/>
      <w:commentRangeStart w:id="63"/>
      <w:r>
        <w:t>Implementation</w:t>
      </w:r>
      <w:commentRangeEnd w:id="63"/>
      <w:r w:rsidR="00834264">
        <w:rPr>
          <w:rStyle w:val="CommentReference"/>
          <w:rFonts w:cs="Times New Roman"/>
          <w:b w:val="0"/>
          <w:bCs w:val="0"/>
          <w:iCs w:val="0"/>
        </w:rPr>
        <w:commentReference w:id="63"/>
      </w:r>
      <w:r>
        <w:t xml:space="preserve"> </w:t>
      </w:r>
      <w:r w:rsidR="001437E4">
        <w:t xml:space="preserve">Ready </w:t>
      </w:r>
      <w:r>
        <w:t>Class Diagram</w:t>
      </w:r>
      <w:bookmarkEnd w:id="62"/>
    </w:p>
    <w:p w14:paraId="5E9AFD1E" w14:textId="102EB7C4" w:rsidR="006105C9" w:rsidRDefault="006105C9" w:rsidP="008179B3">
      <w:pPr>
        <w:ind w:left="-1276" w:right="-341"/>
      </w:pPr>
      <w:bookmarkStart w:id="64" w:name="_Toc67755743"/>
      <w:bookmarkEnd w:id="64"/>
    </w:p>
    <w:p w14:paraId="0DA34B1C" w14:textId="1BE24358" w:rsidR="005C0782" w:rsidRDefault="00465233" w:rsidP="005E1989">
      <w:pPr>
        <w:ind w:left="-1276"/>
      </w:pPr>
      <w:r>
        <w:rPr>
          <w:noProof/>
          <w:lang w:val="en-ZA" w:eastAsia="en-ZA"/>
        </w:rPr>
        <w:drawing>
          <wp:inline distT="0" distB="0" distL="0" distR="0" wp14:anchorId="523E4BE7" wp14:editId="73349886">
            <wp:extent cx="7115175" cy="73628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pdate!!!!.png"/>
                    <pic:cNvPicPr/>
                  </pic:nvPicPr>
                  <pic:blipFill>
                    <a:blip r:embed="rId34">
                      <a:extLst>
                        <a:ext uri="{28A0092B-C50C-407E-A947-70E740481C1C}">
                          <a14:useLocalDpi xmlns:a14="http://schemas.microsoft.com/office/drawing/2010/main" val="0"/>
                        </a:ext>
                      </a:extLst>
                    </a:blip>
                    <a:stretch>
                      <a:fillRect/>
                    </a:stretch>
                  </pic:blipFill>
                  <pic:spPr>
                    <a:xfrm>
                      <a:off x="0" y="0"/>
                      <a:ext cx="7115175" cy="7362825"/>
                    </a:xfrm>
                    <a:prstGeom prst="rect">
                      <a:avLst/>
                    </a:prstGeom>
                  </pic:spPr>
                </pic:pic>
              </a:graphicData>
            </a:graphic>
          </wp:inline>
        </w:drawing>
      </w:r>
    </w:p>
    <w:p w14:paraId="32F93B87" w14:textId="4E1AE539" w:rsidR="005E1989" w:rsidRDefault="005E1989">
      <w:r>
        <w:br w:type="page"/>
      </w:r>
    </w:p>
    <w:p w14:paraId="78D89F6F" w14:textId="5257B01F" w:rsidR="005E1989" w:rsidRPr="006D5004" w:rsidRDefault="005E1989" w:rsidP="005E1989">
      <w:pPr>
        <w:ind w:left="-1276"/>
      </w:pPr>
      <w:r>
        <w:rPr>
          <w:noProof/>
          <w:lang w:val="en-ZA" w:eastAsia="en-ZA"/>
        </w:rPr>
        <w:drawing>
          <wp:inline distT="0" distB="0" distL="0" distR="0" wp14:anchorId="090C6C2F" wp14:editId="14CFA468">
            <wp:extent cx="7064166" cy="5813946"/>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nippet B2.png"/>
                    <pic:cNvPicPr/>
                  </pic:nvPicPr>
                  <pic:blipFill>
                    <a:blip r:embed="rId35">
                      <a:extLst>
                        <a:ext uri="{28A0092B-C50C-407E-A947-70E740481C1C}">
                          <a14:useLocalDpi xmlns:a14="http://schemas.microsoft.com/office/drawing/2010/main" val="0"/>
                        </a:ext>
                      </a:extLst>
                    </a:blip>
                    <a:stretch>
                      <a:fillRect/>
                    </a:stretch>
                  </pic:blipFill>
                  <pic:spPr>
                    <a:xfrm>
                      <a:off x="0" y="0"/>
                      <a:ext cx="7077282" cy="5824741"/>
                    </a:xfrm>
                    <a:prstGeom prst="rect">
                      <a:avLst/>
                    </a:prstGeom>
                  </pic:spPr>
                </pic:pic>
              </a:graphicData>
            </a:graphic>
          </wp:inline>
        </w:drawing>
      </w:r>
    </w:p>
    <w:sectPr w:rsidR="005E1989" w:rsidRPr="006D5004" w:rsidSect="00DE033C">
      <w:headerReference w:type="default" r:id="rId36"/>
      <w:footerReference w:type="default" r:id="rId37"/>
      <w:pgSz w:w="11906" w:h="16838" w:code="9"/>
      <w:pgMar w:top="1440" w:right="1800" w:bottom="709" w:left="1800" w:header="1008" w:footer="100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nine Nel" w:date="2012-04-17T06:27:00Z" w:initials="Janine">
    <w:p w14:paraId="4AE1CA41" w14:textId="77777777" w:rsidR="00606A13" w:rsidRPr="00183882" w:rsidRDefault="00606A13" w:rsidP="00183882">
      <w:pPr>
        <w:pStyle w:val="CommentText"/>
        <w:rPr>
          <w:color w:val="000000" w:themeColor="text1"/>
        </w:rPr>
      </w:pPr>
      <w:r>
        <w:rPr>
          <w:rStyle w:val="CommentReference"/>
        </w:rPr>
        <w:annotationRef/>
      </w:r>
    </w:p>
    <w:p w14:paraId="5318FB2D" w14:textId="77777777" w:rsidR="00606A13" w:rsidRDefault="00606A13" w:rsidP="00183882">
      <w:pPr>
        <w:pStyle w:val="CommentText"/>
      </w:pPr>
      <w:r>
        <w:rPr>
          <w:rFonts w:ascii="Calibri" w:hAnsi="Calibri"/>
          <w:szCs w:val="24"/>
        </w:rPr>
        <w:t>The Elaboration Document is a tangible outcome of the Elaboration Phase (Analysis and Design) and expands on the initial requirements definition as done in the Requirements Document.  In essence, the requirements doc becomes the elaboration doc</w:t>
      </w:r>
    </w:p>
  </w:comment>
  <w:comment w:id="3" w:author="Janine Nel" w:date="2015-03-23T15:25:00Z" w:initials="Janine">
    <w:p w14:paraId="4F03EF88" w14:textId="77777777" w:rsidR="00606A13" w:rsidRDefault="00606A13" w:rsidP="00F10978">
      <w:pPr>
        <w:pStyle w:val="CommentText"/>
      </w:pPr>
      <w:r>
        <w:rPr>
          <w:rStyle w:val="CommentReference"/>
        </w:rPr>
        <w:annotationRef/>
      </w:r>
    </w:p>
    <w:p w14:paraId="65090A46" w14:textId="77777777" w:rsidR="00606A13" w:rsidRDefault="00606A13" w:rsidP="00F10978">
      <w:pPr>
        <w:pStyle w:val="ListParagraph"/>
        <w:ind w:left="0"/>
        <w:rPr>
          <w:rFonts w:cs="Arial"/>
        </w:rPr>
      </w:pPr>
      <w:r w:rsidRPr="00F10978">
        <w:rPr>
          <w:rFonts w:cs="Arial"/>
        </w:rPr>
        <w:t>Submit one Analysis Use-Case Diagram for the system as a whole, or alternatively, you may submit one per package (subsystem) if space is limited.</w:t>
      </w:r>
    </w:p>
    <w:p w14:paraId="26DBFF6A" w14:textId="77777777" w:rsidR="00606A13" w:rsidRPr="00F10978" w:rsidRDefault="00606A13" w:rsidP="00F10978">
      <w:pPr>
        <w:pStyle w:val="ListParagraph"/>
        <w:ind w:left="0"/>
        <w:rPr>
          <w:rFonts w:cs="Arial"/>
          <w:b/>
        </w:rPr>
      </w:pPr>
    </w:p>
    <w:p w14:paraId="60E25322" w14:textId="77777777" w:rsidR="00606A13" w:rsidRPr="00F10978" w:rsidRDefault="00606A13" w:rsidP="00F10978">
      <w:pPr>
        <w:pStyle w:val="ListParagraph"/>
        <w:tabs>
          <w:tab w:val="center" w:pos="642"/>
        </w:tabs>
        <w:ind w:left="0"/>
        <w:rPr>
          <w:rFonts w:cs="Arial"/>
          <w:b/>
        </w:rPr>
      </w:pPr>
      <w:r w:rsidRPr="00F10978">
        <w:rPr>
          <w:rFonts w:cs="Arial"/>
        </w:rPr>
        <w:t>The business requirements use cases defined in the requirements document must be refined to include more and more detail. Additional use cases may be added, particularly &lt;&lt;includes&gt;&gt;</w:t>
      </w:r>
      <w:r>
        <w:rPr>
          <w:rFonts w:cs="Arial"/>
        </w:rPr>
        <w:t xml:space="preserve"> (or &lt;&lt;uses&gt;&gt;) </w:t>
      </w:r>
      <w:r w:rsidRPr="00F10978">
        <w:rPr>
          <w:rFonts w:cs="Arial"/>
        </w:rPr>
        <w:t>and &lt;&lt;extends&gt;&gt; use cases.</w:t>
      </w:r>
    </w:p>
    <w:p w14:paraId="659C2015" w14:textId="77777777" w:rsidR="00606A13" w:rsidRPr="00F10978" w:rsidRDefault="00606A13" w:rsidP="00F10978">
      <w:pPr>
        <w:pStyle w:val="ListParagraph"/>
        <w:tabs>
          <w:tab w:val="center" w:pos="642"/>
        </w:tabs>
        <w:ind w:left="360"/>
        <w:rPr>
          <w:rFonts w:cs="Arial"/>
          <w:b/>
        </w:rPr>
      </w:pPr>
    </w:p>
    <w:p w14:paraId="3187B293" w14:textId="77777777" w:rsidR="00606A13" w:rsidRPr="00F10978" w:rsidRDefault="00606A13" w:rsidP="00F10978">
      <w:pPr>
        <w:rPr>
          <w:rFonts w:cs="Arial"/>
          <w:b/>
          <w:szCs w:val="22"/>
        </w:rPr>
      </w:pPr>
      <w:r w:rsidRPr="00F10978">
        <w:rPr>
          <w:rFonts w:cs="Arial"/>
          <w:u w:val="single"/>
        </w:rPr>
        <w:t>Steps in Constructing the Analysis Use Case Model:</w:t>
      </w:r>
    </w:p>
    <w:p w14:paraId="3DDA8F4A" w14:textId="77777777" w:rsidR="00606A13" w:rsidRPr="00F10978" w:rsidRDefault="00606A13" w:rsidP="00D569A9">
      <w:pPr>
        <w:pStyle w:val="ListParagraph"/>
        <w:numPr>
          <w:ilvl w:val="0"/>
          <w:numId w:val="4"/>
        </w:numPr>
        <w:tabs>
          <w:tab w:val="center" w:pos="642"/>
        </w:tabs>
        <w:rPr>
          <w:rFonts w:cs="Arial"/>
          <w:b/>
        </w:rPr>
      </w:pPr>
      <w:r w:rsidRPr="00F10978">
        <w:rPr>
          <w:rFonts w:cs="Arial"/>
        </w:rPr>
        <w:t>Identify, define and document new actors – or refine by showing inheritance between actors.</w:t>
      </w:r>
    </w:p>
    <w:p w14:paraId="04B7D437" w14:textId="77777777" w:rsidR="00606A13" w:rsidRPr="00F10978" w:rsidRDefault="00606A13" w:rsidP="00D569A9">
      <w:pPr>
        <w:pStyle w:val="ListParagraph"/>
        <w:numPr>
          <w:ilvl w:val="0"/>
          <w:numId w:val="4"/>
        </w:numPr>
        <w:tabs>
          <w:tab w:val="center" w:pos="642"/>
        </w:tabs>
        <w:rPr>
          <w:rFonts w:cs="Arial"/>
          <w:b/>
        </w:rPr>
      </w:pPr>
      <w:r w:rsidRPr="00F10978">
        <w:rPr>
          <w:rFonts w:cs="Arial"/>
        </w:rPr>
        <w:t>Identify, define and document new use cases.</w:t>
      </w:r>
    </w:p>
    <w:p w14:paraId="1B54FCA7" w14:textId="77777777" w:rsidR="00606A13" w:rsidRPr="00F10978" w:rsidRDefault="00606A13" w:rsidP="00D569A9">
      <w:pPr>
        <w:pStyle w:val="ListParagraph"/>
        <w:numPr>
          <w:ilvl w:val="0"/>
          <w:numId w:val="4"/>
        </w:numPr>
        <w:tabs>
          <w:tab w:val="center" w:pos="642"/>
        </w:tabs>
        <w:rPr>
          <w:rFonts w:cs="Arial"/>
          <w:b/>
        </w:rPr>
      </w:pPr>
      <w:r w:rsidRPr="00F10978">
        <w:rPr>
          <w:rFonts w:cs="Arial"/>
        </w:rPr>
        <w:t>Identify, define and document &lt;&lt;include&gt;&gt; and &lt;&lt;extend&gt;&gt; use cases.</w:t>
      </w:r>
    </w:p>
    <w:p w14:paraId="266D4EC3" w14:textId="77777777" w:rsidR="00606A13" w:rsidRPr="00F10978" w:rsidRDefault="00606A13" w:rsidP="00D569A9">
      <w:pPr>
        <w:pStyle w:val="ListParagraph"/>
        <w:numPr>
          <w:ilvl w:val="0"/>
          <w:numId w:val="4"/>
        </w:numPr>
        <w:tabs>
          <w:tab w:val="center" w:pos="642"/>
        </w:tabs>
        <w:rPr>
          <w:rFonts w:cs="Arial"/>
          <w:b/>
        </w:rPr>
      </w:pPr>
      <w:r w:rsidRPr="00F10978">
        <w:rPr>
          <w:rFonts w:cs="Arial"/>
        </w:rPr>
        <w:t>Update the use case model diagram.</w:t>
      </w:r>
    </w:p>
    <w:p w14:paraId="4A735C3E" w14:textId="77777777" w:rsidR="00606A13" w:rsidRPr="00F10978" w:rsidRDefault="00606A13" w:rsidP="00F10978">
      <w:pPr>
        <w:tabs>
          <w:tab w:val="center" w:pos="642"/>
        </w:tabs>
        <w:rPr>
          <w:rFonts w:cs="Arial"/>
          <w:b/>
        </w:rPr>
      </w:pPr>
    </w:p>
    <w:p w14:paraId="46A6825A" w14:textId="77777777" w:rsidR="00606A13" w:rsidRPr="00F10978" w:rsidRDefault="00606A13" w:rsidP="00F10978">
      <w:pPr>
        <w:rPr>
          <w:rStyle w:val="SubtleReference"/>
          <w:rFonts w:cs="Arial"/>
          <w:color w:val="000000"/>
          <w:szCs w:val="22"/>
        </w:rPr>
      </w:pPr>
      <w:r>
        <w:rPr>
          <w:rFonts w:cs="Arial"/>
          <w:u w:val="single"/>
        </w:rPr>
        <w:t>&lt;&lt;Include</w:t>
      </w:r>
      <w:r w:rsidRPr="00F10978">
        <w:rPr>
          <w:rFonts w:cs="Arial"/>
          <w:u w:val="single"/>
        </w:rPr>
        <w:t xml:space="preserve">&gt;&gt; </w:t>
      </w:r>
      <w:r w:rsidRPr="00F10978">
        <w:rPr>
          <w:rStyle w:val="SubtleReference"/>
          <w:rFonts w:cs="Arial"/>
          <w:color w:val="000000"/>
        </w:rPr>
        <w:t>Use Cases</w:t>
      </w:r>
    </w:p>
    <w:p w14:paraId="7CE389A3" w14:textId="77777777" w:rsidR="00606A13" w:rsidRPr="00F10978" w:rsidRDefault="00606A13" w:rsidP="00D569A9">
      <w:pPr>
        <w:pStyle w:val="ListParagraph"/>
        <w:numPr>
          <w:ilvl w:val="0"/>
          <w:numId w:val="5"/>
        </w:numPr>
        <w:tabs>
          <w:tab w:val="center" w:pos="642"/>
        </w:tabs>
        <w:rPr>
          <w:rFonts w:cs="Arial"/>
        </w:rPr>
      </w:pPr>
      <w:r w:rsidRPr="00F10978">
        <w:rPr>
          <w:rFonts w:cs="Arial"/>
        </w:rPr>
        <w:t>A use case whose functionality can be shared by other use cases (common behavior)</w:t>
      </w:r>
    </w:p>
    <w:p w14:paraId="40243557" w14:textId="77777777" w:rsidR="00606A13" w:rsidRPr="00F10978" w:rsidRDefault="00606A13" w:rsidP="00D569A9">
      <w:pPr>
        <w:pStyle w:val="ListParagraph"/>
        <w:numPr>
          <w:ilvl w:val="0"/>
          <w:numId w:val="5"/>
        </w:numPr>
        <w:tabs>
          <w:tab w:val="center" w:pos="642"/>
        </w:tabs>
        <w:rPr>
          <w:rFonts w:cs="Arial"/>
          <w:b/>
        </w:rPr>
      </w:pPr>
      <w:r w:rsidRPr="00F10978">
        <w:rPr>
          <w:rFonts w:cs="Arial"/>
        </w:rPr>
        <w:t>The &lt;&lt;include&gt;&gt; relationship occurs when you have behavior that is common to several use cases</w:t>
      </w:r>
    </w:p>
    <w:p w14:paraId="481F1FA6" w14:textId="77777777" w:rsidR="00606A13" w:rsidRPr="00F10978" w:rsidRDefault="00606A13" w:rsidP="00D569A9">
      <w:pPr>
        <w:pStyle w:val="ListParagraph"/>
        <w:numPr>
          <w:ilvl w:val="0"/>
          <w:numId w:val="5"/>
        </w:numPr>
        <w:tabs>
          <w:tab w:val="center" w:pos="642"/>
        </w:tabs>
        <w:rPr>
          <w:rFonts w:cs="Arial"/>
          <w:b/>
          <w:sz w:val="18"/>
        </w:rPr>
      </w:pPr>
      <w:r w:rsidRPr="00F10978">
        <w:rPr>
          <w:rFonts w:cs="Arial"/>
        </w:rPr>
        <w:t>&lt;&lt;includes&gt;&gt; are used when there are several use cases performing similar functionality</w:t>
      </w:r>
    </w:p>
    <w:p w14:paraId="6D0E035C" w14:textId="77777777" w:rsidR="00606A13" w:rsidRPr="00F10978" w:rsidRDefault="00606A13" w:rsidP="00D569A9">
      <w:pPr>
        <w:pStyle w:val="ListParagraph"/>
        <w:numPr>
          <w:ilvl w:val="0"/>
          <w:numId w:val="5"/>
        </w:numPr>
        <w:tabs>
          <w:tab w:val="center" w:pos="642"/>
        </w:tabs>
        <w:rPr>
          <w:rFonts w:cs="Arial"/>
          <w:b/>
          <w:sz w:val="18"/>
        </w:rPr>
      </w:pPr>
      <w:r w:rsidRPr="00F10978">
        <w:rPr>
          <w:rFonts w:cs="Arial"/>
        </w:rPr>
        <w:t xml:space="preserve">These are then extracted into an abstract use case, and this abstract use case can be referenced or used by any other use case requiring the functionality (e.g. printing reports).  </w:t>
      </w:r>
    </w:p>
    <w:p w14:paraId="4DA3DB61" w14:textId="77777777" w:rsidR="00606A13" w:rsidRPr="00F10978" w:rsidRDefault="00606A13" w:rsidP="00D569A9">
      <w:pPr>
        <w:pStyle w:val="ListParagraph"/>
        <w:numPr>
          <w:ilvl w:val="0"/>
          <w:numId w:val="5"/>
        </w:numPr>
        <w:tabs>
          <w:tab w:val="center" w:pos="642"/>
        </w:tabs>
        <w:rPr>
          <w:rFonts w:cs="Arial"/>
          <w:b/>
          <w:sz w:val="18"/>
        </w:rPr>
      </w:pPr>
      <w:r w:rsidRPr="00F10978">
        <w:rPr>
          <w:rFonts w:cs="Arial"/>
        </w:rPr>
        <w:t>Arrow pointing from original to use case it is using</w:t>
      </w:r>
    </w:p>
    <w:p w14:paraId="2223F4ED" w14:textId="77777777" w:rsidR="00606A13" w:rsidRPr="00F10978" w:rsidRDefault="00606A13" w:rsidP="00F10978">
      <w:pPr>
        <w:tabs>
          <w:tab w:val="center" w:pos="642"/>
        </w:tabs>
        <w:rPr>
          <w:rFonts w:cs="Arial"/>
          <w:b/>
        </w:rPr>
      </w:pPr>
    </w:p>
    <w:p w14:paraId="5877F606" w14:textId="77777777" w:rsidR="00606A13" w:rsidRPr="00F10978" w:rsidRDefault="00606A13" w:rsidP="00F10978">
      <w:pPr>
        <w:rPr>
          <w:rStyle w:val="SubtleReference"/>
          <w:rFonts w:cs="Arial"/>
          <w:color w:val="000000"/>
          <w:szCs w:val="22"/>
        </w:rPr>
      </w:pPr>
      <w:r w:rsidRPr="00F10978">
        <w:rPr>
          <w:rFonts w:cs="Arial"/>
          <w:u w:val="single"/>
        </w:rPr>
        <w:t xml:space="preserve">&lt;&lt;Extends&gt;&gt; </w:t>
      </w:r>
      <w:r w:rsidRPr="00F10978">
        <w:rPr>
          <w:rStyle w:val="SubtleReference"/>
          <w:rFonts w:cs="Arial"/>
          <w:color w:val="000000"/>
        </w:rPr>
        <w:t>Use Cases</w:t>
      </w:r>
    </w:p>
    <w:p w14:paraId="0D261A6D" w14:textId="77777777" w:rsidR="00606A13" w:rsidRPr="00F10978" w:rsidRDefault="00606A13" w:rsidP="00D569A9">
      <w:pPr>
        <w:pStyle w:val="ListParagraph"/>
        <w:numPr>
          <w:ilvl w:val="0"/>
          <w:numId w:val="6"/>
        </w:numPr>
        <w:spacing w:before="20" w:afterLines="60" w:after="144"/>
        <w:rPr>
          <w:rFonts w:cs="Arial"/>
        </w:rPr>
      </w:pPr>
      <w:r w:rsidRPr="00F10978">
        <w:rPr>
          <w:rFonts w:cs="Arial"/>
        </w:rPr>
        <w:t>A use case that adds value to another use case</w:t>
      </w:r>
    </w:p>
    <w:p w14:paraId="09D07DB3" w14:textId="77777777" w:rsidR="00606A13" w:rsidRPr="00F10978" w:rsidRDefault="00606A13" w:rsidP="00D569A9">
      <w:pPr>
        <w:pStyle w:val="ListParagraph"/>
        <w:numPr>
          <w:ilvl w:val="0"/>
          <w:numId w:val="6"/>
        </w:numPr>
        <w:spacing w:before="20" w:afterLines="60" w:after="144"/>
        <w:rPr>
          <w:rFonts w:cs="Arial"/>
          <w:b/>
        </w:rPr>
      </w:pPr>
      <w:r w:rsidRPr="00F10978">
        <w:rPr>
          <w:rFonts w:cs="Arial"/>
        </w:rPr>
        <w:t xml:space="preserve">&lt;&lt;extends&gt;&gt; is used when you want to describe extra functionality that is available when required or behavior that is done only under certain circumstances  </w:t>
      </w:r>
    </w:p>
    <w:p w14:paraId="1E72F50D" w14:textId="77777777" w:rsidR="00606A13" w:rsidRPr="00F10978" w:rsidRDefault="00606A13" w:rsidP="00D569A9">
      <w:pPr>
        <w:pStyle w:val="ListParagraph"/>
        <w:numPr>
          <w:ilvl w:val="0"/>
          <w:numId w:val="6"/>
        </w:numPr>
        <w:spacing w:before="20" w:afterLines="60" w:after="144"/>
        <w:rPr>
          <w:rFonts w:cs="Arial"/>
          <w:b/>
        </w:rPr>
      </w:pPr>
      <w:r w:rsidRPr="00F10978">
        <w:rPr>
          <w:rFonts w:cs="Arial"/>
        </w:rPr>
        <w:t>An extension use case can only be invoked by the use case it is extending (but a given use case may have many extends relationships, if very complex)</w:t>
      </w:r>
    </w:p>
    <w:p w14:paraId="3B2FAFF7" w14:textId="77777777" w:rsidR="00606A13" w:rsidRPr="00F10978" w:rsidRDefault="00606A13" w:rsidP="00D569A9">
      <w:pPr>
        <w:pStyle w:val="CommentText"/>
        <w:numPr>
          <w:ilvl w:val="0"/>
          <w:numId w:val="6"/>
        </w:numPr>
        <w:rPr>
          <w:rFonts w:cs="Arial"/>
          <w:color w:val="000000" w:themeColor="text1"/>
        </w:rPr>
      </w:pPr>
      <w:r w:rsidRPr="00F10978">
        <w:rPr>
          <w:rFonts w:cs="Arial"/>
        </w:rPr>
        <w:t>Arrow pointing from extension use case to use case it is extending</w:t>
      </w:r>
    </w:p>
    <w:p w14:paraId="2F7E7212" w14:textId="77777777" w:rsidR="00606A13" w:rsidRDefault="00606A13" w:rsidP="00F10978">
      <w:pPr>
        <w:pStyle w:val="CommentText"/>
        <w:rPr>
          <w:rFonts w:cs="Arial"/>
          <w:color w:val="000000" w:themeColor="text1"/>
        </w:rPr>
      </w:pPr>
    </w:p>
    <w:p w14:paraId="20EAE020" w14:textId="77777777" w:rsidR="00606A13" w:rsidRPr="0024266D" w:rsidRDefault="00606A13" w:rsidP="00F10978">
      <w:pPr>
        <w:pStyle w:val="CommentText"/>
        <w:rPr>
          <w:rFonts w:cs="Arial"/>
          <w:b/>
        </w:rPr>
      </w:pPr>
      <w:r w:rsidRPr="0024266D">
        <w:rPr>
          <w:rFonts w:cs="Arial"/>
          <w:b/>
          <w:color w:val="000000" w:themeColor="text1"/>
          <w:szCs w:val="22"/>
        </w:rPr>
        <w:t xml:space="preserve">VERY NB:  Please include </w:t>
      </w:r>
      <w:r>
        <w:rPr>
          <w:rFonts w:cs="Arial"/>
          <w:b/>
          <w:color w:val="000000" w:themeColor="text1"/>
          <w:szCs w:val="22"/>
        </w:rPr>
        <w:t>U</w:t>
      </w:r>
      <w:r w:rsidRPr="0024266D">
        <w:rPr>
          <w:rFonts w:cs="Arial"/>
          <w:b/>
          <w:color w:val="000000" w:themeColor="text1"/>
          <w:szCs w:val="22"/>
        </w:rPr>
        <w:t xml:space="preserve">se </w:t>
      </w:r>
      <w:r>
        <w:rPr>
          <w:rFonts w:cs="Arial"/>
          <w:b/>
          <w:color w:val="000000" w:themeColor="text1"/>
          <w:szCs w:val="22"/>
        </w:rPr>
        <w:t>C</w:t>
      </w:r>
      <w:r w:rsidRPr="0024266D">
        <w:rPr>
          <w:rFonts w:cs="Arial"/>
          <w:b/>
          <w:color w:val="000000" w:themeColor="text1"/>
          <w:szCs w:val="22"/>
        </w:rPr>
        <w:t xml:space="preserve">ase </w:t>
      </w:r>
      <w:r>
        <w:rPr>
          <w:rFonts w:cs="Arial"/>
          <w:b/>
          <w:color w:val="000000" w:themeColor="text1"/>
          <w:szCs w:val="22"/>
        </w:rPr>
        <w:t>Nr</w:t>
      </w:r>
      <w:r w:rsidRPr="0024266D">
        <w:rPr>
          <w:rFonts w:cs="Arial"/>
          <w:b/>
          <w:color w:val="000000" w:themeColor="text1"/>
          <w:szCs w:val="22"/>
        </w:rPr>
        <w:t xml:space="preserve"> on the use case diagram as well</w:t>
      </w:r>
    </w:p>
  </w:comment>
  <w:comment w:id="6" w:author="Nel, Janine (Ms) (Summerstrand Campus South)" w:date="2017-04-13T09:52:00Z" w:initials="NJ((CS">
    <w:p w14:paraId="07D23393" w14:textId="3ADB48D7" w:rsidR="00606A13" w:rsidRDefault="00606A13">
      <w:pPr>
        <w:pStyle w:val="CommentText"/>
      </w:pPr>
      <w:r>
        <w:rPr>
          <w:rStyle w:val="CommentReference"/>
        </w:rPr>
        <w:annotationRef/>
      </w:r>
      <w:r>
        <w:t>Decide who will be taking responsibility for the design and development of which specific use cases.</w:t>
      </w:r>
    </w:p>
    <w:p w14:paraId="5A074C22" w14:textId="0613EF6C" w:rsidR="00606A13" w:rsidRDefault="00606A13">
      <w:pPr>
        <w:pStyle w:val="CommentText"/>
      </w:pPr>
    </w:p>
    <w:p w14:paraId="45D4A800" w14:textId="3F5E9773" w:rsidR="00606A13" w:rsidRDefault="00606A13">
      <w:pPr>
        <w:pStyle w:val="CommentText"/>
      </w:pPr>
      <w:r>
        <w:t>Each team member must have a minimum of 2 use case that ADDS/UPDATES/DELETEs from a database table</w:t>
      </w:r>
    </w:p>
  </w:comment>
  <w:comment w:id="7" w:author="Nel, Janine (Ms) (Summerstrand Campus South)" w:date="2017-04-12T11:31:00Z" w:initials="NJ((CS">
    <w:p w14:paraId="79955867" w14:textId="6E012ED6" w:rsidR="00606A13" w:rsidRDefault="00606A13">
      <w:pPr>
        <w:pStyle w:val="CommentText"/>
      </w:pPr>
      <w:r>
        <w:rPr>
          <w:rStyle w:val="CommentReference"/>
        </w:rPr>
        <w:annotationRef/>
      </w:r>
      <w:r>
        <w:t>Each team member should have a minimum of 1 report/query</w:t>
      </w:r>
    </w:p>
  </w:comment>
  <w:comment w:id="8" w:author="Nel, Janine (Ms) (Summerstrand Campus South)" w:date="2017-04-13T10:05:00Z" w:initials="NJ((CS">
    <w:p w14:paraId="26A41473" w14:textId="77777777" w:rsidR="00606A13" w:rsidRDefault="00606A13" w:rsidP="00834264">
      <w:pPr>
        <w:pStyle w:val="CommentText"/>
      </w:pPr>
      <w:r>
        <w:rPr>
          <w:rStyle w:val="CommentReference"/>
        </w:rPr>
        <w:annotationRef/>
      </w:r>
      <w:r>
        <w:t>Decide who will be taking responsibility for the design and development of which specific use cases.</w:t>
      </w:r>
    </w:p>
    <w:p w14:paraId="7FB14755" w14:textId="77777777" w:rsidR="00606A13" w:rsidRDefault="00606A13" w:rsidP="00834264">
      <w:pPr>
        <w:pStyle w:val="CommentText"/>
      </w:pPr>
    </w:p>
    <w:p w14:paraId="0D42987A" w14:textId="47FE61D5" w:rsidR="00606A13" w:rsidRDefault="00606A13" w:rsidP="00834264">
      <w:pPr>
        <w:pStyle w:val="CommentText"/>
      </w:pPr>
      <w:r>
        <w:t>Each team member must have a minimum of 2 use case that ADDS/UPDATES/DELETEs from a database table</w:t>
      </w:r>
    </w:p>
  </w:comment>
  <w:comment w:id="9" w:author="Nel, Janine (Ms) (Summerstrand Campus South)" w:date="2017-04-12T11:31:00Z" w:initials="NJ((CS">
    <w:p w14:paraId="5AD02BF6" w14:textId="77777777" w:rsidR="00606A13" w:rsidRDefault="00606A13" w:rsidP="004A4B16">
      <w:pPr>
        <w:pStyle w:val="CommentText"/>
      </w:pPr>
      <w:r>
        <w:rPr>
          <w:rStyle w:val="CommentReference"/>
        </w:rPr>
        <w:annotationRef/>
      </w:r>
      <w:r>
        <w:t>Each team member should have a minimum of 1 report/query</w:t>
      </w:r>
    </w:p>
  </w:comment>
  <w:comment w:id="10" w:author="Nel, Janine (Ms) (Summerstrand Campus South)" w:date="2017-04-13T10:06:00Z" w:initials="NJ((CS">
    <w:p w14:paraId="6D14A60A" w14:textId="77777777" w:rsidR="00606A13" w:rsidRDefault="00606A13" w:rsidP="00834264">
      <w:pPr>
        <w:pStyle w:val="CommentText"/>
      </w:pPr>
      <w:r>
        <w:rPr>
          <w:rStyle w:val="CommentReference"/>
        </w:rPr>
        <w:annotationRef/>
      </w:r>
      <w:r>
        <w:t>Decide who will be taking responsibility for the design and development of which specific use cases.</w:t>
      </w:r>
    </w:p>
    <w:p w14:paraId="4C32B57C" w14:textId="77777777" w:rsidR="00606A13" w:rsidRDefault="00606A13" w:rsidP="00834264">
      <w:pPr>
        <w:pStyle w:val="CommentText"/>
      </w:pPr>
    </w:p>
    <w:p w14:paraId="40FF4919" w14:textId="5B7F751D" w:rsidR="00606A13" w:rsidRDefault="00606A13" w:rsidP="00834264">
      <w:pPr>
        <w:pStyle w:val="CommentText"/>
      </w:pPr>
      <w:r>
        <w:t>Each team member must have a minimum of 2 use case that ADDS/UPDATES/DELETEs from a database table</w:t>
      </w:r>
    </w:p>
  </w:comment>
  <w:comment w:id="11" w:author="Nel, Janine (Ms) (Summerstrand Campus South)" w:date="2017-04-12T11:31:00Z" w:initials="NJ((CS">
    <w:p w14:paraId="40A8F2A3" w14:textId="77777777" w:rsidR="00606A13" w:rsidRDefault="00606A13" w:rsidP="004A4B16">
      <w:pPr>
        <w:pStyle w:val="CommentText"/>
      </w:pPr>
      <w:r>
        <w:rPr>
          <w:rStyle w:val="CommentReference"/>
        </w:rPr>
        <w:annotationRef/>
      </w:r>
      <w:r>
        <w:t>Each team member should have a minimum of 1 report/query</w:t>
      </w:r>
    </w:p>
  </w:comment>
  <w:comment w:id="12" w:author="Nel, Janine (Ms) (Summerstrand Campus South)" w:date="2017-04-13T10:06:00Z" w:initials="NJ((CS">
    <w:p w14:paraId="44E15FD1" w14:textId="77777777" w:rsidR="00606A13" w:rsidRDefault="00606A13" w:rsidP="006374D8">
      <w:pPr>
        <w:pStyle w:val="CommentText"/>
      </w:pPr>
      <w:r>
        <w:rPr>
          <w:rStyle w:val="CommentReference"/>
        </w:rPr>
        <w:annotationRef/>
      </w:r>
      <w:r>
        <w:t>Decide who will be taking responsibility for the design and development of which specific use cases.</w:t>
      </w:r>
    </w:p>
    <w:p w14:paraId="1525A33B" w14:textId="77777777" w:rsidR="00606A13" w:rsidRDefault="00606A13" w:rsidP="006374D8">
      <w:pPr>
        <w:pStyle w:val="CommentText"/>
      </w:pPr>
    </w:p>
    <w:p w14:paraId="5FF3BACA" w14:textId="77777777" w:rsidR="00606A13" w:rsidRDefault="00606A13" w:rsidP="006374D8">
      <w:pPr>
        <w:pStyle w:val="CommentText"/>
      </w:pPr>
      <w:r>
        <w:t>Each team member must have a minimum of 2 use case that ADDS/UPDATES/DELETEs from a database table</w:t>
      </w:r>
    </w:p>
  </w:comment>
  <w:comment w:id="13" w:author="Nel, Janine (Ms) (Summerstrand Campus South)" w:date="2017-04-12T11:31:00Z" w:initials="NJ((CS">
    <w:p w14:paraId="2451C59B" w14:textId="77777777" w:rsidR="00606A13" w:rsidRDefault="00606A13" w:rsidP="006374D8">
      <w:pPr>
        <w:pStyle w:val="CommentText"/>
      </w:pPr>
      <w:r>
        <w:rPr>
          <w:rStyle w:val="CommentReference"/>
        </w:rPr>
        <w:annotationRef/>
      </w:r>
      <w:r>
        <w:t>Each team member should have a minimum of 1 report/query</w:t>
      </w:r>
    </w:p>
  </w:comment>
  <w:comment w:id="16" w:author="Nel, Janine (Ms) (Summerstrand Campus South)" w:date="2017-04-13T10:44:00Z" w:initials="NJ((CS">
    <w:p w14:paraId="26C62904" w14:textId="7CDC34D4" w:rsidR="00606A13" w:rsidRPr="0063765E" w:rsidRDefault="00606A13" w:rsidP="0075347F">
      <w:pPr>
        <w:pStyle w:val="Bulletlist"/>
        <w:ind w:left="360"/>
        <w:jc w:val="both"/>
        <w:rPr>
          <w:color w:val="000000" w:themeColor="text1"/>
          <w:sz w:val="20"/>
          <w:szCs w:val="20"/>
        </w:rPr>
      </w:pPr>
      <w:r>
        <w:rPr>
          <w:rStyle w:val="CommentReference"/>
        </w:rPr>
        <w:annotationRef/>
      </w:r>
      <w:r w:rsidRPr="0063765E">
        <w:rPr>
          <w:color w:val="000000" w:themeColor="text1"/>
          <w:sz w:val="20"/>
          <w:szCs w:val="20"/>
        </w:rPr>
        <w:t>As a group decide on a default UI style that your screens will need to adhere to (search for style sheet ideas online)</w:t>
      </w:r>
    </w:p>
    <w:p w14:paraId="26E3B50F" w14:textId="77777777" w:rsidR="00606A13" w:rsidRPr="0063765E" w:rsidRDefault="00606A13" w:rsidP="0075347F">
      <w:pPr>
        <w:pStyle w:val="Bulletlist"/>
        <w:ind w:left="360"/>
        <w:jc w:val="both"/>
        <w:rPr>
          <w:b/>
          <w:color w:val="000000" w:themeColor="text1"/>
          <w:sz w:val="20"/>
          <w:szCs w:val="20"/>
        </w:rPr>
      </w:pPr>
    </w:p>
    <w:p w14:paraId="1B20554C" w14:textId="4122DFA6" w:rsidR="00606A13" w:rsidRPr="0063765E" w:rsidRDefault="00606A13" w:rsidP="0075347F">
      <w:pPr>
        <w:pStyle w:val="Bulletlist"/>
        <w:ind w:left="360"/>
        <w:jc w:val="both"/>
        <w:rPr>
          <w:color w:val="000000" w:themeColor="text1"/>
          <w:sz w:val="20"/>
          <w:szCs w:val="20"/>
        </w:rPr>
      </w:pPr>
      <w:r w:rsidRPr="0063765E">
        <w:rPr>
          <w:color w:val="000000" w:themeColor="text1"/>
          <w:sz w:val="20"/>
          <w:szCs w:val="20"/>
        </w:rPr>
        <w:t>Think about menu placement, font style, button placement, naming conventions, colour schemes, how error messages are handled</w:t>
      </w:r>
    </w:p>
    <w:p w14:paraId="71EAA996" w14:textId="1B86D892" w:rsidR="00606A13" w:rsidRPr="0063765E" w:rsidRDefault="00606A13" w:rsidP="0075347F">
      <w:pPr>
        <w:pStyle w:val="Bulletlist"/>
        <w:ind w:left="360"/>
        <w:jc w:val="both"/>
        <w:rPr>
          <w:color w:val="000000" w:themeColor="text1"/>
          <w:sz w:val="20"/>
          <w:szCs w:val="20"/>
        </w:rPr>
      </w:pPr>
    </w:p>
    <w:p w14:paraId="1F2F2518" w14:textId="6CF4C8AF" w:rsidR="00606A13" w:rsidRPr="0063765E" w:rsidRDefault="00606A13" w:rsidP="0075347F">
      <w:pPr>
        <w:pStyle w:val="Bulletlist"/>
        <w:ind w:left="360"/>
        <w:jc w:val="both"/>
        <w:rPr>
          <w:color w:val="000000" w:themeColor="text1"/>
          <w:sz w:val="20"/>
          <w:szCs w:val="20"/>
        </w:rPr>
      </w:pPr>
      <w:r w:rsidRPr="0063765E">
        <w:rPr>
          <w:color w:val="000000" w:themeColor="text1"/>
          <w:sz w:val="20"/>
          <w:szCs w:val="20"/>
        </w:rPr>
        <w:t>When your design are assessed we will look at the following aspects:</w:t>
      </w:r>
    </w:p>
    <w:p w14:paraId="05C3DEEF" w14:textId="7F028FE7" w:rsidR="00606A13" w:rsidRPr="0063765E" w:rsidRDefault="00606A13" w:rsidP="0075347F">
      <w:pPr>
        <w:pStyle w:val="Bulletlist"/>
        <w:ind w:left="360"/>
        <w:jc w:val="both"/>
        <w:rPr>
          <w:b/>
          <w:sz w:val="20"/>
          <w:szCs w:val="20"/>
        </w:rPr>
      </w:pPr>
    </w:p>
    <w:p w14:paraId="40EE4C54" w14:textId="77777777" w:rsidR="00606A13" w:rsidRPr="0063765E" w:rsidRDefault="00606A13" w:rsidP="0063765E">
      <w:pPr>
        <w:pStyle w:val="Bulletlist"/>
        <w:ind w:left="360"/>
        <w:jc w:val="both"/>
        <w:rPr>
          <w:b/>
          <w:color w:val="000000" w:themeColor="text1"/>
          <w:sz w:val="20"/>
          <w:szCs w:val="20"/>
        </w:rPr>
      </w:pPr>
      <w:r w:rsidRPr="0063765E">
        <w:rPr>
          <w:b/>
          <w:color w:val="000000" w:themeColor="text1"/>
          <w:sz w:val="20"/>
          <w:szCs w:val="20"/>
        </w:rPr>
        <w:t>Navigation &amp; Control</w:t>
      </w:r>
    </w:p>
    <w:p w14:paraId="10F30491" w14:textId="7491CAD1" w:rsidR="00606A13" w:rsidRPr="0063765E" w:rsidRDefault="00606A13" w:rsidP="0063765E">
      <w:pPr>
        <w:pStyle w:val="Bulletlist"/>
        <w:ind w:left="360"/>
        <w:jc w:val="both"/>
        <w:rPr>
          <w:rFonts w:eastAsia="Calibri"/>
          <w:sz w:val="20"/>
          <w:szCs w:val="20"/>
        </w:rPr>
      </w:pPr>
      <w:r w:rsidRPr="0063765E">
        <w:rPr>
          <w:rFonts w:eastAsia="Calibri"/>
          <w:sz w:val="20"/>
          <w:szCs w:val="20"/>
        </w:rPr>
        <w:t>How easy is it for the user to navigate through the system?</w:t>
      </w:r>
    </w:p>
    <w:p w14:paraId="5602DE2E" w14:textId="366FF5A3" w:rsidR="00606A13" w:rsidRPr="0063765E" w:rsidRDefault="00606A13" w:rsidP="0063765E">
      <w:pPr>
        <w:pStyle w:val="Bulletlist"/>
        <w:ind w:left="360"/>
        <w:jc w:val="both"/>
        <w:rPr>
          <w:color w:val="000000" w:themeColor="text1"/>
          <w:sz w:val="20"/>
          <w:szCs w:val="20"/>
        </w:rPr>
      </w:pPr>
      <w:r w:rsidRPr="0063765E">
        <w:rPr>
          <w:rFonts w:eastAsia="Calibri"/>
          <w:sz w:val="20"/>
          <w:szCs w:val="20"/>
        </w:rPr>
        <w:t>Have you used tabs, drop-down menus, buttons, or some other way to assist the user’s access / navigation to the functionality provided by the system?</w:t>
      </w:r>
    </w:p>
    <w:p w14:paraId="62969421" w14:textId="77777777" w:rsidR="00606A13" w:rsidRPr="0063765E" w:rsidRDefault="00606A13" w:rsidP="0063765E">
      <w:pPr>
        <w:pStyle w:val="Bulletlist"/>
        <w:ind w:left="360"/>
        <w:jc w:val="both"/>
        <w:rPr>
          <w:b/>
          <w:color w:val="000000" w:themeColor="text1"/>
          <w:sz w:val="20"/>
          <w:szCs w:val="20"/>
        </w:rPr>
      </w:pPr>
    </w:p>
    <w:p w14:paraId="47126AB2" w14:textId="6DFB73CE" w:rsidR="00606A13" w:rsidRPr="0063765E" w:rsidRDefault="00606A13" w:rsidP="0063765E">
      <w:pPr>
        <w:pStyle w:val="Bulletlist"/>
        <w:ind w:left="360"/>
        <w:jc w:val="both"/>
        <w:rPr>
          <w:b/>
          <w:color w:val="000000" w:themeColor="text1"/>
          <w:sz w:val="20"/>
          <w:szCs w:val="20"/>
        </w:rPr>
      </w:pPr>
      <w:r w:rsidRPr="0063765E">
        <w:rPr>
          <w:b/>
          <w:color w:val="000000" w:themeColor="text1"/>
          <w:sz w:val="20"/>
          <w:szCs w:val="20"/>
        </w:rPr>
        <w:t>Support for User Efficiency</w:t>
      </w:r>
    </w:p>
    <w:p w14:paraId="2893FC4B" w14:textId="11A95F91" w:rsidR="00606A13" w:rsidRPr="0063765E" w:rsidRDefault="00606A13" w:rsidP="0063765E">
      <w:pPr>
        <w:pStyle w:val="Bulletlist"/>
        <w:ind w:left="360"/>
        <w:jc w:val="both"/>
        <w:rPr>
          <w:rFonts w:eastAsia="Calibri"/>
          <w:sz w:val="20"/>
          <w:szCs w:val="20"/>
        </w:rPr>
      </w:pPr>
      <w:r w:rsidRPr="0063765E">
        <w:rPr>
          <w:rFonts w:eastAsia="Calibri"/>
          <w:sz w:val="20"/>
          <w:szCs w:val="20"/>
        </w:rPr>
        <w:t>How easy is it for the user to complete the task?</w:t>
      </w:r>
    </w:p>
    <w:p w14:paraId="5042839D" w14:textId="1E67C165" w:rsidR="00606A13" w:rsidRPr="0063765E" w:rsidRDefault="00606A13" w:rsidP="0063765E">
      <w:pPr>
        <w:pStyle w:val="Bulletlist"/>
        <w:ind w:left="360"/>
        <w:jc w:val="both"/>
        <w:rPr>
          <w:rFonts w:eastAsia="Calibri"/>
          <w:sz w:val="20"/>
          <w:szCs w:val="20"/>
        </w:rPr>
      </w:pPr>
      <w:r w:rsidRPr="0063765E">
        <w:rPr>
          <w:rFonts w:eastAsia="Calibri"/>
          <w:sz w:val="20"/>
          <w:szCs w:val="20"/>
        </w:rPr>
        <w:t>Use of sub forms, tabs, datasheet views or similar functionality</w:t>
      </w:r>
    </w:p>
    <w:p w14:paraId="22C00AFC" w14:textId="3181FF01" w:rsidR="00606A13" w:rsidRPr="0063765E" w:rsidRDefault="00606A13" w:rsidP="0063765E">
      <w:pPr>
        <w:pStyle w:val="Bulletlist"/>
        <w:ind w:left="360"/>
        <w:jc w:val="both"/>
        <w:rPr>
          <w:rFonts w:eastAsia="Calibri"/>
          <w:sz w:val="20"/>
          <w:szCs w:val="20"/>
        </w:rPr>
      </w:pPr>
      <w:r w:rsidRPr="0063765E">
        <w:rPr>
          <w:rFonts w:eastAsia="Calibri"/>
          <w:sz w:val="20"/>
          <w:szCs w:val="20"/>
        </w:rPr>
        <w:t>Relevant content should be included (not unnecessary data, but as much as possible to assist with task)</w:t>
      </w:r>
    </w:p>
    <w:p w14:paraId="3C721D12" w14:textId="7861ADBD" w:rsidR="00606A13" w:rsidRPr="0063765E" w:rsidRDefault="00606A13" w:rsidP="0063765E">
      <w:pPr>
        <w:pStyle w:val="Bulletlist"/>
        <w:ind w:left="360"/>
        <w:jc w:val="both"/>
        <w:rPr>
          <w:color w:val="000000" w:themeColor="text1"/>
          <w:sz w:val="20"/>
          <w:szCs w:val="20"/>
        </w:rPr>
      </w:pPr>
      <w:r w:rsidRPr="0063765E">
        <w:rPr>
          <w:rFonts w:eastAsia="Calibri"/>
          <w:sz w:val="20"/>
          <w:szCs w:val="20"/>
        </w:rPr>
        <w:t>Is the utility/functionality correct and all-inclusive?</w:t>
      </w:r>
    </w:p>
    <w:p w14:paraId="279324AD" w14:textId="77777777" w:rsidR="00606A13" w:rsidRPr="0063765E" w:rsidRDefault="00606A13" w:rsidP="0063765E">
      <w:pPr>
        <w:pStyle w:val="Bulletlist"/>
        <w:ind w:left="360"/>
        <w:jc w:val="both"/>
        <w:rPr>
          <w:b/>
          <w:color w:val="000000" w:themeColor="text1"/>
          <w:sz w:val="20"/>
          <w:szCs w:val="20"/>
        </w:rPr>
      </w:pPr>
    </w:p>
    <w:p w14:paraId="00D205DF" w14:textId="5B42AA7B" w:rsidR="00606A13" w:rsidRPr="0063765E" w:rsidRDefault="00606A13" w:rsidP="0063765E">
      <w:pPr>
        <w:pStyle w:val="Bulletlist"/>
        <w:ind w:left="360"/>
        <w:jc w:val="both"/>
        <w:rPr>
          <w:b/>
          <w:color w:val="000000" w:themeColor="text1"/>
          <w:sz w:val="20"/>
          <w:szCs w:val="20"/>
        </w:rPr>
      </w:pPr>
      <w:r w:rsidRPr="0063765E">
        <w:rPr>
          <w:b/>
          <w:color w:val="000000" w:themeColor="text1"/>
          <w:sz w:val="20"/>
          <w:szCs w:val="20"/>
        </w:rPr>
        <w:t>Recognition rather than recall</w:t>
      </w:r>
    </w:p>
    <w:p w14:paraId="1437F6AF" w14:textId="4773DF19" w:rsidR="00606A13" w:rsidRPr="0063765E" w:rsidRDefault="00606A13" w:rsidP="0063765E">
      <w:pPr>
        <w:pStyle w:val="Bulletlist"/>
        <w:ind w:left="360"/>
        <w:jc w:val="both"/>
        <w:rPr>
          <w:rFonts w:eastAsia="Calibri"/>
          <w:sz w:val="20"/>
          <w:szCs w:val="20"/>
        </w:rPr>
      </w:pPr>
      <w:r w:rsidRPr="0063765E">
        <w:rPr>
          <w:rFonts w:eastAsia="Calibri"/>
          <w:sz w:val="20"/>
          <w:szCs w:val="20"/>
        </w:rPr>
        <w:t>Lookups, searches, drop-down lists</w:t>
      </w:r>
    </w:p>
    <w:p w14:paraId="41FF53AB" w14:textId="77777777" w:rsidR="00606A13" w:rsidRPr="0063765E" w:rsidRDefault="00606A13" w:rsidP="0063765E">
      <w:pPr>
        <w:pStyle w:val="Bulletlist"/>
        <w:ind w:left="360"/>
        <w:jc w:val="both"/>
        <w:rPr>
          <w:rFonts w:eastAsia="Calibri"/>
          <w:sz w:val="20"/>
          <w:szCs w:val="20"/>
        </w:rPr>
      </w:pPr>
      <w:r w:rsidRPr="0063765E">
        <w:rPr>
          <w:rFonts w:eastAsia="Calibri"/>
          <w:sz w:val="20"/>
          <w:szCs w:val="20"/>
        </w:rPr>
        <w:t>Consistent screen design within subsystem</w:t>
      </w:r>
    </w:p>
    <w:p w14:paraId="7B39A005" w14:textId="1BFF1DA4" w:rsidR="00606A13" w:rsidRPr="0063765E" w:rsidRDefault="00606A13" w:rsidP="0063765E">
      <w:pPr>
        <w:pStyle w:val="Bulletlist"/>
        <w:ind w:left="360"/>
        <w:jc w:val="both"/>
        <w:rPr>
          <w:rFonts w:eastAsia="Calibri"/>
          <w:sz w:val="20"/>
          <w:szCs w:val="20"/>
        </w:rPr>
      </w:pPr>
      <w:r w:rsidRPr="0063765E">
        <w:rPr>
          <w:rFonts w:eastAsia="Calibri"/>
          <w:sz w:val="20"/>
          <w:szCs w:val="20"/>
        </w:rPr>
        <w:t>Use of buttons, controls and handling of events</w:t>
      </w:r>
    </w:p>
    <w:p w14:paraId="1B7386C6" w14:textId="77777777" w:rsidR="00606A13" w:rsidRPr="0063765E" w:rsidRDefault="00606A13" w:rsidP="0063765E">
      <w:pPr>
        <w:pStyle w:val="Bulletlist"/>
        <w:ind w:left="360"/>
        <w:jc w:val="both"/>
        <w:rPr>
          <w:b/>
          <w:color w:val="000000" w:themeColor="text1"/>
          <w:sz w:val="20"/>
          <w:szCs w:val="20"/>
        </w:rPr>
      </w:pPr>
    </w:p>
    <w:p w14:paraId="6CBCE0B1" w14:textId="3BD2A793" w:rsidR="00606A13" w:rsidRPr="0063765E" w:rsidRDefault="00606A13" w:rsidP="0063765E">
      <w:pPr>
        <w:pStyle w:val="Bulletlist"/>
        <w:ind w:left="360"/>
        <w:jc w:val="both"/>
        <w:rPr>
          <w:b/>
          <w:color w:val="000000" w:themeColor="text1"/>
          <w:sz w:val="20"/>
          <w:szCs w:val="20"/>
        </w:rPr>
      </w:pPr>
      <w:r w:rsidRPr="0063765E">
        <w:rPr>
          <w:b/>
          <w:color w:val="000000" w:themeColor="text1"/>
          <w:sz w:val="20"/>
          <w:szCs w:val="20"/>
        </w:rPr>
        <w:t>Aesthetic Design</w:t>
      </w:r>
    </w:p>
    <w:p w14:paraId="2504D054" w14:textId="02C8090B" w:rsidR="00606A13" w:rsidRPr="0063765E" w:rsidRDefault="00606A13" w:rsidP="0063765E">
      <w:pPr>
        <w:pStyle w:val="Bulletlist"/>
        <w:ind w:left="360"/>
        <w:jc w:val="both"/>
        <w:rPr>
          <w:rFonts w:eastAsia="Calibri"/>
          <w:sz w:val="20"/>
          <w:szCs w:val="20"/>
        </w:rPr>
      </w:pPr>
      <w:r w:rsidRPr="0063765E">
        <w:rPr>
          <w:rFonts w:eastAsia="Calibri"/>
          <w:sz w:val="20"/>
          <w:szCs w:val="20"/>
        </w:rPr>
        <w:t>Layout of screen elements</w:t>
      </w:r>
    </w:p>
    <w:p w14:paraId="44B8DAE4" w14:textId="6F39D9F0" w:rsidR="00606A13" w:rsidRPr="0063765E" w:rsidRDefault="00606A13" w:rsidP="0063765E">
      <w:pPr>
        <w:pStyle w:val="Bulletlist"/>
        <w:ind w:left="360"/>
        <w:jc w:val="both"/>
        <w:rPr>
          <w:rFonts w:eastAsia="Calibri"/>
          <w:sz w:val="20"/>
          <w:szCs w:val="20"/>
        </w:rPr>
      </w:pPr>
      <w:r w:rsidRPr="0063765E">
        <w:rPr>
          <w:rFonts w:eastAsia="Calibri"/>
          <w:sz w:val="20"/>
          <w:szCs w:val="20"/>
        </w:rPr>
        <w:t>Use of colour, White space (not too much, or too little)</w:t>
      </w:r>
    </w:p>
    <w:p w14:paraId="02B23566" w14:textId="493C5B36" w:rsidR="00606A13" w:rsidRPr="0063765E" w:rsidRDefault="00606A13" w:rsidP="0063765E">
      <w:pPr>
        <w:pStyle w:val="Bulletlist"/>
        <w:ind w:left="360"/>
        <w:jc w:val="both"/>
        <w:rPr>
          <w:color w:val="000000" w:themeColor="text1"/>
          <w:sz w:val="20"/>
          <w:szCs w:val="20"/>
        </w:rPr>
      </w:pPr>
      <w:r w:rsidRPr="0063765E">
        <w:rPr>
          <w:rFonts w:eastAsia="Calibri"/>
          <w:sz w:val="20"/>
          <w:szCs w:val="20"/>
        </w:rPr>
        <w:t>Avoid cluttering of screen or wasted space</w:t>
      </w:r>
    </w:p>
    <w:p w14:paraId="4B3A66EC" w14:textId="77777777" w:rsidR="00606A13" w:rsidRPr="0063765E" w:rsidRDefault="00606A13" w:rsidP="0063765E">
      <w:pPr>
        <w:pStyle w:val="Bulletlist"/>
        <w:ind w:left="360"/>
        <w:jc w:val="both"/>
        <w:rPr>
          <w:b/>
          <w:color w:val="000000" w:themeColor="text1"/>
          <w:sz w:val="20"/>
          <w:szCs w:val="20"/>
        </w:rPr>
      </w:pPr>
    </w:p>
    <w:p w14:paraId="09B731FF" w14:textId="21E78DDF" w:rsidR="00606A13" w:rsidRPr="0063765E" w:rsidRDefault="00606A13" w:rsidP="0063765E">
      <w:pPr>
        <w:pStyle w:val="Bulletlist"/>
        <w:ind w:left="360"/>
        <w:jc w:val="both"/>
        <w:rPr>
          <w:b/>
          <w:color w:val="000000" w:themeColor="text1"/>
          <w:sz w:val="20"/>
          <w:szCs w:val="20"/>
        </w:rPr>
      </w:pPr>
      <w:r w:rsidRPr="0063765E">
        <w:rPr>
          <w:b/>
          <w:color w:val="000000" w:themeColor="text1"/>
          <w:sz w:val="20"/>
          <w:szCs w:val="20"/>
        </w:rPr>
        <w:t>Error prevention / recovery</w:t>
      </w:r>
    </w:p>
    <w:p w14:paraId="1873FD86" w14:textId="647227D8" w:rsidR="00606A13" w:rsidRPr="0063765E" w:rsidRDefault="00606A13" w:rsidP="0063765E">
      <w:pPr>
        <w:pStyle w:val="Bulletlist"/>
        <w:ind w:left="360"/>
        <w:jc w:val="both"/>
        <w:rPr>
          <w:color w:val="000000" w:themeColor="text1"/>
          <w:sz w:val="20"/>
          <w:szCs w:val="20"/>
        </w:rPr>
      </w:pPr>
      <w:r w:rsidRPr="0063765E">
        <w:rPr>
          <w:rFonts w:eastAsia="Calibri"/>
          <w:sz w:val="20"/>
          <w:szCs w:val="20"/>
        </w:rPr>
        <w:t>Provide meaningful messages</w:t>
      </w:r>
    </w:p>
  </w:comment>
  <w:comment w:id="18" w:author="Nel, Janine (Ms) (Summerstrand Campus South)" w:date="2017-04-13T10:37:00Z" w:initials="NJ((CS">
    <w:p w14:paraId="1707A934" w14:textId="66D802AC" w:rsidR="00606A13" w:rsidRPr="0075347F" w:rsidRDefault="00606A13" w:rsidP="0075347F">
      <w:pPr>
        <w:pStyle w:val="CommentText"/>
        <w:jc w:val="both"/>
        <w:rPr>
          <w:rFonts w:cs="Arial"/>
          <w:sz w:val="24"/>
        </w:rPr>
      </w:pPr>
      <w:r>
        <w:rPr>
          <w:rStyle w:val="CommentReference"/>
        </w:rPr>
        <w:annotationRef/>
      </w:r>
      <w:r w:rsidRPr="0075347F">
        <w:rPr>
          <w:rFonts w:cs="Arial"/>
          <w:sz w:val="24"/>
        </w:rPr>
        <w:t xml:space="preserve"> </w:t>
      </w:r>
    </w:p>
    <w:p w14:paraId="5D93972A" w14:textId="431E6AF9" w:rsidR="00606A13" w:rsidRPr="0063765E" w:rsidRDefault="00606A13" w:rsidP="0075347F">
      <w:pPr>
        <w:pStyle w:val="CommentText"/>
        <w:jc w:val="both"/>
        <w:rPr>
          <w:rFonts w:asciiTheme="minorHAnsi" w:hAnsiTheme="minorHAnsi" w:cstheme="minorHAnsi"/>
        </w:rPr>
      </w:pPr>
      <w:r w:rsidRPr="0063765E">
        <w:rPr>
          <w:rFonts w:asciiTheme="minorHAnsi" w:hAnsiTheme="minorHAnsi" w:cstheme="minorHAnsi"/>
        </w:rPr>
        <w:t xml:space="preserve">Your designs can be paper based and then you include scanned images of the designs here </w:t>
      </w:r>
    </w:p>
    <w:p w14:paraId="00FAA9FA" w14:textId="77777777" w:rsidR="00606A13" w:rsidRPr="0063765E" w:rsidRDefault="00606A13" w:rsidP="0075347F">
      <w:pPr>
        <w:pStyle w:val="CommentText"/>
        <w:jc w:val="both"/>
        <w:rPr>
          <w:rFonts w:asciiTheme="minorHAnsi" w:hAnsiTheme="minorHAnsi" w:cstheme="minorHAnsi"/>
        </w:rPr>
      </w:pPr>
    </w:p>
    <w:p w14:paraId="47AE49D9" w14:textId="77777777" w:rsidR="00606A13" w:rsidRPr="0063765E" w:rsidRDefault="00606A13" w:rsidP="0075347F">
      <w:pPr>
        <w:pStyle w:val="CommentText"/>
        <w:jc w:val="both"/>
        <w:rPr>
          <w:rFonts w:asciiTheme="minorHAnsi" w:hAnsiTheme="minorHAnsi" w:cstheme="minorHAnsi"/>
        </w:rPr>
      </w:pPr>
      <w:r w:rsidRPr="0063765E">
        <w:rPr>
          <w:rFonts w:asciiTheme="minorHAnsi" w:hAnsiTheme="minorHAnsi" w:cstheme="minorHAnsi"/>
          <w:b/>
          <w:color w:val="FF0000"/>
        </w:rPr>
        <w:t>OR</w:t>
      </w:r>
      <w:r w:rsidRPr="0063765E">
        <w:rPr>
          <w:rFonts w:asciiTheme="minorHAnsi" w:hAnsiTheme="minorHAnsi" w:cstheme="minorHAnsi"/>
        </w:rPr>
        <w:t xml:space="preserve"> </w:t>
      </w:r>
    </w:p>
    <w:p w14:paraId="352654CD" w14:textId="0FF01B1A" w:rsidR="00606A13" w:rsidRPr="0063765E" w:rsidRDefault="00606A13" w:rsidP="0075347F">
      <w:pPr>
        <w:pStyle w:val="CommentText"/>
        <w:jc w:val="both"/>
        <w:rPr>
          <w:rFonts w:asciiTheme="minorHAnsi" w:hAnsiTheme="minorHAnsi" w:cstheme="minorHAnsi"/>
        </w:rPr>
      </w:pPr>
      <w:r w:rsidRPr="0063765E">
        <w:rPr>
          <w:rFonts w:asciiTheme="minorHAnsi" w:hAnsiTheme="minorHAnsi" w:cstheme="minorHAnsi"/>
        </w:rPr>
        <w:t>You could do the design in your chosen development environment</w:t>
      </w:r>
    </w:p>
    <w:p w14:paraId="094C5F28" w14:textId="67929944" w:rsidR="00606A13" w:rsidRPr="0063765E" w:rsidRDefault="00606A13" w:rsidP="0075347F">
      <w:pPr>
        <w:pStyle w:val="CommentText"/>
        <w:jc w:val="both"/>
        <w:rPr>
          <w:rFonts w:asciiTheme="minorHAnsi" w:hAnsiTheme="minorHAnsi" w:cstheme="minorHAnsi"/>
        </w:rPr>
      </w:pPr>
    </w:p>
    <w:p w14:paraId="7E0EC11B" w14:textId="1FA46481" w:rsidR="00606A13" w:rsidRPr="0063765E" w:rsidRDefault="00606A13" w:rsidP="0075347F">
      <w:pPr>
        <w:pStyle w:val="CommentText"/>
        <w:jc w:val="both"/>
        <w:rPr>
          <w:rFonts w:asciiTheme="minorHAnsi" w:hAnsiTheme="minorHAnsi" w:cstheme="minorHAnsi"/>
        </w:rPr>
      </w:pPr>
      <w:r w:rsidRPr="0063765E">
        <w:rPr>
          <w:rFonts w:asciiTheme="minorHAnsi" w:hAnsiTheme="minorHAnsi" w:cstheme="minorHAnsi"/>
          <w:color w:val="FF0000"/>
        </w:rPr>
        <w:t>OR</w:t>
      </w:r>
    </w:p>
    <w:p w14:paraId="00B05AFF" w14:textId="77777777" w:rsidR="00606A13" w:rsidRPr="0063765E" w:rsidRDefault="00606A13" w:rsidP="0075347F">
      <w:pPr>
        <w:pStyle w:val="CommentText"/>
        <w:jc w:val="both"/>
        <w:rPr>
          <w:rFonts w:asciiTheme="minorHAnsi" w:hAnsiTheme="minorHAnsi" w:cstheme="minorHAnsi"/>
        </w:rPr>
      </w:pPr>
    </w:p>
    <w:p w14:paraId="1E62A115" w14:textId="5A66CF2A" w:rsidR="00606A13" w:rsidRPr="0063765E" w:rsidRDefault="00606A13" w:rsidP="0075347F">
      <w:pPr>
        <w:pStyle w:val="CommentText"/>
        <w:jc w:val="both"/>
        <w:rPr>
          <w:rFonts w:asciiTheme="minorHAnsi" w:hAnsiTheme="minorHAnsi" w:cstheme="minorHAnsi"/>
        </w:rPr>
      </w:pPr>
      <w:r w:rsidRPr="0063765E">
        <w:rPr>
          <w:rFonts w:asciiTheme="minorHAnsi" w:hAnsiTheme="minorHAnsi" w:cstheme="minorHAnsi"/>
        </w:rPr>
        <w:t>you may make use of the following UI prototyping tools to assist you with your designs:</w:t>
      </w:r>
    </w:p>
    <w:p w14:paraId="5E5218FE" w14:textId="760D9803" w:rsidR="00606A13" w:rsidRPr="0063765E" w:rsidRDefault="00606A13" w:rsidP="0075347F">
      <w:pPr>
        <w:pStyle w:val="CommentText"/>
        <w:jc w:val="both"/>
        <w:rPr>
          <w:rFonts w:asciiTheme="minorHAnsi" w:hAnsiTheme="minorHAnsi" w:cstheme="minorHAnsi"/>
        </w:rPr>
      </w:pPr>
    </w:p>
    <w:p w14:paraId="028D9139" w14:textId="3C9BDCD8" w:rsidR="00606A13" w:rsidRPr="0063765E" w:rsidRDefault="00606A13" w:rsidP="0075347F">
      <w:pPr>
        <w:pStyle w:val="CommentText"/>
        <w:jc w:val="both"/>
        <w:rPr>
          <w:rFonts w:asciiTheme="minorHAnsi" w:hAnsiTheme="minorHAnsi" w:cstheme="minorHAnsi"/>
          <w:b/>
        </w:rPr>
      </w:pPr>
      <w:r w:rsidRPr="0063765E">
        <w:rPr>
          <w:rFonts w:asciiTheme="minorHAnsi" w:hAnsiTheme="minorHAnsi" w:cstheme="minorHAnsi"/>
          <w:b/>
        </w:rPr>
        <w:t>Downloadable Tools</w:t>
      </w:r>
    </w:p>
    <w:p w14:paraId="57941B47" w14:textId="7B596D1A" w:rsidR="00606A13" w:rsidRPr="0063765E" w:rsidRDefault="00606A13" w:rsidP="0075347F">
      <w:pPr>
        <w:pStyle w:val="CommentText"/>
        <w:jc w:val="both"/>
        <w:rPr>
          <w:rFonts w:asciiTheme="minorHAnsi" w:hAnsiTheme="minorHAnsi" w:cstheme="minorHAnsi"/>
          <w:lang w:val="en-ZA"/>
        </w:rPr>
      </w:pPr>
      <w:r w:rsidRPr="0063765E">
        <w:rPr>
          <w:rFonts w:asciiTheme="minorHAnsi" w:hAnsiTheme="minorHAnsi" w:cstheme="minorHAnsi"/>
        </w:rPr>
        <w:t>Balsamiq (</w:t>
      </w:r>
      <w:hyperlink r:id="rId1" w:history="1">
        <w:r w:rsidRPr="0063765E">
          <w:rPr>
            <w:rStyle w:val="Hyperlink"/>
            <w:rFonts w:asciiTheme="minorHAnsi" w:hAnsiTheme="minorHAnsi" w:cstheme="minorHAnsi"/>
          </w:rPr>
          <w:t>https://balsamiq.com</w:t>
        </w:r>
      </w:hyperlink>
      <w:r w:rsidRPr="0063765E">
        <w:rPr>
          <w:rFonts w:asciiTheme="minorHAnsi" w:hAnsiTheme="minorHAnsi" w:cstheme="minorHAnsi"/>
        </w:rPr>
        <w:t>)</w:t>
      </w:r>
    </w:p>
    <w:p w14:paraId="2F0F190D" w14:textId="3CF53281" w:rsidR="00606A13" w:rsidRPr="0063765E" w:rsidRDefault="00606A13" w:rsidP="0075347F">
      <w:pPr>
        <w:pStyle w:val="CommentText"/>
        <w:jc w:val="both"/>
        <w:rPr>
          <w:rFonts w:asciiTheme="minorHAnsi" w:hAnsiTheme="minorHAnsi" w:cstheme="minorHAnsi"/>
          <w:lang w:val="en-ZA"/>
        </w:rPr>
      </w:pPr>
      <w:r w:rsidRPr="0063765E">
        <w:rPr>
          <w:rFonts w:asciiTheme="minorHAnsi" w:hAnsiTheme="minorHAnsi" w:cstheme="minorHAnsi"/>
        </w:rPr>
        <w:t>Justinmind (</w:t>
      </w:r>
      <w:hyperlink r:id="rId2" w:history="1">
        <w:r w:rsidRPr="0063765E">
          <w:rPr>
            <w:rStyle w:val="Hyperlink"/>
            <w:rFonts w:asciiTheme="minorHAnsi" w:hAnsiTheme="minorHAnsi" w:cstheme="minorHAnsi"/>
            <w:lang w:val="en-ZA"/>
          </w:rPr>
          <w:t>http://www.justinmind.com</w:t>
        </w:r>
      </w:hyperlink>
      <w:r w:rsidRPr="0063765E">
        <w:rPr>
          <w:rFonts w:asciiTheme="minorHAnsi" w:hAnsiTheme="minorHAnsi" w:cstheme="minorHAnsi"/>
        </w:rPr>
        <w:t>)</w:t>
      </w:r>
    </w:p>
    <w:p w14:paraId="5FA753AA" w14:textId="40D4C554" w:rsidR="00606A13" w:rsidRPr="0063765E" w:rsidRDefault="00606A13" w:rsidP="0075347F">
      <w:pPr>
        <w:pStyle w:val="CommentText"/>
        <w:jc w:val="both"/>
        <w:rPr>
          <w:rFonts w:asciiTheme="minorHAnsi" w:hAnsiTheme="minorHAnsi" w:cstheme="minorHAnsi"/>
        </w:rPr>
      </w:pPr>
      <w:r w:rsidRPr="0063765E">
        <w:rPr>
          <w:rFonts w:asciiTheme="minorHAnsi" w:hAnsiTheme="minorHAnsi" w:cstheme="minorHAnsi"/>
        </w:rPr>
        <w:t>Wireframesketcher (</w:t>
      </w:r>
      <w:hyperlink r:id="rId3" w:history="1">
        <w:r w:rsidRPr="0063765E">
          <w:rPr>
            <w:rStyle w:val="Hyperlink"/>
            <w:rFonts w:asciiTheme="minorHAnsi" w:hAnsiTheme="minorHAnsi" w:cstheme="minorHAnsi"/>
            <w:lang w:val="en-ZA"/>
          </w:rPr>
          <w:t>http://wireframesketcher.com</w:t>
        </w:r>
      </w:hyperlink>
      <w:r w:rsidRPr="0063765E">
        <w:rPr>
          <w:rFonts w:asciiTheme="minorHAnsi" w:hAnsiTheme="minorHAnsi" w:cstheme="minorHAnsi"/>
        </w:rPr>
        <w:t>)</w:t>
      </w:r>
    </w:p>
    <w:p w14:paraId="3DA2F25F" w14:textId="00329645" w:rsidR="00606A13" w:rsidRPr="0063765E" w:rsidRDefault="00606A13" w:rsidP="0075347F">
      <w:pPr>
        <w:pStyle w:val="CommentText"/>
        <w:jc w:val="both"/>
        <w:rPr>
          <w:rFonts w:asciiTheme="minorHAnsi" w:hAnsiTheme="minorHAnsi" w:cstheme="minorHAnsi"/>
        </w:rPr>
      </w:pPr>
    </w:p>
    <w:p w14:paraId="2FBB8FBD" w14:textId="4DFD7CA6" w:rsidR="00606A13" w:rsidRPr="0063765E" w:rsidRDefault="00606A13" w:rsidP="0075347F">
      <w:pPr>
        <w:pStyle w:val="CommentText"/>
        <w:jc w:val="both"/>
        <w:rPr>
          <w:rFonts w:asciiTheme="minorHAnsi" w:hAnsiTheme="minorHAnsi" w:cstheme="minorHAnsi"/>
          <w:b/>
          <w:lang w:val="en-ZA"/>
        </w:rPr>
      </w:pPr>
      <w:r w:rsidRPr="0063765E">
        <w:rPr>
          <w:rFonts w:asciiTheme="minorHAnsi" w:hAnsiTheme="minorHAnsi" w:cstheme="minorHAnsi"/>
          <w:b/>
        </w:rPr>
        <w:t>Online Tools</w:t>
      </w:r>
    </w:p>
    <w:p w14:paraId="3748CBEA" w14:textId="207C4419" w:rsidR="00606A13" w:rsidRPr="0063765E" w:rsidRDefault="00606A13" w:rsidP="0075347F">
      <w:pPr>
        <w:pStyle w:val="CommentText"/>
        <w:rPr>
          <w:rFonts w:asciiTheme="minorHAnsi" w:hAnsiTheme="minorHAnsi" w:cstheme="minorHAnsi"/>
          <w:lang w:val="en-ZA"/>
        </w:rPr>
      </w:pPr>
      <w:r w:rsidRPr="0063765E">
        <w:rPr>
          <w:rFonts w:asciiTheme="minorHAnsi" w:hAnsiTheme="minorHAnsi" w:cstheme="minorHAnsi"/>
          <w:lang w:val="en-ZA"/>
        </w:rPr>
        <w:t>Fluidui (</w:t>
      </w:r>
      <w:hyperlink r:id="rId4" w:history="1">
        <w:r w:rsidRPr="0063765E">
          <w:rPr>
            <w:rStyle w:val="Hyperlink"/>
            <w:rFonts w:asciiTheme="minorHAnsi" w:hAnsiTheme="minorHAnsi" w:cstheme="minorHAnsi"/>
            <w:lang w:val="en-ZA"/>
          </w:rPr>
          <w:t>www.fluidui.com</w:t>
        </w:r>
      </w:hyperlink>
      <w:r w:rsidRPr="0063765E">
        <w:rPr>
          <w:rFonts w:asciiTheme="minorHAnsi" w:hAnsiTheme="minorHAnsi" w:cstheme="minorHAnsi"/>
        </w:rPr>
        <w:t>)</w:t>
      </w:r>
    </w:p>
    <w:p w14:paraId="308EDB94" w14:textId="56E8655A" w:rsidR="00606A13" w:rsidRPr="0063765E" w:rsidRDefault="00606A13" w:rsidP="0075347F">
      <w:pPr>
        <w:pStyle w:val="CommentText"/>
        <w:rPr>
          <w:rFonts w:asciiTheme="minorHAnsi" w:hAnsiTheme="minorHAnsi" w:cstheme="minorHAnsi"/>
          <w:lang w:val="en-ZA"/>
        </w:rPr>
      </w:pPr>
      <w:r w:rsidRPr="0063765E">
        <w:rPr>
          <w:rFonts w:asciiTheme="minorHAnsi" w:hAnsiTheme="minorHAnsi" w:cstheme="minorHAnsi"/>
          <w:lang w:val="en-ZA"/>
        </w:rPr>
        <w:t>Mockflow (</w:t>
      </w:r>
      <w:hyperlink r:id="rId5" w:history="1">
        <w:r w:rsidRPr="0063765E">
          <w:rPr>
            <w:rStyle w:val="Hyperlink"/>
            <w:rFonts w:asciiTheme="minorHAnsi" w:hAnsiTheme="minorHAnsi" w:cstheme="minorHAnsi"/>
            <w:lang w:val="en-ZA"/>
          </w:rPr>
          <w:t>www.mockflow.com</w:t>
        </w:r>
      </w:hyperlink>
      <w:r w:rsidRPr="0063765E">
        <w:rPr>
          <w:rFonts w:asciiTheme="minorHAnsi" w:hAnsiTheme="minorHAnsi" w:cstheme="minorHAnsi"/>
        </w:rPr>
        <w:t>)</w:t>
      </w:r>
    </w:p>
    <w:p w14:paraId="42742355" w14:textId="2A6F352A" w:rsidR="00606A13" w:rsidRPr="0063765E" w:rsidRDefault="00606A13" w:rsidP="0075347F">
      <w:pPr>
        <w:pStyle w:val="CommentText"/>
        <w:rPr>
          <w:rFonts w:asciiTheme="minorHAnsi" w:hAnsiTheme="minorHAnsi" w:cstheme="minorHAnsi"/>
        </w:rPr>
      </w:pPr>
    </w:p>
    <w:p w14:paraId="0757668D" w14:textId="6F8653EC" w:rsidR="00606A13" w:rsidRPr="0063765E" w:rsidRDefault="00606A13" w:rsidP="0075347F">
      <w:pPr>
        <w:pStyle w:val="CommentText"/>
        <w:rPr>
          <w:rFonts w:asciiTheme="minorHAnsi" w:hAnsiTheme="minorHAnsi" w:cstheme="minorHAnsi"/>
        </w:rPr>
      </w:pPr>
    </w:p>
    <w:p w14:paraId="5661A473" w14:textId="77777777" w:rsidR="00606A13" w:rsidRPr="0063765E" w:rsidRDefault="00606A13" w:rsidP="0075347F">
      <w:pPr>
        <w:pStyle w:val="CommentText"/>
        <w:jc w:val="both"/>
        <w:rPr>
          <w:rFonts w:asciiTheme="minorHAnsi" w:hAnsiTheme="minorHAnsi" w:cstheme="minorHAnsi"/>
        </w:rPr>
      </w:pPr>
      <w:r w:rsidRPr="0063765E">
        <w:rPr>
          <w:rFonts w:asciiTheme="minorHAnsi" w:hAnsiTheme="minorHAnsi" w:cstheme="minorHAnsi"/>
        </w:rPr>
        <w:t>Include screen snips of the design for each use case completed by each team member.  Refer to the narratives that was described in your Requirements document.  Some use cases might be designed on one UI or split over multiple designs.</w:t>
      </w:r>
    </w:p>
    <w:p w14:paraId="7AEEC6C3" w14:textId="77777777" w:rsidR="00606A13" w:rsidRPr="0063765E" w:rsidRDefault="00606A13" w:rsidP="0075347F">
      <w:pPr>
        <w:pStyle w:val="CommentText"/>
        <w:jc w:val="both"/>
        <w:rPr>
          <w:rFonts w:asciiTheme="minorHAnsi" w:hAnsiTheme="minorHAnsi" w:cstheme="minorHAnsi"/>
        </w:rPr>
      </w:pPr>
    </w:p>
    <w:p w14:paraId="6ED40E6F" w14:textId="0151D7FB" w:rsidR="00606A13" w:rsidRPr="0063765E" w:rsidRDefault="00606A13" w:rsidP="0063765E">
      <w:pPr>
        <w:pStyle w:val="CommentText"/>
        <w:jc w:val="both"/>
        <w:rPr>
          <w:rFonts w:cs="Arial"/>
          <w:sz w:val="24"/>
        </w:rPr>
      </w:pPr>
      <w:r w:rsidRPr="0063765E">
        <w:rPr>
          <w:rFonts w:asciiTheme="minorHAnsi" w:hAnsiTheme="minorHAnsi" w:cstheme="minorHAnsi"/>
        </w:rPr>
        <w:t>Make sure that you provide annotated notes to your designs</w:t>
      </w:r>
    </w:p>
  </w:comment>
  <w:comment w:id="19" w:author="Janine Nel" w:date="2019-05-13T21:31:00Z" w:initials="JN">
    <w:p w14:paraId="684689D5" w14:textId="5B806DD7" w:rsidR="00606A13" w:rsidRDefault="00606A13">
      <w:pPr>
        <w:pStyle w:val="CommentText"/>
        <w:rPr>
          <w:rFonts w:cs="Arial"/>
        </w:rPr>
      </w:pPr>
      <w:r>
        <w:rPr>
          <w:rStyle w:val="CommentReference"/>
        </w:rPr>
        <w:annotationRef/>
      </w:r>
      <w:r w:rsidRPr="0001591C">
        <w:rPr>
          <w:rFonts w:cs="Arial"/>
        </w:rPr>
        <w:t>The Analysis Use-Case Narratives are derived from the requirements business use-case narratives, which are expanded to include the use case’s typical course of events and its alternate courses</w:t>
      </w:r>
    </w:p>
    <w:p w14:paraId="6902CB29" w14:textId="269FD35C" w:rsidR="00606A13" w:rsidRDefault="00606A13">
      <w:pPr>
        <w:pStyle w:val="CommentText"/>
        <w:rPr>
          <w:rFonts w:cs="Arial"/>
        </w:rPr>
      </w:pPr>
    </w:p>
    <w:p w14:paraId="5C7C4ADC" w14:textId="70D8B839" w:rsidR="00606A13" w:rsidRDefault="00606A13">
      <w:pPr>
        <w:pStyle w:val="CommentText"/>
      </w:pPr>
      <w:r>
        <w:rPr>
          <w:rFonts w:cs="Arial"/>
        </w:rPr>
        <w:t>Update the narratives accordingly based on the feedback you received from the Requirements Document Assessment</w:t>
      </w:r>
    </w:p>
  </w:comment>
  <w:comment w:id="21" w:author="Janine Nel" w:date="2019-05-13T21:38:00Z" w:initials="JN">
    <w:p w14:paraId="7AEAE378" w14:textId="79A5C315" w:rsidR="00606A13" w:rsidRDefault="00606A13">
      <w:pPr>
        <w:pStyle w:val="CommentText"/>
      </w:pPr>
      <w:r>
        <w:rPr>
          <w:rStyle w:val="CommentReference"/>
        </w:rPr>
        <w:annotationRef/>
      </w:r>
      <w:r>
        <w:t>Include a screen design that will help the reader visualize the behavior of the use case.  Annotate / provide explanatory notes where necessary.</w:t>
      </w:r>
    </w:p>
  </w:comment>
  <w:comment w:id="23" w:author="Janine Nel" w:date="2019-05-13T21:38:00Z" w:initials="JN">
    <w:p w14:paraId="05C3D904" w14:textId="77777777" w:rsidR="00606A13" w:rsidRDefault="00606A13" w:rsidP="007935CC">
      <w:pPr>
        <w:pStyle w:val="CommentText"/>
      </w:pPr>
      <w:r>
        <w:rPr>
          <w:rStyle w:val="CommentReference"/>
        </w:rPr>
        <w:annotationRef/>
      </w:r>
      <w:r w:rsidRPr="000A62DE">
        <w:t>The behaviors of the use case if an exception or variation to the typical course occurs.</w:t>
      </w:r>
    </w:p>
  </w:comment>
  <w:comment w:id="24" w:author="Janine Nel" w:date="2019-05-13T21:38:00Z" w:initials="JN">
    <w:p w14:paraId="45691D5C" w14:textId="77777777" w:rsidR="00606A13" w:rsidRDefault="00606A13" w:rsidP="007935CC">
      <w:pPr>
        <w:pStyle w:val="CommentText"/>
      </w:pPr>
      <w:r>
        <w:rPr>
          <w:rStyle w:val="CommentReference"/>
        </w:rPr>
        <w:annotationRef/>
      </w:r>
      <w:r>
        <w:t>Include a screen design that will help the reader visualize the behavior of the use case.  Annotate / provide explanatory notes where necessary.</w:t>
      </w:r>
    </w:p>
  </w:comment>
  <w:comment w:id="26" w:author="Janine Nel" w:date="2019-05-13T21:38:00Z" w:initials="JN">
    <w:p w14:paraId="0FC3216F" w14:textId="77777777" w:rsidR="00606A13" w:rsidRDefault="00606A13" w:rsidP="007935CC">
      <w:pPr>
        <w:pStyle w:val="CommentText"/>
      </w:pPr>
      <w:r>
        <w:rPr>
          <w:rStyle w:val="CommentReference"/>
        </w:rPr>
        <w:annotationRef/>
      </w:r>
      <w:r>
        <w:t>Include a screen design that will help the reader visualize the behavior of the use case.  Annotate / provide explanatory notes where necessary.</w:t>
      </w:r>
    </w:p>
  </w:comment>
  <w:comment w:id="28" w:author="Janine Nel" w:date="2019-05-13T21:38:00Z" w:initials="JN">
    <w:p w14:paraId="50A38FB6" w14:textId="77777777" w:rsidR="00606A13" w:rsidRDefault="00606A13" w:rsidP="007935CC">
      <w:pPr>
        <w:pStyle w:val="CommentText"/>
      </w:pPr>
      <w:r>
        <w:rPr>
          <w:rStyle w:val="CommentReference"/>
        </w:rPr>
        <w:annotationRef/>
      </w:r>
      <w:r w:rsidRPr="000A62DE">
        <w:t>The behaviors of the use case if an exception or variation to the typical course occurs.</w:t>
      </w:r>
    </w:p>
  </w:comment>
  <w:comment w:id="29" w:author="Janine Nel" w:date="2019-05-13T21:38:00Z" w:initials="JN">
    <w:p w14:paraId="2DCD2B29" w14:textId="77777777" w:rsidR="00606A13" w:rsidRDefault="00606A13" w:rsidP="007935CC">
      <w:pPr>
        <w:pStyle w:val="CommentText"/>
      </w:pPr>
      <w:r>
        <w:rPr>
          <w:rStyle w:val="CommentReference"/>
        </w:rPr>
        <w:annotationRef/>
      </w:r>
      <w:r>
        <w:t>Include a screen design that will help the reader visualize the behavior of the use case.  Annotate / provide explanatory notes where necessary.</w:t>
      </w:r>
    </w:p>
  </w:comment>
  <w:comment w:id="31" w:author="Janine Nel" w:date="2019-05-13T21:38:00Z" w:initials="JN">
    <w:p w14:paraId="1C44DF6C" w14:textId="77777777" w:rsidR="00606A13" w:rsidRDefault="00606A13" w:rsidP="00E93801">
      <w:pPr>
        <w:pStyle w:val="CommentText"/>
      </w:pPr>
      <w:r>
        <w:rPr>
          <w:rStyle w:val="CommentReference"/>
        </w:rPr>
        <w:annotationRef/>
      </w:r>
      <w:r>
        <w:t>Include a screen design that will help the reader visualize the behavior of the use case.  Annotate / provide explanatory notes where necessary.</w:t>
      </w:r>
    </w:p>
  </w:comment>
  <w:comment w:id="34" w:author="Janine Nel" w:date="2019-05-13T21:38:00Z" w:initials="JN">
    <w:p w14:paraId="50581ABA" w14:textId="77777777" w:rsidR="00606A13" w:rsidRDefault="00606A13" w:rsidP="00E93801">
      <w:pPr>
        <w:pStyle w:val="CommentText"/>
      </w:pPr>
      <w:r>
        <w:rPr>
          <w:rStyle w:val="CommentReference"/>
        </w:rPr>
        <w:annotationRef/>
      </w:r>
      <w:r>
        <w:t>Include a screen design that will help the reader visualize the behavior of the use case.  Annotate / provide explanatory notes where necessary.</w:t>
      </w:r>
    </w:p>
  </w:comment>
  <w:comment w:id="36" w:author="Janine Nel" w:date="2019-05-13T21:38:00Z" w:initials="JN">
    <w:p w14:paraId="650A2C15" w14:textId="77777777" w:rsidR="00D84AE6" w:rsidRDefault="00D84AE6" w:rsidP="00D84AE6">
      <w:pPr>
        <w:pStyle w:val="CommentText"/>
      </w:pPr>
      <w:r>
        <w:rPr>
          <w:rStyle w:val="CommentReference"/>
        </w:rPr>
        <w:annotationRef/>
      </w:r>
      <w:r>
        <w:t>Include a screen design that will help the reader visualize the behavior of the use case.  Annotate / provide explanatory notes where necessary.</w:t>
      </w:r>
    </w:p>
  </w:comment>
  <w:comment w:id="38" w:author="Janine Nel" w:date="2019-05-13T21:38:00Z" w:initials="JN">
    <w:p w14:paraId="402911C0" w14:textId="77777777" w:rsidR="00606A13" w:rsidRDefault="00606A13" w:rsidP="000C3DFD">
      <w:pPr>
        <w:pStyle w:val="CommentText"/>
      </w:pPr>
      <w:r>
        <w:rPr>
          <w:rStyle w:val="CommentReference"/>
        </w:rPr>
        <w:annotationRef/>
      </w:r>
      <w:r w:rsidRPr="000A62DE">
        <w:t>The behaviors of the use case if an exception or variation to the typical course occurs.</w:t>
      </w:r>
    </w:p>
  </w:comment>
  <w:comment w:id="39" w:author="Janine Nel" w:date="2019-05-13T21:38:00Z" w:initials="JN">
    <w:p w14:paraId="029ABA9C" w14:textId="77777777" w:rsidR="00606A13" w:rsidRDefault="00606A13" w:rsidP="000C3DFD">
      <w:pPr>
        <w:pStyle w:val="CommentText"/>
      </w:pPr>
      <w:r>
        <w:rPr>
          <w:rStyle w:val="CommentReference"/>
        </w:rPr>
        <w:annotationRef/>
      </w:r>
      <w:r>
        <w:t>Include a screen design that will help the reader visualize the behavior of the use case.  Annotate / provide explanatory notes where necessary.</w:t>
      </w:r>
    </w:p>
  </w:comment>
  <w:comment w:id="41" w:author="Janine Nel" w:date="2019-05-13T21:38:00Z" w:initials="JN">
    <w:p w14:paraId="777AAFE5" w14:textId="77777777" w:rsidR="00606A13" w:rsidRDefault="00606A13" w:rsidP="002B43D3">
      <w:pPr>
        <w:pStyle w:val="CommentText"/>
      </w:pPr>
      <w:r>
        <w:rPr>
          <w:rStyle w:val="CommentReference"/>
        </w:rPr>
        <w:annotationRef/>
      </w:r>
      <w:r>
        <w:t>Include a screen design that will help the reader visualize the behavior of the use case.  Annotate / provide explanatory notes where necessary.</w:t>
      </w:r>
    </w:p>
  </w:comment>
  <w:comment w:id="43" w:author="Janine Nel" w:date="2019-05-13T21:38:00Z" w:initials="JN">
    <w:p w14:paraId="12C3C5C8" w14:textId="77777777" w:rsidR="00606A13" w:rsidRDefault="00606A13" w:rsidP="00C068C5">
      <w:pPr>
        <w:pStyle w:val="CommentText"/>
      </w:pPr>
      <w:r>
        <w:rPr>
          <w:rStyle w:val="CommentReference"/>
        </w:rPr>
        <w:annotationRef/>
      </w:r>
      <w:r w:rsidRPr="000A62DE">
        <w:t>The behaviors of the use case if an exception or variation to the typical course occurs.</w:t>
      </w:r>
    </w:p>
  </w:comment>
  <w:comment w:id="44" w:author="Janine Nel" w:date="2019-05-13T21:38:00Z" w:initials="JN">
    <w:p w14:paraId="7B875375" w14:textId="77777777" w:rsidR="00606A13" w:rsidRDefault="00606A13" w:rsidP="00C068C5">
      <w:pPr>
        <w:pStyle w:val="CommentText"/>
      </w:pPr>
      <w:r>
        <w:rPr>
          <w:rStyle w:val="CommentReference"/>
        </w:rPr>
        <w:annotationRef/>
      </w:r>
      <w:r>
        <w:t>Include a screen design that will help the reader visualize the behavior of the use case.  Annotate / provide explanatory notes where necessary.</w:t>
      </w:r>
    </w:p>
  </w:comment>
  <w:comment w:id="46" w:author="Janine Nel" w:date="2019-05-13T21:38:00Z" w:initials="JN">
    <w:p w14:paraId="27517591" w14:textId="77777777" w:rsidR="00606A13" w:rsidRDefault="00606A13" w:rsidP="00D27B0E">
      <w:pPr>
        <w:pStyle w:val="CommentText"/>
      </w:pPr>
      <w:r>
        <w:rPr>
          <w:rStyle w:val="CommentReference"/>
        </w:rPr>
        <w:annotationRef/>
      </w:r>
      <w:r>
        <w:t>Include a screen design that will help the reader visualize the behavior of the use case.  Annotate / provide explanatory notes where necessary.</w:t>
      </w:r>
    </w:p>
  </w:comment>
  <w:comment w:id="48" w:author="Janine Nel" w:date="2019-05-13T21:38:00Z" w:initials="JN">
    <w:p w14:paraId="1CF8DE9B" w14:textId="77777777" w:rsidR="00606A13" w:rsidRDefault="00606A13" w:rsidP="00413776">
      <w:pPr>
        <w:pStyle w:val="CommentText"/>
      </w:pPr>
      <w:r>
        <w:rPr>
          <w:rStyle w:val="CommentReference"/>
        </w:rPr>
        <w:annotationRef/>
      </w:r>
      <w:r>
        <w:t>Include a screen design that will help the reader visualize the behavior of the use case.  Annotate / provide explanatory notes where necessary.</w:t>
      </w:r>
    </w:p>
  </w:comment>
  <w:comment w:id="50" w:author="Janine Nel" w:date="2019-05-13T21:38:00Z" w:initials="JN">
    <w:p w14:paraId="4B5079C0" w14:textId="77777777" w:rsidR="00606A13" w:rsidRDefault="00606A13" w:rsidP="007C035D">
      <w:pPr>
        <w:pStyle w:val="CommentText"/>
      </w:pPr>
      <w:r>
        <w:rPr>
          <w:rStyle w:val="CommentReference"/>
        </w:rPr>
        <w:annotationRef/>
      </w:r>
      <w:r>
        <w:t>Include a screen design that will help the reader visualize the behavior of the use case.  Annotate / provide explanatory notes where necessary.</w:t>
      </w:r>
    </w:p>
  </w:comment>
  <w:comment w:id="52" w:author="Janine Nel" w:date="2019-05-13T21:38:00Z" w:initials="JN">
    <w:p w14:paraId="5105389D" w14:textId="77777777" w:rsidR="00606A13" w:rsidRDefault="00606A13" w:rsidP="00EE2BFF">
      <w:pPr>
        <w:pStyle w:val="CommentText"/>
      </w:pPr>
      <w:r>
        <w:rPr>
          <w:rStyle w:val="CommentReference"/>
        </w:rPr>
        <w:annotationRef/>
      </w:r>
      <w:r>
        <w:t>Include a screen design that will help the reader visualize the behavior of the use case.  Annotate / provide explanatory notes where necessary.</w:t>
      </w:r>
    </w:p>
  </w:comment>
  <w:comment w:id="54" w:author="Janine Nel" w:date="2019-05-13T21:38:00Z" w:initials="JN">
    <w:p w14:paraId="0B05C106" w14:textId="77777777" w:rsidR="00606A13" w:rsidRDefault="00606A13" w:rsidP="00EE2BFF">
      <w:pPr>
        <w:pStyle w:val="CommentText"/>
      </w:pPr>
      <w:r>
        <w:rPr>
          <w:rStyle w:val="CommentReference"/>
        </w:rPr>
        <w:annotationRef/>
      </w:r>
      <w:r>
        <w:t>Include a screen design that will help the reader visualize the behavior of the use case.  Annotate / provide explanatory notes where necessary.</w:t>
      </w:r>
    </w:p>
  </w:comment>
  <w:comment w:id="56" w:author="Janine Nel" w:date="2019-05-13T21:38:00Z" w:initials="JN">
    <w:p w14:paraId="30E240D6" w14:textId="77777777" w:rsidR="00606A13" w:rsidRDefault="00606A13" w:rsidP="00C143CD">
      <w:pPr>
        <w:pStyle w:val="CommentText"/>
      </w:pPr>
      <w:r>
        <w:rPr>
          <w:rStyle w:val="CommentReference"/>
        </w:rPr>
        <w:annotationRef/>
      </w:r>
      <w:r>
        <w:t>Include a screen design that will help the reader visualize the behavior of the use case.  Annotate / provide explanatory notes where necessary.</w:t>
      </w:r>
    </w:p>
  </w:comment>
  <w:comment w:id="60" w:author="Janine Nel" w:date="2012-04-17T06:42:00Z" w:initials="Janine">
    <w:p w14:paraId="7ED93F76" w14:textId="77777777" w:rsidR="00606A13" w:rsidRDefault="00606A13">
      <w:pPr>
        <w:pStyle w:val="CommentText"/>
      </w:pPr>
      <w:r>
        <w:rPr>
          <w:rStyle w:val="CommentReference"/>
        </w:rPr>
        <w:annotationRef/>
      </w:r>
    </w:p>
    <w:p w14:paraId="785C1D09" w14:textId="6941936A" w:rsidR="00606A13" w:rsidRDefault="00606A13" w:rsidP="00A64F09">
      <w:pPr>
        <w:jc w:val="both"/>
        <w:rPr>
          <w:rFonts w:cs="Arial"/>
        </w:rPr>
      </w:pPr>
      <w:r>
        <w:rPr>
          <w:rFonts w:cs="Arial"/>
        </w:rPr>
        <w:t>Draw a domain class diagram using UML notation</w:t>
      </w:r>
    </w:p>
    <w:p w14:paraId="00D2E1F4" w14:textId="77777777" w:rsidR="00606A13" w:rsidRPr="00A64F09" w:rsidRDefault="00606A13" w:rsidP="00A64F09">
      <w:pPr>
        <w:jc w:val="both"/>
        <w:rPr>
          <w:rFonts w:cs="Arial"/>
          <w:b/>
        </w:rPr>
      </w:pPr>
    </w:p>
    <w:p w14:paraId="1109C681" w14:textId="3458C92F" w:rsidR="00606A13" w:rsidRPr="001437E4" w:rsidRDefault="00606A13" w:rsidP="001437E4">
      <w:pPr>
        <w:jc w:val="both"/>
        <w:rPr>
          <w:rFonts w:cs="Arial"/>
        </w:rPr>
      </w:pPr>
      <w:r w:rsidRPr="00A64F09">
        <w:rPr>
          <w:rFonts w:cs="Arial"/>
        </w:rPr>
        <w:t>Multiplicity must be sh</w:t>
      </w:r>
      <w:r>
        <w:rPr>
          <w:rFonts w:cs="Arial"/>
        </w:rPr>
        <w:t>own</w:t>
      </w:r>
    </w:p>
  </w:comment>
  <w:comment w:id="63" w:author="Nel, Janine (Ms) (Summerstrand Campus South)" w:date="2017-04-13T10:12:00Z" w:initials="NJ((CS">
    <w:p w14:paraId="00B66777" w14:textId="77777777" w:rsidR="00606A13" w:rsidRDefault="00606A13">
      <w:pPr>
        <w:pStyle w:val="CommentText"/>
      </w:pPr>
      <w:r>
        <w:rPr>
          <w:rStyle w:val="CommentReference"/>
        </w:rPr>
        <w:annotationRef/>
      </w:r>
      <w:r>
        <w:t>Draw an implementation ready Entity Relationship Diagram (ERD) using UML notation</w:t>
      </w:r>
    </w:p>
    <w:p w14:paraId="5C4D812C" w14:textId="77777777" w:rsidR="00606A13" w:rsidRDefault="00606A13">
      <w:pPr>
        <w:pStyle w:val="CommentText"/>
      </w:pPr>
    </w:p>
    <w:p w14:paraId="002F37CC" w14:textId="5091694D" w:rsidR="00606A13" w:rsidRDefault="00606A13">
      <w:pPr>
        <w:pStyle w:val="CommentText"/>
      </w:pPr>
      <w:r>
        <w:t>Refer to your WRDBV notes for an explanation of this diagram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18FB2D" w15:done="0"/>
  <w15:commentEx w15:paraId="20EAE020" w15:done="0"/>
  <w15:commentEx w15:paraId="45D4A800" w15:done="0"/>
  <w15:commentEx w15:paraId="79955867" w15:done="0"/>
  <w15:commentEx w15:paraId="0D42987A" w15:done="0"/>
  <w15:commentEx w15:paraId="5AD02BF6" w15:done="0"/>
  <w15:commentEx w15:paraId="40FF4919" w15:done="0"/>
  <w15:commentEx w15:paraId="40A8F2A3" w15:done="0"/>
  <w15:commentEx w15:paraId="5FF3BACA" w15:done="0"/>
  <w15:commentEx w15:paraId="2451C59B" w15:done="0"/>
  <w15:commentEx w15:paraId="1873FD86" w15:done="0"/>
  <w15:commentEx w15:paraId="6ED40E6F" w15:done="0"/>
  <w15:commentEx w15:paraId="5C7C4ADC" w15:done="0"/>
  <w15:commentEx w15:paraId="7AEAE378" w15:done="0"/>
  <w15:commentEx w15:paraId="05C3D904" w15:done="0"/>
  <w15:commentEx w15:paraId="45691D5C" w15:done="0"/>
  <w15:commentEx w15:paraId="0FC3216F" w15:done="0"/>
  <w15:commentEx w15:paraId="50A38FB6" w15:done="0"/>
  <w15:commentEx w15:paraId="2DCD2B29" w15:done="0"/>
  <w15:commentEx w15:paraId="1C44DF6C" w15:done="0"/>
  <w15:commentEx w15:paraId="50581ABA" w15:done="0"/>
  <w15:commentEx w15:paraId="650A2C15" w15:done="0"/>
  <w15:commentEx w15:paraId="402911C0" w15:done="0"/>
  <w15:commentEx w15:paraId="029ABA9C" w15:done="0"/>
  <w15:commentEx w15:paraId="777AAFE5" w15:done="0"/>
  <w15:commentEx w15:paraId="12C3C5C8" w15:done="0"/>
  <w15:commentEx w15:paraId="7B875375" w15:done="0"/>
  <w15:commentEx w15:paraId="27517591" w15:done="0"/>
  <w15:commentEx w15:paraId="1CF8DE9B" w15:done="0"/>
  <w15:commentEx w15:paraId="4B5079C0" w15:done="0"/>
  <w15:commentEx w15:paraId="5105389D" w15:done="0"/>
  <w15:commentEx w15:paraId="0B05C106" w15:done="0"/>
  <w15:commentEx w15:paraId="30E240D6" w15:done="0"/>
  <w15:commentEx w15:paraId="1109C681" w15:done="0"/>
  <w15:commentEx w15:paraId="002F37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18FB2D" w16cid:durableId="2130EBD4"/>
  <w16cid:commentId w16cid:paraId="20EAE020" w16cid:durableId="2130EBD5"/>
  <w16cid:commentId w16cid:paraId="45D4A800" w16cid:durableId="2130EBD6"/>
  <w16cid:commentId w16cid:paraId="79955867" w16cid:durableId="2130EBD7"/>
  <w16cid:commentId w16cid:paraId="0D42987A" w16cid:durableId="2130EBD8"/>
  <w16cid:commentId w16cid:paraId="5AD02BF6" w16cid:durableId="2130EBD9"/>
  <w16cid:commentId w16cid:paraId="40FF4919" w16cid:durableId="2130EBDA"/>
  <w16cid:commentId w16cid:paraId="40A8F2A3" w16cid:durableId="2130EBDB"/>
  <w16cid:commentId w16cid:paraId="5FF3BACA" w16cid:durableId="2130EBDC"/>
  <w16cid:commentId w16cid:paraId="2451C59B" w16cid:durableId="2130EBDD"/>
  <w16cid:commentId w16cid:paraId="1873FD86" w16cid:durableId="2130EBDE"/>
  <w16cid:commentId w16cid:paraId="6ED40E6F" w16cid:durableId="2130EBDF"/>
  <w16cid:commentId w16cid:paraId="5C7C4ADC" w16cid:durableId="2130EBE0"/>
  <w16cid:commentId w16cid:paraId="7AEAE378" w16cid:durableId="2130EBE1"/>
  <w16cid:commentId w16cid:paraId="05C3D904" w16cid:durableId="2130EBE2"/>
  <w16cid:commentId w16cid:paraId="45691D5C" w16cid:durableId="2130EBE3"/>
  <w16cid:commentId w16cid:paraId="0FC3216F" w16cid:durableId="2130EBE4"/>
  <w16cid:commentId w16cid:paraId="50A38FB6" w16cid:durableId="2130EBE5"/>
  <w16cid:commentId w16cid:paraId="2DCD2B29" w16cid:durableId="2130EBE6"/>
  <w16cid:commentId w16cid:paraId="1C44DF6C" w16cid:durableId="2130EBE7"/>
  <w16cid:commentId w16cid:paraId="50581ABA" w16cid:durableId="2130EBE8"/>
  <w16cid:commentId w16cid:paraId="650A2C15" w16cid:durableId="2130FD3A"/>
  <w16cid:commentId w16cid:paraId="402911C0" w16cid:durableId="2130EBE9"/>
  <w16cid:commentId w16cid:paraId="029ABA9C" w16cid:durableId="2130EBEA"/>
  <w16cid:commentId w16cid:paraId="777AAFE5" w16cid:durableId="2130EBEB"/>
  <w16cid:commentId w16cid:paraId="12C3C5C8" w16cid:durableId="2130EBEC"/>
  <w16cid:commentId w16cid:paraId="7B875375" w16cid:durableId="2130EBED"/>
  <w16cid:commentId w16cid:paraId="27517591" w16cid:durableId="2130EBEE"/>
  <w16cid:commentId w16cid:paraId="1CF8DE9B" w16cid:durableId="2130EBEF"/>
  <w16cid:commentId w16cid:paraId="4B5079C0" w16cid:durableId="2130EBF0"/>
  <w16cid:commentId w16cid:paraId="5105389D" w16cid:durableId="2130EBF1"/>
  <w16cid:commentId w16cid:paraId="0B05C106" w16cid:durableId="2130EBF2"/>
  <w16cid:commentId w16cid:paraId="30E240D6" w16cid:durableId="2130EBF3"/>
  <w16cid:commentId w16cid:paraId="1109C681" w16cid:durableId="2130EBF4"/>
  <w16cid:commentId w16cid:paraId="002F37CC" w16cid:durableId="2130EB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9FD1FB" w14:textId="77777777" w:rsidR="00606A13" w:rsidRDefault="00606A13">
      <w:r>
        <w:separator/>
      </w:r>
    </w:p>
  </w:endnote>
  <w:endnote w:type="continuationSeparator" w:id="0">
    <w:p w14:paraId="6A97D517" w14:textId="77777777" w:rsidR="00606A13" w:rsidRDefault="00606A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4F801" w14:textId="77777777" w:rsidR="00606A13" w:rsidRDefault="00606A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BAF476" w14:textId="77777777" w:rsidR="00606A13" w:rsidRDefault="00606A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FAE92" w14:textId="1F5C9CC4" w:rsidR="00606A13" w:rsidRDefault="00606A13" w:rsidP="00A47486">
    <w:pPr>
      <w:pStyle w:val="Footer"/>
      <w:pBdr>
        <w:top w:val="single" w:sz="2" w:space="1" w:color="000000"/>
      </w:pBd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33</w:t>
    </w:r>
    <w:r>
      <w:rPr>
        <w:b/>
        <w:sz w:val="24"/>
        <w:szCs w:val="24"/>
      </w:rPr>
      <w:fldChar w:fldCharType="end"/>
    </w:r>
  </w:p>
  <w:p w14:paraId="0EA91107" w14:textId="77777777" w:rsidR="00606A13" w:rsidRPr="00DC1839" w:rsidRDefault="00606A13" w:rsidP="00A47486">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A5ADB" w14:textId="77777777" w:rsidR="00606A13" w:rsidRDefault="00606A13">
      <w:r>
        <w:separator/>
      </w:r>
    </w:p>
  </w:footnote>
  <w:footnote w:type="continuationSeparator" w:id="0">
    <w:p w14:paraId="2AAF802E" w14:textId="77777777" w:rsidR="00606A13" w:rsidRDefault="00606A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1BADC" w14:textId="77777777" w:rsidR="00606A13" w:rsidRPr="00A733E3" w:rsidRDefault="00606A13" w:rsidP="00D0286D">
    <w:pPr>
      <w:pStyle w:val="Header"/>
      <w:jc w:val="center"/>
      <w:rPr>
        <w:b/>
        <w:sz w:val="16"/>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600F"/>
    <w:multiLevelType w:val="hybridMultilevel"/>
    <w:tmpl w:val="A258A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D1D95"/>
    <w:multiLevelType w:val="hybridMultilevel"/>
    <w:tmpl w:val="15A4792A"/>
    <w:lvl w:ilvl="0" w:tplc="1C09000F">
      <w:start w:val="1"/>
      <w:numFmt w:val="decimal"/>
      <w:lvlText w:val="%1."/>
      <w:lvlJc w:val="left"/>
      <w:pPr>
        <w:ind w:left="360" w:hanging="360"/>
      </w:pPr>
      <w:rPr>
        <w:rFonts w:hint="default"/>
        <w:sz w:val="20"/>
        <w:szCs w:val="20"/>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2" w15:restartNumberingAfterBreak="0">
    <w:nsid w:val="118E2932"/>
    <w:multiLevelType w:val="hybridMultilevel"/>
    <w:tmpl w:val="D95654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994F7A"/>
    <w:multiLevelType w:val="hybridMultilevel"/>
    <w:tmpl w:val="A258A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896F38"/>
    <w:multiLevelType w:val="hybridMultilevel"/>
    <w:tmpl w:val="F8A8D048"/>
    <w:lvl w:ilvl="0" w:tplc="1C09000F">
      <w:start w:val="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9DC0C7C"/>
    <w:multiLevelType w:val="hybridMultilevel"/>
    <w:tmpl w:val="918AB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3F6D82"/>
    <w:multiLevelType w:val="hybridMultilevel"/>
    <w:tmpl w:val="918AB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3D7C77"/>
    <w:multiLevelType w:val="hybridMultilevel"/>
    <w:tmpl w:val="C2409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6C27F67"/>
    <w:multiLevelType w:val="hybridMultilevel"/>
    <w:tmpl w:val="D308586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 w15:restartNumberingAfterBreak="0">
    <w:nsid w:val="38BA719E"/>
    <w:multiLevelType w:val="hybridMultilevel"/>
    <w:tmpl w:val="A258A3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DA344C"/>
    <w:multiLevelType w:val="singleLevel"/>
    <w:tmpl w:val="8FDECAB0"/>
    <w:lvl w:ilvl="0">
      <w:start w:val="1"/>
      <w:numFmt w:val="bullet"/>
      <w:pStyle w:val="Bullet"/>
      <w:lvlText w:val=""/>
      <w:lvlJc w:val="left"/>
      <w:pPr>
        <w:tabs>
          <w:tab w:val="num" w:pos="360"/>
        </w:tabs>
        <w:ind w:left="360" w:hanging="360"/>
      </w:pPr>
      <w:rPr>
        <w:rFonts w:ascii="Symbol" w:hAnsi="Symbol" w:hint="default"/>
      </w:rPr>
    </w:lvl>
  </w:abstractNum>
  <w:abstractNum w:abstractNumId="12" w15:restartNumberingAfterBreak="0">
    <w:nsid w:val="55B43487"/>
    <w:multiLevelType w:val="multilevel"/>
    <w:tmpl w:val="498E312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5D042508"/>
    <w:multiLevelType w:val="hybridMultilevel"/>
    <w:tmpl w:val="D9BA3D34"/>
    <w:lvl w:ilvl="0" w:tplc="6BA27CCA">
      <w:start w:val="1"/>
      <w:numFmt w:val="decimal"/>
      <w:lvlText w:val="%1."/>
      <w:lvlJc w:val="left"/>
      <w:pPr>
        <w:ind w:left="144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6B99173B"/>
    <w:multiLevelType w:val="hybridMultilevel"/>
    <w:tmpl w:val="D020EB0C"/>
    <w:lvl w:ilvl="0" w:tplc="D32280F6">
      <w:start w:val="4"/>
      <w:numFmt w:val="decimal"/>
      <w:lvlText w:val="%1."/>
      <w:lvlJc w:val="left"/>
      <w:pPr>
        <w:ind w:left="144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6BB66726"/>
    <w:multiLevelType w:val="hybridMultilevel"/>
    <w:tmpl w:val="BDD40826"/>
    <w:lvl w:ilvl="0" w:tplc="6BA27CC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6D837B72"/>
    <w:multiLevelType w:val="hybridMultilevel"/>
    <w:tmpl w:val="3920E166"/>
    <w:lvl w:ilvl="0" w:tplc="1C09000F">
      <w:start w:val="1"/>
      <w:numFmt w:val="decimal"/>
      <w:lvlText w:val="%1."/>
      <w:lvlJc w:val="left"/>
      <w:pPr>
        <w:ind w:left="360" w:hanging="360"/>
      </w:pPr>
    </w:lvl>
    <w:lvl w:ilvl="1" w:tplc="1C090019">
      <w:start w:val="1"/>
      <w:numFmt w:val="decimal"/>
      <w:lvlText w:val="%2."/>
      <w:lvlJc w:val="left"/>
      <w:pPr>
        <w:tabs>
          <w:tab w:val="num" w:pos="1440"/>
        </w:tabs>
        <w:ind w:left="1440" w:hanging="360"/>
      </w:pPr>
    </w:lvl>
    <w:lvl w:ilvl="2" w:tplc="1C09001B">
      <w:start w:val="1"/>
      <w:numFmt w:val="decimal"/>
      <w:lvlText w:val="%3."/>
      <w:lvlJc w:val="left"/>
      <w:pPr>
        <w:tabs>
          <w:tab w:val="num" w:pos="2160"/>
        </w:tabs>
        <w:ind w:left="2160" w:hanging="360"/>
      </w:pPr>
    </w:lvl>
    <w:lvl w:ilvl="3" w:tplc="1C09000F">
      <w:start w:val="1"/>
      <w:numFmt w:val="decimal"/>
      <w:lvlText w:val="%4."/>
      <w:lvlJc w:val="left"/>
      <w:pPr>
        <w:tabs>
          <w:tab w:val="num" w:pos="2880"/>
        </w:tabs>
        <w:ind w:left="2880" w:hanging="360"/>
      </w:pPr>
    </w:lvl>
    <w:lvl w:ilvl="4" w:tplc="1C090019">
      <w:start w:val="1"/>
      <w:numFmt w:val="decimal"/>
      <w:lvlText w:val="%5."/>
      <w:lvlJc w:val="left"/>
      <w:pPr>
        <w:tabs>
          <w:tab w:val="num" w:pos="3600"/>
        </w:tabs>
        <w:ind w:left="3600" w:hanging="360"/>
      </w:pPr>
    </w:lvl>
    <w:lvl w:ilvl="5" w:tplc="1C09001B">
      <w:start w:val="1"/>
      <w:numFmt w:val="decimal"/>
      <w:lvlText w:val="%6."/>
      <w:lvlJc w:val="left"/>
      <w:pPr>
        <w:tabs>
          <w:tab w:val="num" w:pos="4320"/>
        </w:tabs>
        <w:ind w:left="4320" w:hanging="360"/>
      </w:pPr>
    </w:lvl>
    <w:lvl w:ilvl="6" w:tplc="1C09000F">
      <w:start w:val="1"/>
      <w:numFmt w:val="decimal"/>
      <w:lvlText w:val="%7."/>
      <w:lvlJc w:val="left"/>
      <w:pPr>
        <w:tabs>
          <w:tab w:val="num" w:pos="5040"/>
        </w:tabs>
        <w:ind w:left="5040" w:hanging="360"/>
      </w:pPr>
    </w:lvl>
    <w:lvl w:ilvl="7" w:tplc="1C090019">
      <w:start w:val="1"/>
      <w:numFmt w:val="decimal"/>
      <w:lvlText w:val="%8."/>
      <w:lvlJc w:val="left"/>
      <w:pPr>
        <w:tabs>
          <w:tab w:val="num" w:pos="5760"/>
        </w:tabs>
        <w:ind w:left="5760" w:hanging="360"/>
      </w:pPr>
    </w:lvl>
    <w:lvl w:ilvl="8" w:tplc="1C09001B">
      <w:start w:val="1"/>
      <w:numFmt w:val="decimal"/>
      <w:lvlText w:val="%9."/>
      <w:lvlJc w:val="left"/>
      <w:pPr>
        <w:tabs>
          <w:tab w:val="num" w:pos="6480"/>
        </w:tabs>
        <w:ind w:left="6480" w:hanging="360"/>
      </w:pPr>
    </w:lvl>
  </w:abstractNum>
  <w:abstractNum w:abstractNumId="17" w15:restartNumberingAfterBreak="0">
    <w:nsid w:val="6EEC35B8"/>
    <w:multiLevelType w:val="hybridMultilevel"/>
    <w:tmpl w:val="C72C74E6"/>
    <w:lvl w:ilvl="0" w:tplc="6BA27CC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7E886B2F"/>
    <w:multiLevelType w:val="hybridMultilevel"/>
    <w:tmpl w:val="150492A6"/>
    <w:lvl w:ilvl="0" w:tplc="ECF2B9EC">
      <w:start w:val="1"/>
      <w:numFmt w:val="decimal"/>
      <w:lvlText w:val="%1."/>
      <w:lvlJc w:val="left"/>
      <w:pPr>
        <w:ind w:left="764" w:hanging="360"/>
      </w:pPr>
      <w:rPr>
        <w:rFonts w:hint="default"/>
      </w:rPr>
    </w:lvl>
    <w:lvl w:ilvl="1" w:tplc="1C090019" w:tentative="1">
      <w:start w:val="1"/>
      <w:numFmt w:val="lowerLetter"/>
      <w:lvlText w:val="%2."/>
      <w:lvlJc w:val="left"/>
      <w:pPr>
        <w:ind w:left="1484" w:hanging="360"/>
      </w:pPr>
    </w:lvl>
    <w:lvl w:ilvl="2" w:tplc="1C09001B" w:tentative="1">
      <w:start w:val="1"/>
      <w:numFmt w:val="lowerRoman"/>
      <w:lvlText w:val="%3."/>
      <w:lvlJc w:val="right"/>
      <w:pPr>
        <w:ind w:left="2204" w:hanging="180"/>
      </w:pPr>
    </w:lvl>
    <w:lvl w:ilvl="3" w:tplc="1C09000F" w:tentative="1">
      <w:start w:val="1"/>
      <w:numFmt w:val="decimal"/>
      <w:lvlText w:val="%4."/>
      <w:lvlJc w:val="left"/>
      <w:pPr>
        <w:ind w:left="2924" w:hanging="360"/>
      </w:pPr>
    </w:lvl>
    <w:lvl w:ilvl="4" w:tplc="1C090019" w:tentative="1">
      <w:start w:val="1"/>
      <w:numFmt w:val="lowerLetter"/>
      <w:lvlText w:val="%5."/>
      <w:lvlJc w:val="left"/>
      <w:pPr>
        <w:ind w:left="3644" w:hanging="360"/>
      </w:pPr>
    </w:lvl>
    <w:lvl w:ilvl="5" w:tplc="1C09001B" w:tentative="1">
      <w:start w:val="1"/>
      <w:numFmt w:val="lowerRoman"/>
      <w:lvlText w:val="%6."/>
      <w:lvlJc w:val="right"/>
      <w:pPr>
        <w:ind w:left="4364" w:hanging="180"/>
      </w:pPr>
    </w:lvl>
    <w:lvl w:ilvl="6" w:tplc="1C09000F" w:tentative="1">
      <w:start w:val="1"/>
      <w:numFmt w:val="decimal"/>
      <w:lvlText w:val="%7."/>
      <w:lvlJc w:val="left"/>
      <w:pPr>
        <w:ind w:left="5084" w:hanging="360"/>
      </w:pPr>
    </w:lvl>
    <w:lvl w:ilvl="7" w:tplc="1C090019" w:tentative="1">
      <w:start w:val="1"/>
      <w:numFmt w:val="lowerLetter"/>
      <w:lvlText w:val="%8."/>
      <w:lvlJc w:val="left"/>
      <w:pPr>
        <w:ind w:left="5804" w:hanging="360"/>
      </w:pPr>
    </w:lvl>
    <w:lvl w:ilvl="8" w:tplc="1C09001B" w:tentative="1">
      <w:start w:val="1"/>
      <w:numFmt w:val="lowerRoman"/>
      <w:lvlText w:val="%9."/>
      <w:lvlJc w:val="right"/>
      <w:pPr>
        <w:ind w:left="6524" w:hanging="180"/>
      </w:pPr>
    </w:lvl>
  </w:abstractNum>
  <w:num w:numId="1">
    <w:abstractNumId w:val="12"/>
  </w:num>
  <w:num w:numId="2">
    <w:abstractNumId w:val="4"/>
  </w:num>
  <w:num w:numId="3">
    <w:abstractNumId w:val="11"/>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9"/>
  </w:num>
  <w:num w:numId="7">
    <w:abstractNumId w:val="1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
  </w:num>
  <w:num w:numId="10">
    <w:abstractNumId w:val="8"/>
  </w:num>
  <w:num w:numId="11">
    <w:abstractNumId w:val="17"/>
  </w:num>
  <w:num w:numId="12">
    <w:abstractNumId w:val="15"/>
  </w:num>
  <w:num w:numId="13">
    <w:abstractNumId w:val="0"/>
  </w:num>
  <w:num w:numId="14">
    <w:abstractNumId w:val="10"/>
  </w:num>
  <w:num w:numId="15">
    <w:abstractNumId w:val="3"/>
  </w:num>
  <w:num w:numId="16">
    <w:abstractNumId w:val="18"/>
  </w:num>
  <w:num w:numId="17">
    <w:abstractNumId w:val="5"/>
  </w:num>
  <w:num w:numId="18">
    <w:abstractNumId w:val="7"/>
  </w:num>
  <w:num w:numId="19">
    <w:abstractNumId w:val="13"/>
  </w:num>
  <w:num w:numId="20">
    <w:abstractNumId w:val="14"/>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ine Nel">
    <w15:presenceInfo w15:providerId="None" w15:userId="Janine Nel"/>
  </w15:person>
  <w15:person w15:author="Nel, Janine (Ms) (Summerstrand Campus South)">
    <w15:presenceInfo w15:providerId="AD" w15:userId="S-1-5-21-2413616896-2787633659-1573850612-1523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204"/>
    <w:rsid w:val="00002D9C"/>
    <w:rsid w:val="00006FC4"/>
    <w:rsid w:val="0001007E"/>
    <w:rsid w:val="0001591C"/>
    <w:rsid w:val="00024C8E"/>
    <w:rsid w:val="000311A9"/>
    <w:rsid w:val="0003155D"/>
    <w:rsid w:val="00033DBD"/>
    <w:rsid w:val="00040026"/>
    <w:rsid w:val="00052567"/>
    <w:rsid w:val="00055369"/>
    <w:rsid w:val="00062F71"/>
    <w:rsid w:val="00063D50"/>
    <w:rsid w:val="000644F8"/>
    <w:rsid w:val="000670D4"/>
    <w:rsid w:val="0006726C"/>
    <w:rsid w:val="00072483"/>
    <w:rsid w:val="000731BC"/>
    <w:rsid w:val="00075523"/>
    <w:rsid w:val="00075D48"/>
    <w:rsid w:val="00077350"/>
    <w:rsid w:val="000778DB"/>
    <w:rsid w:val="00077950"/>
    <w:rsid w:val="00080ED1"/>
    <w:rsid w:val="00084150"/>
    <w:rsid w:val="00093E8C"/>
    <w:rsid w:val="000A0F92"/>
    <w:rsid w:val="000A2CDE"/>
    <w:rsid w:val="000A5610"/>
    <w:rsid w:val="000A62DE"/>
    <w:rsid w:val="000A7D77"/>
    <w:rsid w:val="000B2594"/>
    <w:rsid w:val="000B2A3C"/>
    <w:rsid w:val="000C30CC"/>
    <w:rsid w:val="000C3DFD"/>
    <w:rsid w:val="000C6796"/>
    <w:rsid w:val="000C72AB"/>
    <w:rsid w:val="000D0F28"/>
    <w:rsid w:val="000D3A97"/>
    <w:rsid w:val="000D40A2"/>
    <w:rsid w:val="000E2EEF"/>
    <w:rsid w:val="000E6336"/>
    <w:rsid w:val="00116F0A"/>
    <w:rsid w:val="00121CC5"/>
    <w:rsid w:val="001252A7"/>
    <w:rsid w:val="0013103C"/>
    <w:rsid w:val="0013642E"/>
    <w:rsid w:val="0014039B"/>
    <w:rsid w:val="0014167A"/>
    <w:rsid w:val="001422D8"/>
    <w:rsid w:val="001437E4"/>
    <w:rsid w:val="0014587A"/>
    <w:rsid w:val="001569E8"/>
    <w:rsid w:val="00156C3C"/>
    <w:rsid w:val="00171821"/>
    <w:rsid w:val="00172B61"/>
    <w:rsid w:val="0018290E"/>
    <w:rsid w:val="00183882"/>
    <w:rsid w:val="00184113"/>
    <w:rsid w:val="00194EF7"/>
    <w:rsid w:val="00195571"/>
    <w:rsid w:val="001A2559"/>
    <w:rsid w:val="001A55E6"/>
    <w:rsid w:val="001B06D1"/>
    <w:rsid w:val="001B2735"/>
    <w:rsid w:val="001B3945"/>
    <w:rsid w:val="001B71D9"/>
    <w:rsid w:val="001C2D8A"/>
    <w:rsid w:val="001C4818"/>
    <w:rsid w:val="001C4D72"/>
    <w:rsid w:val="001D1D6C"/>
    <w:rsid w:val="001E4DE2"/>
    <w:rsid w:val="001E6665"/>
    <w:rsid w:val="001F56BD"/>
    <w:rsid w:val="001F7C2E"/>
    <w:rsid w:val="00212175"/>
    <w:rsid w:val="002124E5"/>
    <w:rsid w:val="00216E76"/>
    <w:rsid w:val="00217602"/>
    <w:rsid w:val="00222718"/>
    <w:rsid w:val="002236D3"/>
    <w:rsid w:val="00225517"/>
    <w:rsid w:val="00227496"/>
    <w:rsid w:val="00227788"/>
    <w:rsid w:val="00230FBB"/>
    <w:rsid w:val="00231F54"/>
    <w:rsid w:val="00233648"/>
    <w:rsid w:val="0023425E"/>
    <w:rsid w:val="00242448"/>
    <w:rsid w:val="0024266D"/>
    <w:rsid w:val="00246AC2"/>
    <w:rsid w:val="00251F57"/>
    <w:rsid w:val="00261770"/>
    <w:rsid w:val="00263726"/>
    <w:rsid w:val="00265504"/>
    <w:rsid w:val="00265D51"/>
    <w:rsid w:val="002772CF"/>
    <w:rsid w:val="002803C7"/>
    <w:rsid w:val="00283C1D"/>
    <w:rsid w:val="0028684F"/>
    <w:rsid w:val="002873A4"/>
    <w:rsid w:val="00290BB6"/>
    <w:rsid w:val="002934C8"/>
    <w:rsid w:val="002B363B"/>
    <w:rsid w:val="002B438E"/>
    <w:rsid w:val="002B43D3"/>
    <w:rsid w:val="002B5288"/>
    <w:rsid w:val="002C4EAB"/>
    <w:rsid w:val="002C6C08"/>
    <w:rsid w:val="002D33C4"/>
    <w:rsid w:val="002D42C3"/>
    <w:rsid w:val="002D5392"/>
    <w:rsid w:val="002D564A"/>
    <w:rsid w:val="002D6BBD"/>
    <w:rsid w:val="002E13C6"/>
    <w:rsid w:val="002E1D48"/>
    <w:rsid w:val="002E6B63"/>
    <w:rsid w:val="002F6129"/>
    <w:rsid w:val="0030158B"/>
    <w:rsid w:val="00306E75"/>
    <w:rsid w:val="00322F56"/>
    <w:rsid w:val="00327AF8"/>
    <w:rsid w:val="00337B10"/>
    <w:rsid w:val="00344F59"/>
    <w:rsid w:val="0035632B"/>
    <w:rsid w:val="0035664F"/>
    <w:rsid w:val="00356B53"/>
    <w:rsid w:val="00362DB4"/>
    <w:rsid w:val="00362EF4"/>
    <w:rsid w:val="00372E66"/>
    <w:rsid w:val="00373993"/>
    <w:rsid w:val="00375E57"/>
    <w:rsid w:val="003835C0"/>
    <w:rsid w:val="00383E33"/>
    <w:rsid w:val="00386837"/>
    <w:rsid w:val="00390F9F"/>
    <w:rsid w:val="00392A66"/>
    <w:rsid w:val="0039432F"/>
    <w:rsid w:val="0039523B"/>
    <w:rsid w:val="003966CD"/>
    <w:rsid w:val="003A0704"/>
    <w:rsid w:val="003A1498"/>
    <w:rsid w:val="003A1636"/>
    <w:rsid w:val="003A7189"/>
    <w:rsid w:val="003B4F48"/>
    <w:rsid w:val="003B4FA8"/>
    <w:rsid w:val="003D02FE"/>
    <w:rsid w:val="003D3742"/>
    <w:rsid w:val="003F4613"/>
    <w:rsid w:val="003F6175"/>
    <w:rsid w:val="00402165"/>
    <w:rsid w:val="00413776"/>
    <w:rsid w:val="00417E2E"/>
    <w:rsid w:val="00424139"/>
    <w:rsid w:val="00435758"/>
    <w:rsid w:val="004378FC"/>
    <w:rsid w:val="004448A8"/>
    <w:rsid w:val="00453E31"/>
    <w:rsid w:val="004617FC"/>
    <w:rsid w:val="00465233"/>
    <w:rsid w:val="004656E5"/>
    <w:rsid w:val="00475AB7"/>
    <w:rsid w:val="004766BB"/>
    <w:rsid w:val="0048046A"/>
    <w:rsid w:val="00481E95"/>
    <w:rsid w:val="0048263F"/>
    <w:rsid w:val="00490341"/>
    <w:rsid w:val="004918F6"/>
    <w:rsid w:val="00494304"/>
    <w:rsid w:val="004A050F"/>
    <w:rsid w:val="004A36A8"/>
    <w:rsid w:val="004A4B16"/>
    <w:rsid w:val="004A7483"/>
    <w:rsid w:val="004B1B57"/>
    <w:rsid w:val="004B2142"/>
    <w:rsid w:val="004C1D6D"/>
    <w:rsid w:val="004C2641"/>
    <w:rsid w:val="004C4A05"/>
    <w:rsid w:val="004C5C19"/>
    <w:rsid w:val="004C6BA4"/>
    <w:rsid w:val="004C70FD"/>
    <w:rsid w:val="004D1DC0"/>
    <w:rsid w:val="004E7468"/>
    <w:rsid w:val="004F6761"/>
    <w:rsid w:val="00505410"/>
    <w:rsid w:val="00507507"/>
    <w:rsid w:val="00507C70"/>
    <w:rsid w:val="0051064D"/>
    <w:rsid w:val="005111D0"/>
    <w:rsid w:val="00520B4B"/>
    <w:rsid w:val="005272F4"/>
    <w:rsid w:val="00527697"/>
    <w:rsid w:val="0053002E"/>
    <w:rsid w:val="005351A1"/>
    <w:rsid w:val="005373EC"/>
    <w:rsid w:val="005410A6"/>
    <w:rsid w:val="005421BA"/>
    <w:rsid w:val="005509F0"/>
    <w:rsid w:val="00551429"/>
    <w:rsid w:val="0055645E"/>
    <w:rsid w:val="00564476"/>
    <w:rsid w:val="005646D6"/>
    <w:rsid w:val="0056758E"/>
    <w:rsid w:val="00575EE7"/>
    <w:rsid w:val="00594332"/>
    <w:rsid w:val="005968E5"/>
    <w:rsid w:val="005A12C3"/>
    <w:rsid w:val="005A1738"/>
    <w:rsid w:val="005A362C"/>
    <w:rsid w:val="005B64B3"/>
    <w:rsid w:val="005C0782"/>
    <w:rsid w:val="005C0E70"/>
    <w:rsid w:val="005C57EC"/>
    <w:rsid w:val="005D17E1"/>
    <w:rsid w:val="005D3FC1"/>
    <w:rsid w:val="005D55F2"/>
    <w:rsid w:val="005E1989"/>
    <w:rsid w:val="005E2126"/>
    <w:rsid w:val="005F1A67"/>
    <w:rsid w:val="006019C8"/>
    <w:rsid w:val="00602807"/>
    <w:rsid w:val="00603751"/>
    <w:rsid w:val="00603C95"/>
    <w:rsid w:val="00606A13"/>
    <w:rsid w:val="006105C9"/>
    <w:rsid w:val="00617A07"/>
    <w:rsid w:val="006240A1"/>
    <w:rsid w:val="00626C60"/>
    <w:rsid w:val="00627C30"/>
    <w:rsid w:val="006374D8"/>
    <w:rsid w:val="0063765E"/>
    <w:rsid w:val="006470E3"/>
    <w:rsid w:val="006513E8"/>
    <w:rsid w:val="00652AD3"/>
    <w:rsid w:val="00652BE4"/>
    <w:rsid w:val="00660516"/>
    <w:rsid w:val="00661F97"/>
    <w:rsid w:val="00663204"/>
    <w:rsid w:val="00663390"/>
    <w:rsid w:val="006642DF"/>
    <w:rsid w:val="006718B9"/>
    <w:rsid w:val="00674B9E"/>
    <w:rsid w:val="0068283F"/>
    <w:rsid w:val="00683BDA"/>
    <w:rsid w:val="006856D3"/>
    <w:rsid w:val="0069049A"/>
    <w:rsid w:val="00695F11"/>
    <w:rsid w:val="00697D1E"/>
    <w:rsid w:val="006A1270"/>
    <w:rsid w:val="006B01C8"/>
    <w:rsid w:val="006B43B4"/>
    <w:rsid w:val="006B6A9C"/>
    <w:rsid w:val="006D0220"/>
    <w:rsid w:val="006D5004"/>
    <w:rsid w:val="006D53EE"/>
    <w:rsid w:val="006E1B3D"/>
    <w:rsid w:val="006E26A9"/>
    <w:rsid w:val="006E460E"/>
    <w:rsid w:val="006F03F5"/>
    <w:rsid w:val="006F630B"/>
    <w:rsid w:val="00711285"/>
    <w:rsid w:val="00711B3F"/>
    <w:rsid w:val="00716F93"/>
    <w:rsid w:val="00724151"/>
    <w:rsid w:val="007400EE"/>
    <w:rsid w:val="00741385"/>
    <w:rsid w:val="00741925"/>
    <w:rsid w:val="00744DEC"/>
    <w:rsid w:val="007456C6"/>
    <w:rsid w:val="007462B0"/>
    <w:rsid w:val="00753386"/>
    <w:rsid w:val="0075347F"/>
    <w:rsid w:val="00761842"/>
    <w:rsid w:val="00765F37"/>
    <w:rsid w:val="007675D8"/>
    <w:rsid w:val="0077298B"/>
    <w:rsid w:val="007845AF"/>
    <w:rsid w:val="007935CC"/>
    <w:rsid w:val="007A30FB"/>
    <w:rsid w:val="007A614D"/>
    <w:rsid w:val="007A7438"/>
    <w:rsid w:val="007B661D"/>
    <w:rsid w:val="007C035D"/>
    <w:rsid w:val="007D4E19"/>
    <w:rsid w:val="007D700A"/>
    <w:rsid w:val="007E1866"/>
    <w:rsid w:val="007E6D49"/>
    <w:rsid w:val="007F05FE"/>
    <w:rsid w:val="007F119A"/>
    <w:rsid w:val="007F2EC4"/>
    <w:rsid w:val="008039AC"/>
    <w:rsid w:val="008132E2"/>
    <w:rsid w:val="008152E8"/>
    <w:rsid w:val="008179B3"/>
    <w:rsid w:val="00824E43"/>
    <w:rsid w:val="008276D9"/>
    <w:rsid w:val="00831918"/>
    <w:rsid w:val="00834264"/>
    <w:rsid w:val="00842713"/>
    <w:rsid w:val="0084514C"/>
    <w:rsid w:val="008465A8"/>
    <w:rsid w:val="008473D7"/>
    <w:rsid w:val="00852753"/>
    <w:rsid w:val="008567A5"/>
    <w:rsid w:val="00861800"/>
    <w:rsid w:val="00864225"/>
    <w:rsid w:val="008646F6"/>
    <w:rsid w:val="008769A9"/>
    <w:rsid w:val="008769EF"/>
    <w:rsid w:val="00883299"/>
    <w:rsid w:val="0088693C"/>
    <w:rsid w:val="00890690"/>
    <w:rsid w:val="0089088F"/>
    <w:rsid w:val="008954F5"/>
    <w:rsid w:val="008A0A9F"/>
    <w:rsid w:val="008A1DE4"/>
    <w:rsid w:val="008A23C9"/>
    <w:rsid w:val="008A6712"/>
    <w:rsid w:val="008A73E6"/>
    <w:rsid w:val="008A74BA"/>
    <w:rsid w:val="008B00D9"/>
    <w:rsid w:val="008B1E3E"/>
    <w:rsid w:val="008B493D"/>
    <w:rsid w:val="008B5196"/>
    <w:rsid w:val="008C0457"/>
    <w:rsid w:val="008C242A"/>
    <w:rsid w:val="008C5BFE"/>
    <w:rsid w:val="008E1BD5"/>
    <w:rsid w:val="008E56EF"/>
    <w:rsid w:val="008E60A4"/>
    <w:rsid w:val="008E7A27"/>
    <w:rsid w:val="008F055A"/>
    <w:rsid w:val="00901624"/>
    <w:rsid w:val="0090571D"/>
    <w:rsid w:val="00910FEC"/>
    <w:rsid w:val="00912FD9"/>
    <w:rsid w:val="00915408"/>
    <w:rsid w:val="00915FB4"/>
    <w:rsid w:val="00921287"/>
    <w:rsid w:val="00926853"/>
    <w:rsid w:val="00930C78"/>
    <w:rsid w:val="00931A38"/>
    <w:rsid w:val="00940155"/>
    <w:rsid w:val="00940339"/>
    <w:rsid w:val="00951835"/>
    <w:rsid w:val="00954AF9"/>
    <w:rsid w:val="009571CB"/>
    <w:rsid w:val="00960EE0"/>
    <w:rsid w:val="00963C62"/>
    <w:rsid w:val="009707C5"/>
    <w:rsid w:val="00970F66"/>
    <w:rsid w:val="00971954"/>
    <w:rsid w:val="00971A0B"/>
    <w:rsid w:val="009767AE"/>
    <w:rsid w:val="009938AB"/>
    <w:rsid w:val="009A0565"/>
    <w:rsid w:val="009A2B15"/>
    <w:rsid w:val="009A6C54"/>
    <w:rsid w:val="009A77D0"/>
    <w:rsid w:val="009B79B9"/>
    <w:rsid w:val="009D0637"/>
    <w:rsid w:val="009D1E34"/>
    <w:rsid w:val="009E0B38"/>
    <w:rsid w:val="009E1035"/>
    <w:rsid w:val="009F23F0"/>
    <w:rsid w:val="009F3A04"/>
    <w:rsid w:val="009F6094"/>
    <w:rsid w:val="009F6218"/>
    <w:rsid w:val="009F7553"/>
    <w:rsid w:val="00A17E8B"/>
    <w:rsid w:val="00A2386F"/>
    <w:rsid w:val="00A30BBF"/>
    <w:rsid w:val="00A31A58"/>
    <w:rsid w:val="00A31CBF"/>
    <w:rsid w:val="00A425EC"/>
    <w:rsid w:val="00A42BCF"/>
    <w:rsid w:val="00A440A0"/>
    <w:rsid w:val="00A45783"/>
    <w:rsid w:val="00A46894"/>
    <w:rsid w:val="00A47486"/>
    <w:rsid w:val="00A47D49"/>
    <w:rsid w:val="00A531C0"/>
    <w:rsid w:val="00A531C3"/>
    <w:rsid w:val="00A5561A"/>
    <w:rsid w:val="00A565E1"/>
    <w:rsid w:val="00A571B2"/>
    <w:rsid w:val="00A610B7"/>
    <w:rsid w:val="00A63D1E"/>
    <w:rsid w:val="00A64F09"/>
    <w:rsid w:val="00A704BB"/>
    <w:rsid w:val="00A733E3"/>
    <w:rsid w:val="00A74D14"/>
    <w:rsid w:val="00A75CB0"/>
    <w:rsid w:val="00A80612"/>
    <w:rsid w:val="00A93055"/>
    <w:rsid w:val="00A9456C"/>
    <w:rsid w:val="00AA19FC"/>
    <w:rsid w:val="00AA75EC"/>
    <w:rsid w:val="00AA794B"/>
    <w:rsid w:val="00AB38D6"/>
    <w:rsid w:val="00AB4613"/>
    <w:rsid w:val="00AB4725"/>
    <w:rsid w:val="00AB5758"/>
    <w:rsid w:val="00AC3798"/>
    <w:rsid w:val="00AF28A9"/>
    <w:rsid w:val="00AF43DA"/>
    <w:rsid w:val="00AF4EEA"/>
    <w:rsid w:val="00AF7618"/>
    <w:rsid w:val="00B00183"/>
    <w:rsid w:val="00B033F3"/>
    <w:rsid w:val="00B118C0"/>
    <w:rsid w:val="00B120AE"/>
    <w:rsid w:val="00B17DDE"/>
    <w:rsid w:val="00B241AA"/>
    <w:rsid w:val="00B25572"/>
    <w:rsid w:val="00B2617F"/>
    <w:rsid w:val="00B3043A"/>
    <w:rsid w:val="00B5147F"/>
    <w:rsid w:val="00B67E49"/>
    <w:rsid w:val="00B75410"/>
    <w:rsid w:val="00B76273"/>
    <w:rsid w:val="00B803CE"/>
    <w:rsid w:val="00B81786"/>
    <w:rsid w:val="00B82020"/>
    <w:rsid w:val="00B82A9D"/>
    <w:rsid w:val="00B877FA"/>
    <w:rsid w:val="00B939FB"/>
    <w:rsid w:val="00BA4079"/>
    <w:rsid w:val="00BA4A8C"/>
    <w:rsid w:val="00BA728C"/>
    <w:rsid w:val="00BB3230"/>
    <w:rsid w:val="00BC030C"/>
    <w:rsid w:val="00BC4059"/>
    <w:rsid w:val="00BD06D9"/>
    <w:rsid w:val="00BD1E2F"/>
    <w:rsid w:val="00BD2E07"/>
    <w:rsid w:val="00BD59C9"/>
    <w:rsid w:val="00BE7506"/>
    <w:rsid w:val="00BF0219"/>
    <w:rsid w:val="00BF7E92"/>
    <w:rsid w:val="00C0203D"/>
    <w:rsid w:val="00C0213E"/>
    <w:rsid w:val="00C068C5"/>
    <w:rsid w:val="00C143CD"/>
    <w:rsid w:val="00C26249"/>
    <w:rsid w:val="00C27667"/>
    <w:rsid w:val="00C3371A"/>
    <w:rsid w:val="00C34AAE"/>
    <w:rsid w:val="00C4352B"/>
    <w:rsid w:val="00C4743C"/>
    <w:rsid w:val="00C51A60"/>
    <w:rsid w:val="00C52390"/>
    <w:rsid w:val="00C52732"/>
    <w:rsid w:val="00C62497"/>
    <w:rsid w:val="00C755A0"/>
    <w:rsid w:val="00C7679E"/>
    <w:rsid w:val="00C76BAB"/>
    <w:rsid w:val="00C805B3"/>
    <w:rsid w:val="00C81401"/>
    <w:rsid w:val="00C84A0F"/>
    <w:rsid w:val="00C95630"/>
    <w:rsid w:val="00CA4CC1"/>
    <w:rsid w:val="00CB22FB"/>
    <w:rsid w:val="00CB6486"/>
    <w:rsid w:val="00CC3379"/>
    <w:rsid w:val="00CC42EF"/>
    <w:rsid w:val="00CC59B3"/>
    <w:rsid w:val="00CD25F4"/>
    <w:rsid w:val="00CD738A"/>
    <w:rsid w:val="00CD7F30"/>
    <w:rsid w:val="00D0286D"/>
    <w:rsid w:val="00D0658C"/>
    <w:rsid w:val="00D0674F"/>
    <w:rsid w:val="00D115DE"/>
    <w:rsid w:val="00D140F3"/>
    <w:rsid w:val="00D16A3F"/>
    <w:rsid w:val="00D2091A"/>
    <w:rsid w:val="00D25082"/>
    <w:rsid w:val="00D27B0E"/>
    <w:rsid w:val="00D4174B"/>
    <w:rsid w:val="00D5125D"/>
    <w:rsid w:val="00D515FE"/>
    <w:rsid w:val="00D569A9"/>
    <w:rsid w:val="00D6355E"/>
    <w:rsid w:val="00D64AB4"/>
    <w:rsid w:val="00D7046C"/>
    <w:rsid w:val="00D7351B"/>
    <w:rsid w:val="00D738DD"/>
    <w:rsid w:val="00D76606"/>
    <w:rsid w:val="00D84051"/>
    <w:rsid w:val="00D84AE6"/>
    <w:rsid w:val="00D860B3"/>
    <w:rsid w:val="00D86D63"/>
    <w:rsid w:val="00D90196"/>
    <w:rsid w:val="00D94B8B"/>
    <w:rsid w:val="00D956CB"/>
    <w:rsid w:val="00D96067"/>
    <w:rsid w:val="00D973DC"/>
    <w:rsid w:val="00DA02CE"/>
    <w:rsid w:val="00DA3485"/>
    <w:rsid w:val="00DB1365"/>
    <w:rsid w:val="00DC1839"/>
    <w:rsid w:val="00DC376B"/>
    <w:rsid w:val="00DD253A"/>
    <w:rsid w:val="00DD55CF"/>
    <w:rsid w:val="00DD7A31"/>
    <w:rsid w:val="00DE033C"/>
    <w:rsid w:val="00DE569C"/>
    <w:rsid w:val="00DE7367"/>
    <w:rsid w:val="00DF09E8"/>
    <w:rsid w:val="00DF5003"/>
    <w:rsid w:val="00E04A11"/>
    <w:rsid w:val="00E05BA3"/>
    <w:rsid w:val="00E11926"/>
    <w:rsid w:val="00E30AC2"/>
    <w:rsid w:val="00E31DAE"/>
    <w:rsid w:val="00E35367"/>
    <w:rsid w:val="00E354F6"/>
    <w:rsid w:val="00E37DB8"/>
    <w:rsid w:val="00E42224"/>
    <w:rsid w:val="00E56B86"/>
    <w:rsid w:val="00E60AD8"/>
    <w:rsid w:val="00E60E5F"/>
    <w:rsid w:val="00E64CE4"/>
    <w:rsid w:val="00E67838"/>
    <w:rsid w:val="00E83AB9"/>
    <w:rsid w:val="00E83C5E"/>
    <w:rsid w:val="00E9144B"/>
    <w:rsid w:val="00E9192E"/>
    <w:rsid w:val="00E93801"/>
    <w:rsid w:val="00E93987"/>
    <w:rsid w:val="00EA1E36"/>
    <w:rsid w:val="00EB67DD"/>
    <w:rsid w:val="00EC34EA"/>
    <w:rsid w:val="00EC6B08"/>
    <w:rsid w:val="00ED175F"/>
    <w:rsid w:val="00EE26C5"/>
    <w:rsid w:val="00EE2BFF"/>
    <w:rsid w:val="00F012F3"/>
    <w:rsid w:val="00F01BDA"/>
    <w:rsid w:val="00F05634"/>
    <w:rsid w:val="00F10978"/>
    <w:rsid w:val="00F23BA3"/>
    <w:rsid w:val="00F2608C"/>
    <w:rsid w:val="00F27B3B"/>
    <w:rsid w:val="00F34CA0"/>
    <w:rsid w:val="00F43CF3"/>
    <w:rsid w:val="00F43DED"/>
    <w:rsid w:val="00F46794"/>
    <w:rsid w:val="00F47DA0"/>
    <w:rsid w:val="00F51BD3"/>
    <w:rsid w:val="00F545A8"/>
    <w:rsid w:val="00F57C78"/>
    <w:rsid w:val="00F6153F"/>
    <w:rsid w:val="00F6180C"/>
    <w:rsid w:val="00F61DD2"/>
    <w:rsid w:val="00F6357F"/>
    <w:rsid w:val="00F64CB8"/>
    <w:rsid w:val="00F677E1"/>
    <w:rsid w:val="00F73085"/>
    <w:rsid w:val="00F73278"/>
    <w:rsid w:val="00F92B09"/>
    <w:rsid w:val="00F93E93"/>
    <w:rsid w:val="00F96D6A"/>
    <w:rsid w:val="00FA24FF"/>
    <w:rsid w:val="00FA7390"/>
    <w:rsid w:val="00FC476F"/>
    <w:rsid w:val="00FE2175"/>
    <w:rsid w:val="00FE47FE"/>
    <w:rsid w:val="00FE5AF4"/>
    <w:rsid w:val="00FF25E0"/>
    <w:rsid w:val="00FF668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B4194E3"/>
  <w15:docId w15:val="{CE9A2AEA-EA44-4DF3-A199-1E4E6943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lang w:val="en-US" w:eastAsia="en-US"/>
    </w:rPr>
  </w:style>
  <w:style w:type="paragraph" w:styleId="Heading1">
    <w:name w:val="heading 1"/>
    <w:basedOn w:val="Normal"/>
    <w:next w:val="Normal"/>
    <w:qFormat/>
    <w:rsid w:val="00744DEC"/>
    <w:pPr>
      <w:keepNext/>
      <w:numPr>
        <w:numId w:val="1"/>
      </w:numPr>
      <w:spacing w:before="240" w:after="120"/>
      <w:outlineLvl w:val="0"/>
    </w:pPr>
    <w:rPr>
      <w:rFonts w:cs="Arial"/>
      <w:b/>
      <w:bCs/>
      <w:kern w:val="32"/>
      <w:sz w:val="26"/>
      <w:szCs w:val="26"/>
    </w:rPr>
  </w:style>
  <w:style w:type="paragraph" w:styleId="Heading2">
    <w:name w:val="heading 2"/>
    <w:basedOn w:val="Normal"/>
    <w:next w:val="Normal"/>
    <w:qFormat/>
    <w:rsid w:val="00744DEC"/>
    <w:pPr>
      <w:keepNext/>
      <w:numPr>
        <w:ilvl w:val="1"/>
        <w:numId w:val="1"/>
      </w:numPr>
      <w:spacing w:before="240" w:after="240"/>
      <w:outlineLvl w:val="1"/>
    </w:pPr>
    <w:rPr>
      <w:rFonts w:cs="Arial"/>
      <w:b/>
      <w:bCs/>
      <w:iCs/>
      <w:sz w:val="24"/>
    </w:rPr>
  </w:style>
  <w:style w:type="paragraph" w:styleId="Heading3">
    <w:name w:val="heading 3"/>
    <w:aliases w:val="Heading 3 Char"/>
    <w:basedOn w:val="Normal"/>
    <w:next w:val="Normal"/>
    <w:qFormat/>
    <w:rsid w:val="00963C62"/>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963C62"/>
    <w:pPr>
      <w:keepNext/>
      <w:numPr>
        <w:ilvl w:val="3"/>
        <w:numId w:val="1"/>
      </w:numPr>
      <w:spacing w:before="240" w:after="60"/>
      <w:outlineLvl w:val="3"/>
    </w:pPr>
    <w:rPr>
      <w:b/>
      <w:bCs/>
      <w:sz w:val="28"/>
      <w:szCs w:val="28"/>
    </w:rPr>
  </w:style>
  <w:style w:type="paragraph" w:styleId="Heading5">
    <w:name w:val="heading 5"/>
    <w:basedOn w:val="Normal"/>
    <w:next w:val="Normal"/>
    <w:qFormat/>
    <w:rsid w:val="00963C62"/>
    <w:pPr>
      <w:numPr>
        <w:ilvl w:val="4"/>
        <w:numId w:val="1"/>
      </w:numPr>
      <w:spacing w:before="240" w:after="60"/>
      <w:outlineLvl w:val="4"/>
    </w:pPr>
    <w:rPr>
      <w:b/>
      <w:bCs/>
      <w:i/>
      <w:iCs/>
      <w:sz w:val="26"/>
      <w:szCs w:val="26"/>
    </w:rPr>
  </w:style>
  <w:style w:type="paragraph" w:styleId="Heading6">
    <w:name w:val="heading 6"/>
    <w:basedOn w:val="Normal"/>
    <w:next w:val="Normal"/>
    <w:qFormat/>
    <w:rsid w:val="00963C6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63C62"/>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63C6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63C6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6A1270"/>
    <w:pPr>
      <w:tabs>
        <w:tab w:val="left" w:pos="1854"/>
        <w:tab w:val="right" w:leader="dot" w:pos="8630"/>
      </w:tabs>
      <w:spacing w:line="360" w:lineRule="auto"/>
      <w:ind w:left="1854" w:hanging="720"/>
    </w:pPr>
  </w:style>
  <w:style w:type="paragraph" w:styleId="TOC4">
    <w:name w:val="toc 4"/>
    <w:basedOn w:val="Normal"/>
    <w:next w:val="Normal"/>
    <w:autoRedefine/>
    <w:semiHidden/>
    <w:rsid w:val="00963C62"/>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963C62"/>
    <w:pPr>
      <w:ind w:left="800"/>
    </w:pPr>
    <w:rPr>
      <w:rFonts w:ascii="Times New Roman" w:hAnsi="Times New Roman"/>
    </w:rPr>
  </w:style>
  <w:style w:type="paragraph" w:styleId="TOC7">
    <w:name w:val="toc 7"/>
    <w:basedOn w:val="Normal"/>
    <w:next w:val="Normal"/>
    <w:autoRedefine/>
    <w:semiHidden/>
    <w:rsid w:val="00963C62"/>
    <w:pPr>
      <w:ind w:left="1000"/>
    </w:pPr>
    <w:rPr>
      <w:rFonts w:ascii="Times New Roman" w:hAnsi="Times New Roman"/>
    </w:rPr>
  </w:style>
  <w:style w:type="paragraph" w:styleId="TOC8">
    <w:name w:val="toc 8"/>
    <w:basedOn w:val="Normal"/>
    <w:next w:val="Normal"/>
    <w:autoRedefine/>
    <w:semiHidden/>
    <w:rsid w:val="00963C62"/>
    <w:pPr>
      <w:ind w:left="1200"/>
    </w:pPr>
    <w:rPr>
      <w:rFonts w:ascii="Times New Roman" w:hAnsi="Times New Roman"/>
    </w:rPr>
  </w:style>
  <w:style w:type="paragraph" w:styleId="TOC9">
    <w:name w:val="toc 9"/>
    <w:basedOn w:val="Normal"/>
    <w:next w:val="Normal"/>
    <w:autoRedefine/>
    <w:semiHidden/>
    <w:rsid w:val="00963C62"/>
    <w:pPr>
      <w:ind w:left="1400"/>
    </w:pPr>
    <w:rPr>
      <w:rFonts w:ascii="Times New Roman" w:hAnsi="Times New Roman"/>
    </w:rPr>
  </w:style>
  <w:style w:type="character" w:styleId="Hyperlink">
    <w:name w:val="Hyperlink"/>
    <w:basedOn w:val="DefaultParagraphFont"/>
    <w:rsid w:val="00963C62"/>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963C62"/>
    <w:pPr>
      <w:spacing w:after="120" w:line="0" w:lineRule="atLeast"/>
      <w:ind w:left="360"/>
    </w:pPr>
    <w:rPr>
      <w:spacing w:val="-5"/>
    </w:rPr>
  </w:style>
  <w:style w:type="paragraph" w:customStyle="1" w:styleId="TableText">
    <w:name w:val="Table Text"/>
    <w:basedOn w:val="Normal"/>
    <w:rsid w:val="00963C62"/>
    <w:pPr>
      <w:ind w:left="14"/>
    </w:pPr>
    <w:rPr>
      <w:spacing w:val="-5"/>
      <w:sz w:val="16"/>
    </w:rPr>
  </w:style>
  <w:style w:type="paragraph" w:customStyle="1" w:styleId="TableHeader">
    <w:name w:val="Table Header"/>
    <w:basedOn w:val="Normal"/>
    <w:rsid w:val="00963C62"/>
    <w:pPr>
      <w:spacing w:before="60"/>
      <w:jc w:val="center"/>
    </w:pPr>
    <w:rPr>
      <w:b/>
      <w:spacing w:val="-5"/>
      <w:sz w:val="16"/>
    </w:rPr>
  </w:style>
  <w:style w:type="paragraph" w:styleId="Header">
    <w:name w:val="header"/>
    <w:basedOn w:val="Normal"/>
    <w:rsid w:val="00963C62"/>
    <w:pPr>
      <w:tabs>
        <w:tab w:val="center" w:pos="4320"/>
        <w:tab w:val="right" w:pos="8640"/>
      </w:tabs>
    </w:pPr>
  </w:style>
  <w:style w:type="paragraph" w:styleId="Footer">
    <w:name w:val="footer"/>
    <w:basedOn w:val="Normal"/>
    <w:link w:val="FooterChar"/>
    <w:rsid w:val="00963C62"/>
    <w:pPr>
      <w:tabs>
        <w:tab w:val="center" w:pos="4320"/>
        <w:tab w:val="right" w:pos="8640"/>
      </w:tabs>
    </w:pPr>
  </w:style>
  <w:style w:type="character" w:customStyle="1" w:styleId="Heading3CharChar">
    <w:name w:val="Heading 3 Char Char"/>
    <w:basedOn w:val="DefaultParagraphFont"/>
    <w:rsid w:val="00963C62"/>
    <w:rPr>
      <w:rFonts w:ascii="Arial" w:hAnsi="Arial" w:cs="Arial"/>
      <w:b/>
      <w:bCs/>
      <w:noProof w:val="0"/>
      <w:sz w:val="22"/>
      <w:szCs w:val="26"/>
      <w:lang w:val="en-US" w:eastAsia="en-US" w:bidi="ar-SA"/>
    </w:rPr>
  </w:style>
  <w:style w:type="paragraph" w:customStyle="1" w:styleId="TableEntry">
    <w:name w:val="Table Entry"/>
    <w:basedOn w:val="Normal"/>
    <w:rsid w:val="00963C62"/>
    <w:rPr>
      <w:sz w:val="18"/>
    </w:rPr>
  </w:style>
  <w:style w:type="paragraph" w:styleId="BodyText3">
    <w:name w:val="Body Text 3"/>
    <w:basedOn w:val="Normal"/>
    <w:rsid w:val="00963C62"/>
    <w:pPr>
      <w:spacing w:after="120"/>
    </w:pPr>
    <w:rPr>
      <w:sz w:val="16"/>
      <w:szCs w:val="16"/>
    </w:rPr>
  </w:style>
  <w:style w:type="paragraph" w:customStyle="1" w:styleId="BracketedTemplateInstructions">
    <w:name w:val="Bracketed Template Instructions"/>
    <w:basedOn w:val="Normal"/>
    <w:rsid w:val="00963C62"/>
    <w:rPr>
      <w:sz w:val="16"/>
    </w:rPr>
  </w:style>
  <w:style w:type="paragraph" w:customStyle="1" w:styleId="StyleHeading3Italic">
    <w:name w:val="Style Heading 3 + Italic"/>
    <w:basedOn w:val="Heading3"/>
    <w:rsid w:val="00963C62"/>
    <w:rPr>
      <w:i/>
      <w:iCs/>
    </w:rPr>
  </w:style>
  <w:style w:type="character" w:customStyle="1" w:styleId="StyleHeading3ItalicChar">
    <w:name w:val="Style Heading 3 + Italic Char"/>
    <w:basedOn w:val="Heading3CharChar"/>
    <w:rsid w:val="00963C62"/>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963C62"/>
    <w:rPr>
      <w:bCs/>
      <w:sz w:val="20"/>
    </w:rPr>
  </w:style>
  <w:style w:type="paragraph" w:customStyle="1" w:styleId="StyleBodyText8ptBoldAfter0pt">
    <w:name w:val="Style Body Text + 8 pt Bold After:  0 pt"/>
    <w:basedOn w:val="BodyText"/>
    <w:rsid w:val="00963C62"/>
    <w:pPr>
      <w:spacing w:after="0"/>
      <w:ind w:left="0"/>
    </w:pPr>
    <w:rPr>
      <w:b/>
      <w:bCs/>
      <w:sz w:val="16"/>
    </w:rPr>
  </w:style>
  <w:style w:type="paragraph" w:customStyle="1" w:styleId="StyleBodyTextBoldCentered">
    <w:name w:val="Style Body Text + Bold Centered"/>
    <w:basedOn w:val="BodyText"/>
    <w:rsid w:val="00963C62"/>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Title">
    <w:name w:val="Title"/>
    <w:basedOn w:val="Normal"/>
    <w:link w:val="TitleChar"/>
    <w:uiPriority w:val="10"/>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link w:val="CommentTextChar"/>
    <w:semiHidden/>
    <w:rsid w:val="00AB5758"/>
  </w:style>
  <w:style w:type="paragraph" w:styleId="CommentSubject">
    <w:name w:val="annotation subject"/>
    <w:basedOn w:val="CommentText"/>
    <w:next w:val="CommentText"/>
    <w:semiHidden/>
    <w:rsid w:val="00AB5758"/>
    <w:rPr>
      <w:b/>
      <w:bCs/>
    </w:rPr>
  </w:style>
  <w:style w:type="character" w:customStyle="1" w:styleId="FooterChar">
    <w:name w:val="Footer Char"/>
    <w:basedOn w:val="DefaultParagraphFont"/>
    <w:link w:val="Footer"/>
    <w:uiPriority w:val="99"/>
    <w:rsid w:val="00A47486"/>
    <w:rPr>
      <w:rFonts w:ascii="Arial" w:hAnsi="Arial"/>
      <w:lang w:val="en-US" w:eastAsia="en-US"/>
    </w:rPr>
  </w:style>
  <w:style w:type="paragraph" w:styleId="BodyText2">
    <w:name w:val="Body Text 2"/>
    <w:basedOn w:val="Normal"/>
    <w:link w:val="BodyText2Char"/>
    <w:rsid w:val="00660516"/>
    <w:pPr>
      <w:spacing w:after="120" w:line="480" w:lineRule="auto"/>
    </w:pPr>
  </w:style>
  <w:style w:type="character" w:customStyle="1" w:styleId="BodyText2Char">
    <w:name w:val="Body Text 2 Char"/>
    <w:basedOn w:val="DefaultParagraphFont"/>
    <w:link w:val="BodyText2"/>
    <w:rsid w:val="00660516"/>
    <w:rPr>
      <w:rFonts w:ascii="Arial" w:hAnsi="Arial"/>
      <w:lang w:val="en-US" w:eastAsia="en-US"/>
    </w:rPr>
  </w:style>
  <w:style w:type="paragraph" w:customStyle="1" w:styleId="TitleCover">
    <w:name w:val="Title Cover"/>
    <w:basedOn w:val="Normal"/>
    <w:next w:val="Normal"/>
    <w:rsid w:val="00D4174B"/>
    <w:pPr>
      <w:keepNext/>
      <w:keepLines/>
      <w:pBdr>
        <w:top w:val="single" w:sz="48" w:space="31" w:color="auto"/>
      </w:pBdr>
      <w:tabs>
        <w:tab w:val="left" w:pos="0"/>
      </w:tabs>
      <w:spacing w:before="240" w:after="500" w:line="640" w:lineRule="exact"/>
    </w:pPr>
    <w:rPr>
      <w:rFonts w:ascii="Arial Black" w:hAnsi="Arial Black" w:cs="Arial"/>
      <w:b/>
      <w:spacing w:val="-48"/>
      <w:kern w:val="28"/>
      <w:sz w:val="64"/>
    </w:rPr>
  </w:style>
  <w:style w:type="paragraph" w:customStyle="1" w:styleId="StyleSubtitleCover2TopNoborder">
    <w:name w:val="Style Subtitle Cover2 + Top: (No border)"/>
    <w:basedOn w:val="Normal"/>
    <w:rsid w:val="00D4174B"/>
    <w:pPr>
      <w:keepNext/>
      <w:keepLines/>
      <w:spacing w:line="480" w:lineRule="atLeast"/>
      <w:jc w:val="right"/>
    </w:pPr>
    <w:rPr>
      <w:rFonts w:ascii="Times New Roman" w:hAnsi="Times New Roman" w:cs="Arial"/>
      <w:kern w:val="28"/>
      <w:sz w:val="32"/>
    </w:rPr>
  </w:style>
  <w:style w:type="paragraph" w:customStyle="1" w:styleId="Bullet1">
    <w:name w:val="Bullet 1"/>
    <w:basedOn w:val="Normal"/>
    <w:rsid w:val="00D4174B"/>
    <w:pPr>
      <w:numPr>
        <w:numId w:val="2"/>
      </w:numPr>
      <w:tabs>
        <w:tab w:val="clear" w:pos="720"/>
        <w:tab w:val="num" w:pos="340"/>
        <w:tab w:val="num" w:pos="454"/>
      </w:tabs>
      <w:ind w:left="340" w:hanging="227"/>
    </w:pPr>
    <w:rPr>
      <w:rFonts w:cs="Arial"/>
      <w:sz w:val="24"/>
      <w:szCs w:val="24"/>
    </w:rPr>
  </w:style>
  <w:style w:type="character" w:styleId="PageNumber">
    <w:name w:val="page number"/>
    <w:basedOn w:val="DefaultParagraphFont"/>
    <w:rsid w:val="00D4174B"/>
  </w:style>
  <w:style w:type="paragraph" w:customStyle="1" w:styleId="Instructions">
    <w:name w:val="Instructions"/>
    <w:basedOn w:val="Normal"/>
    <w:autoRedefine/>
    <w:rsid w:val="00D4174B"/>
    <w:pPr>
      <w:shd w:val="clear" w:color="auto" w:fill="FFFFFF"/>
    </w:pPr>
    <w:rPr>
      <w:rFonts w:cs="Arial"/>
      <w:i/>
      <w:color w:val="0000FF"/>
      <w:sz w:val="24"/>
    </w:rPr>
  </w:style>
  <w:style w:type="paragraph" w:customStyle="1" w:styleId="InfoBlue">
    <w:name w:val="InfoBlue"/>
    <w:basedOn w:val="Normal"/>
    <w:next w:val="BodyText"/>
    <w:rsid w:val="00D4174B"/>
    <w:pPr>
      <w:widowControl w:val="0"/>
      <w:spacing w:after="120" w:line="240" w:lineRule="atLeast"/>
      <w:ind w:left="576"/>
      <w:jc w:val="both"/>
    </w:pPr>
    <w:rPr>
      <w:rFonts w:cs="Arial"/>
      <w:i/>
      <w:color w:val="0000FF"/>
      <w:sz w:val="24"/>
    </w:rPr>
  </w:style>
  <w:style w:type="paragraph" w:styleId="ListParagraph">
    <w:name w:val="List Paragraph"/>
    <w:basedOn w:val="Normal"/>
    <w:uiPriority w:val="34"/>
    <w:qFormat/>
    <w:rsid w:val="00FF6687"/>
    <w:pPr>
      <w:ind w:left="720"/>
      <w:contextualSpacing/>
    </w:pPr>
  </w:style>
  <w:style w:type="table" w:customStyle="1" w:styleId="NexOSTable">
    <w:name w:val="NexOSTable"/>
    <w:basedOn w:val="TableNormal"/>
    <w:rsid w:val="00FF668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afterLines="0" w:afterAutospacing="0"/>
      </w:pPr>
      <w:rPr>
        <w:rFonts w:ascii="Times New Roman" w:hAnsi="Times New Roman"/>
        <w:b/>
        <w:sz w:val="20"/>
      </w:rPr>
      <w:tblPr/>
      <w:trPr>
        <w:cantSplit/>
        <w:tblHeader/>
      </w:trPr>
      <w:tcPr>
        <w:shd w:val="clear" w:color="auto" w:fill="D9D9D9"/>
      </w:tcPr>
    </w:tblStylePr>
    <w:tblStylePr w:type="lastRow">
      <w:pPr>
        <w:wordWrap/>
        <w:spacing w:afterLines="0" w:afterAutospacing="0"/>
      </w:pPr>
      <w:rPr>
        <w:rFonts w:ascii="Times New Roman" w:hAnsi="Times New Roman"/>
        <w:b w:val="0"/>
        <w:i w:val="0"/>
        <w:sz w:val="20"/>
        <w:szCs w:val="20"/>
      </w:rPr>
    </w:tblStylePr>
    <w:tblStylePr w:type="band1Horz">
      <w:pPr>
        <w:wordWrap/>
        <w:spacing w:afterLines="0" w:afterAutospacing="0"/>
      </w:pPr>
      <w:rPr>
        <w:rFonts w:ascii="Times New Roman" w:hAnsi="Times New Roman"/>
        <w:b w:val="0"/>
        <w:i w:val="0"/>
        <w:sz w:val="20"/>
        <w:szCs w:val="20"/>
      </w:rPr>
    </w:tblStylePr>
    <w:tblStylePr w:type="band2Horz">
      <w:pPr>
        <w:wordWrap/>
        <w:spacing w:afterLines="0" w:afterAutospacing="0"/>
      </w:pPr>
      <w:rPr>
        <w:rFonts w:ascii="Times New Roman" w:hAnsi="Times New Roman"/>
        <w:sz w:val="20"/>
      </w:rPr>
    </w:tblStylePr>
    <w:tblStylePr w:type="seCell">
      <w:pPr>
        <w:wordWrap/>
        <w:spacing w:afterLines="0" w:afterAutospacing="0"/>
      </w:pPr>
    </w:tblStylePr>
  </w:style>
  <w:style w:type="paragraph" w:customStyle="1" w:styleId="Bullet">
    <w:name w:val="Bullet"/>
    <w:rsid w:val="002C6C08"/>
    <w:pPr>
      <w:widowControl w:val="0"/>
      <w:numPr>
        <w:numId w:val="3"/>
      </w:numPr>
      <w:tabs>
        <w:tab w:val="clear" w:pos="360"/>
        <w:tab w:val="num" w:pos="864"/>
      </w:tabs>
      <w:ind w:left="864"/>
    </w:pPr>
    <w:rPr>
      <w:color w:val="000000"/>
      <w:sz w:val="24"/>
      <w:lang w:val="en-US" w:eastAsia="en-US"/>
    </w:rPr>
  </w:style>
  <w:style w:type="paragraph" w:styleId="Revision">
    <w:name w:val="Revision"/>
    <w:hidden/>
    <w:uiPriority w:val="99"/>
    <w:semiHidden/>
    <w:rsid w:val="00741385"/>
    <w:rPr>
      <w:rFonts w:ascii="Arial" w:hAnsi="Arial"/>
      <w:lang w:val="en-US" w:eastAsia="en-US"/>
    </w:rPr>
  </w:style>
  <w:style w:type="character" w:styleId="SubtleReference">
    <w:name w:val="Subtle Reference"/>
    <w:basedOn w:val="DefaultParagraphFont"/>
    <w:uiPriority w:val="31"/>
    <w:qFormat/>
    <w:rsid w:val="00F10978"/>
    <w:rPr>
      <w:smallCaps/>
      <w:color w:val="C0504D" w:themeColor="accent2"/>
      <w:u w:val="single"/>
    </w:rPr>
  </w:style>
  <w:style w:type="character" w:customStyle="1" w:styleId="TitleChar">
    <w:name w:val="Title Char"/>
    <w:basedOn w:val="DefaultParagraphFont"/>
    <w:link w:val="Title"/>
    <w:uiPriority w:val="10"/>
    <w:rsid w:val="00A64F09"/>
    <w:rPr>
      <w:rFonts w:ascii="Arial" w:hAnsi="Arial"/>
      <w:b/>
      <w:lang w:val="en-GB" w:eastAsia="en-US"/>
    </w:rPr>
  </w:style>
  <w:style w:type="character" w:customStyle="1" w:styleId="CommentTextChar">
    <w:name w:val="Comment Text Char"/>
    <w:basedOn w:val="DefaultParagraphFont"/>
    <w:link w:val="CommentText"/>
    <w:semiHidden/>
    <w:rsid w:val="0035664F"/>
    <w:rPr>
      <w:rFonts w:ascii="Arial" w:hAnsi="Arial"/>
      <w:lang w:val="en-US" w:eastAsia="en-US"/>
    </w:rPr>
  </w:style>
  <w:style w:type="paragraph" w:customStyle="1" w:styleId="Bulletlist">
    <w:name w:val="Bullet list"/>
    <w:basedOn w:val="ListParagraph"/>
    <w:link w:val="BulletlistChar"/>
    <w:qFormat/>
    <w:rsid w:val="00931A38"/>
    <w:pPr>
      <w:ind w:left="0"/>
    </w:pPr>
    <w:rPr>
      <w:rFonts w:asciiTheme="minorHAnsi" w:eastAsiaTheme="minorEastAsia" w:hAnsiTheme="minorHAnsi" w:cstheme="minorHAnsi"/>
      <w:color w:val="365F91" w:themeColor="accent1" w:themeShade="BF"/>
      <w:sz w:val="22"/>
      <w:szCs w:val="22"/>
      <w:lang w:val="en-ZA" w:eastAsia="en-ZA"/>
    </w:rPr>
  </w:style>
  <w:style w:type="character" w:customStyle="1" w:styleId="BulletlistChar">
    <w:name w:val="Bullet list Char"/>
    <w:basedOn w:val="DefaultParagraphFont"/>
    <w:link w:val="Bulletlist"/>
    <w:rsid w:val="00931A38"/>
    <w:rPr>
      <w:rFonts w:asciiTheme="minorHAnsi" w:eastAsiaTheme="minorEastAsia" w:hAnsiTheme="minorHAnsi" w:cstheme="minorHAnsi"/>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7416">
      <w:bodyDiv w:val="1"/>
      <w:marLeft w:val="0"/>
      <w:marRight w:val="0"/>
      <w:marTop w:val="0"/>
      <w:marBottom w:val="0"/>
      <w:divBdr>
        <w:top w:val="none" w:sz="0" w:space="0" w:color="auto"/>
        <w:left w:val="none" w:sz="0" w:space="0" w:color="auto"/>
        <w:bottom w:val="none" w:sz="0" w:space="0" w:color="auto"/>
        <w:right w:val="none" w:sz="0" w:space="0" w:color="auto"/>
      </w:divBdr>
      <w:divsChild>
        <w:div w:id="1832018489">
          <w:marLeft w:val="288"/>
          <w:marRight w:val="0"/>
          <w:marTop w:val="180"/>
          <w:marBottom w:val="0"/>
          <w:divBdr>
            <w:top w:val="none" w:sz="0" w:space="0" w:color="auto"/>
            <w:left w:val="none" w:sz="0" w:space="0" w:color="auto"/>
            <w:bottom w:val="none" w:sz="0" w:space="0" w:color="auto"/>
            <w:right w:val="none" w:sz="0" w:space="0" w:color="auto"/>
          </w:divBdr>
        </w:div>
        <w:div w:id="1901094380">
          <w:marLeft w:val="720"/>
          <w:marRight w:val="0"/>
          <w:marTop w:val="100"/>
          <w:marBottom w:val="0"/>
          <w:divBdr>
            <w:top w:val="none" w:sz="0" w:space="0" w:color="auto"/>
            <w:left w:val="none" w:sz="0" w:space="0" w:color="auto"/>
            <w:bottom w:val="none" w:sz="0" w:space="0" w:color="auto"/>
            <w:right w:val="none" w:sz="0" w:space="0" w:color="auto"/>
          </w:divBdr>
        </w:div>
        <w:div w:id="1679116350">
          <w:marLeft w:val="288"/>
          <w:marRight w:val="0"/>
          <w:marTop w:val="180"/>
          <w:marBottom w:val="0"/>
          <w:divBdr>
            <w:top w:val="none" w:sz="0" w:space="0" w:color="auto"/>
            <w:left w:val="none" w:sz="0" w:space="0" w:color="auto"/>
            <w:bottom w:val="none" w:sz="0" w:space="0" w:color="auto"/>
            <w:right w:val="none" w:sz="0" w:space="0" w:color="auto"/>
          </w:divBdr>
        </w:div>
        <w:div w:id="1125779646">
          <w:marLeft w:val="720"/>
          <w:marRight w:val="0"/>
          <w:marTop w:val="100"/>
          <w:marBottom w:val="0"/>
          <w:divBdr>
            <w:top w:val="none" w:sz="0" w:space="0" w:color="auto"/>
            <w:left w:val="none" w:sz="0" w:space="0" w:color="auto"/>
            <w:bottom w:val="none" w:sz="0" w:space="0" w:color="auto"/>
            <w:right w:val="none" w:sz="0" w:space="0" w:color="auto"/>
          </w:divBdr>
        </w:div>
        <w:div w:id="342244598">
          <w:marLeft w:val="288"/>
          <w:marRight w:val="0"/>
          <w:marTop w:val="180"/>
          <w:marBottom w:val="0"/>
          <w:divBdr>
            <w:top w:val="none" w:sz="0" w:space="0" w:color="auto"/>
            <w:left w:val="none" w:sz="0" w:space="0" w:color="auto"/>
            <w:bottom w:val="none" w:sz="0" w:space="0" w:color="auto"/>
            <w:right w:val="none" w:sz="0" w:space="0" w:color="auto"/>
          </w:divBdr>
        </w:div>
        <w:div w:id="1654527284">
          <w:marLeft w:val="720"/>
          <w:marRight w:val="0"/>
          <w:marTop w:val="100"/>
          <w:marBottom w:val="0"/>
          <w:divBdr>
            <w:top w:val="none" w:sz="0" w:space="0" w:color="auto"/>
            <w:left w:val="none" w:sz="0" w:space="0" w:color="auto"/>
            <w:bottom w:val="none" w:sz="0" w:space="0" w:color="auto"/>
            <w:right w:val="none" w:sz="0" w:space="0" w:color="auto"/>
          </w:divBdr>
        </w:div>
      </w:divsChild>
    </w:div>
    <w:div w:id="309409095">
      <w:bodyDiv w:val="1"/>
      <w:marLeft w:val="0"/>
      <w:marRight w:val="0"/>
      <w:marTop w:val="0"/>
      <w:marBottom w:val="0"/>
      <w:divBdr>
        <w:top w:val="none" w:sz="0" w:space="0" w:color="auto"/>
        <w:left w:val="none" w:sz="0" w:space="0" w:color="auto"/>
        <w:bottom w:val="none" w:sz="0" w:space="0" w:color="auto"/>
        <w:right w:val="none" w:sz="0" w:space="0" w:color="auto"/>
      </w:divBdr>
    </w:div>
    <w:div w:id="365327041">
      <w:bodyDiv w:val="1"/>
      <w:marLeft w:val="0"/>
      <w:marRight w:val="0"/>
      <w:marTop w:val="0"/>
      <w:marBottom w:val="0"/>
      <w:divBdr>
        <w:top w:val="none" w:sz="0" w:space="0" w:color="auto"/>
        <w:left w:val="none" w:sz="0" w:space="0" w:color="auto"/>
        <w:bottom w:val="none" w:sz="0" w:space="0" w:color="auto"/>
        <w:right w:val="none" w:sz="0" w:space="0" w:color="auto"/>
      </w:divBdr>
      <w:divsChild>
        <w:div w:id="74205038">
          <w:marLeft w:val="288"/>
          <w:marRight w:val="0"/>
          <w:marTop w:val="180"/>
          <w:marBottom w:val="0"/>
          <w:divBdr>
            <w:top w:val="none" w:sz="0" w:space="0" w:color="auto"/>
            <w:left w:val="none" w:sz="0" w:space="0" w:color="auto"/>
            <w:bottom w:val="none" w:sz="0" w:space="0" w:color="auto"/>
            <w:right w:val="none" w:sz="0" w:space="0" w:color="auto"/>
          </w:divBdr>
        </w:div>
        <w:div w:id="746003865">
          <w:marLeft w:val="720"/>
          <w:marRight w:val="0"/>
          <w:marTop w:val="100"/>
          <w:marBottom w:val="0"/>
          <w:divBdr>
            <w:top w:val="none" w:sz="0" w:space="0" w:color="auto"/>
            <w:left w:val="none" w:sz="0" w:space="0" w:color="auto"/>
            <w:bottom w:val="none" w:sz="0" w:space="0" w:color="auto"/>
            <w:right w:val="none" w:sz="0" w:space="0" w:color="auto"/>
          </w:divBdr>
        </w:div>
        <w:div w:id="1178889401">
          <w:marLeft w:val="288"/>
          <w:marRight w:val="0"/>
          <w:marTop w:val="180"/>
          <w:marBottom w:val="0"/>
          <w:divBdr>
            <w:top w:val="none" w:sz="0" w:space="0" w:color="auto"/>
            <w:left w:val="none" w:sz="0" w:space="0" w:color="auto"/>
            <w:bottom w:val="none" w:sz="0" w:space="0" w:color="auto"/>
            <w:right w:val="none" w:sz="0" w:space="0" w:color="auto"/>
          </w:divBdr>
        </w:div>
        <w:div w:id="1640918878">
          <w:marLeft w:val="720"/>
          <w:marRight w:val="0"/>
          <w:marTop w:val="100"/>
          <w:marBottom w:val="0"/>
          <w:divBdr>
            <w:top w:val="none" w:sz="0" w:space="0" w:color="auto"/>
            <w:left w:val="none" w:sz="0" w:space="0" w:color="auto"/>
            <w:bottom w:val="none" w:sz="0" w:space="0" w:color="auto"/>
            <w:right w:val="none" w:sz="0" w:space="0" w:color="auto"/>
          </w:divBdr>
        </w:div>
      </w:divsChild>
    </w:div>
    <w:div w:id="675153691">
      <w:bodyDiv w:val="1"/>
      <w:marLeft w:val="0"/>
      <w:marRight w:val="0"/>
      <w:marTop w:val="0"/>
      <w:marBottom w:val="0"/>
      <w:divBdr>
        <w:top w:val="none" w:sz="0" w:space="0" w:color="auto"/>
        <w:left w:val="none" w:sz="0" w:space="0" w:color="auto"/>
        <w:bottom w:val="none" w:sz="0" w:space="0" w:color="auto"/>
        <w:right w:val="none" w:sz="0" w:space="0" w:color="auto"/>
      </w:divBdr>
    </w:div>
    <w:div w:id="747308022">
      <w:bodyDiv w:val="1"/>
      <w:marLeft w:val="0"/>
      <w:marRight w:val="0"/>
      <w:marTop w:val="0"/>
      <w:marBottom w:val="0"/>
      <w:divBdr>
        <w:top w:val="none" w:sz="0" w:space="0" w:color="auto"/>
        <w:left w:val="none" w:sz="0" w:space="0" w:color="auto"/>
        <w:bottom w:val="none" w:sz="0" w:space="0" w:color="auto"/>
        <w:right w:val="none" w:sz="0" w:space="0" w:color="auto"/>
      </w:divBdr>
    </w:div>
    <w:div w:id="795607202">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213663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wireframesketcher.com/" TargetMode="External"/><Relationship Id="rId2" Type="http://schemas.openxmlformats.org/officeDocument/2006/relationships/hyperlink" Target="http://www.justinmind.com/" TargetMode="External"/><Relationship Id="rId1" Type="http://schemas.openxmlformats.org/officeDocument/2006/relationships/hyperlink" Target="https://balsamiq.com/" TargetMode="External"/><Relationship Id="rId5" Type="http://schemas.openxmlformats.org/officeDocument/2006/relationships/hyperlink" Target="http://www.mockflow.com/" TargetMode="External"/><Relationship Id="rId4" Type="http://schemas.openxmlformats.org/officeDocument/2006/relationships/hyperlink" Target="http://www.fluidui.co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sajn\My%20Documents\Courses\Project%20Charter%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2F490-A6DA-4776-9C97-8AA1B7084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 Document</Template>
  <TotalTime>195</TotalTime>
  <Pages>36</Pages>
  <Words>2716</Words>
  <Characters>15564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Dept. of CS, NMMU</Company>
  <LinksUpToDate>false</LinksUpToDate>
  <CharactersWithSpaces>18244</CharactersWithSpaces>
  <SharedDoc>false</SharedDoc>
  <HLinks>
    <vt:vector size="156" baseType="variant">
      <vt:variant>
        <vt:i4>2031676</vt:i4>
      </vt:variant>
      <vt:variant>
        <vt:i4>152</vt:i4>
      </vt:variant>
      <vt:variant>
        <vt:i4>0</vt:i4>
      </vt:variant>
      <vt:variant>
        <vt:i4>5</vt:i4>
      </vt:variant>
      <vt:variant>
        <vt:lpwstr/>
      </vt:variant>
      <vt:variant>
        <vt:lpwstr>_Toc189633756</vt:lpwstr>
      </vt:variant>
      <vt:variant>
        <vt:i4>2031676</vt:i4>
      </vt:variant>
      <vt:variant>
        <vt:i4>146</vt:i4>
      </vt:variant>
      <vt:variant>
        <vt:i4>0</vt:i4>
      </vt:variant>
      <vt:variant>
        <vt:i4>5</vt:i4>
      </vt:variant>
      <vt:variant>
        <vt:lpwstr/>
      </vt:variant>
      <vt:variant>
        <vt:lpwstr>_Toc189633755</vt:lpwstr>
      </vt:variant>
      <vt:variant>
        <vt:i4>2031676</vt:i4>
      </vt:variant>
      <vt:variant>
        <vt:i4>140</vt:i4>
      </vt:variant>
      <vt:variant>
        <vt:i4>0</vt:i4>
      </vt:variant>
      <vt:variant>
        <vt:i4>5</vt:i4>
      </vt:variant>
      <vt:variant>
        <vt:lpwstr/>
      </vt:variant>
      <vt:variant>
        <vt:lpwstr>_Toc189633754</vt:lpwstr>
      </vt:variant>
      <vt:variant>
        <vt:i4>2031676</vt:i4>
      </vt:variant>
      <vt:variant>
        <vt:i4>134</vt:i4>
      </vt:variant>
      <vt:variant>
        <vt:i4>0</vt:i4>
      </vt:variant>
      <vt:variant>
        <vt:i4>5</vt:i4>
      </vt:variant>
      <vt:variant>
        <vt:lpwstr/>
      </vt:variant>
      <vt:variant>
        <vt:lpwstr>_Toc189633753</vt:lpwstr>
      </vt:variant>
      <vt:variant>
        <vt:i4>2031676</vt:i4>
      </vt:variant>
      <vt:variant>
        <vt:i4>128</vt:i4>
      </vt:variant>
      <vt:variant>
        <vt:i4>0</vt:i4>
      </vt:variant>
      <vt:variant>
        <vt:i4>5</vt:i4>
      </vt:variant>
      <vt:variant>
        <vt:lpwstr/>
      </vt:variant>
      <vt:variant>
        <vt:lpwstr>_Toc189633752</vt:lpwstr>
      </vt:variant>
      <vt:variant>
        <vt:i4>2031676</vt:i4>
      </vt:variant>
      <vt:variant>
        <vt:i4>122</vt:i4>
      </vt:variant>
      <vt:variant>
        <vt:i4>0</vt:i4>
      </vt:variant>
      <vt:variant>
        <vt:i4>5</vt:i4>
      </vt:variant>
      <vt:variant>
        <vt:lpwstr/>
      </vt:variant>
      <vt:variant>
        <vt:lpwstr>_Toc189633751</vt:lpwstr>
      </vt:variant>
      <vt:variant>
        <vt:i4>2031676</vt:i4>
      </vt:variant>
      <vt:variant>
        <vt:i4>116</vt:i4>
      </vt:variant>
      <vt:variant>
        <vt:i4>0</vt:i4>
      </vt:variant>
      <vt:variant>
        <vt:i4>5</vt:i4>
      </vt:variant>
      <vt:variant>
        <vt:lpwstr/>
      </vt:variant>
      <vt:variant>
        <vt:lpwstr>_Toc189633750</vt:lpwstr>
      </vt:variant>
      <vt:variant>
        <vt:i4>1966140</vt:i4>
      </vt:variant>
      <vt:variant>
        <vt:i4>110</vt:i4>
      </vt:variant>
      <vt:variant>
        <vt:i4>0</vt:i4>
      </vt:variant>
      <vt:variant>
        <vt:i4>5</vt:i4>
      </vt:variant>
      <vt:variant>
        <vt:lpwstr/>
      </vt:variant>
      <vt:variant>
        <vt:lpwstr>_Toc189633749</vt:lpwstr>
      </vt:variant>
      <vt:variant>
        <vt:i4>1966140</vt:i4>
      </vt:variant>
      <vt:variant>
        <vt:i4>104</vt:i4>
      </vt:variant>
      <vt:variant>
        <vt:i4>0</vt:i4>
      </vt:variant>
      <vt:variant>
        <vt:i4>5</vt:i4>
      </vt:variant>
      <vt:variant>
        <vt:lpwstr/>
      </vt:variant>
      <vt:variant>
        <vt:lpwstr>_Toc189633748</vt:lpwstr>
      </vt:variant>
      <vt:variant>
        <vt:i4>1966140</vt:i4>
      </vt:variant>
      <vt:variant>
        <vt:i4>98</vt:i4>
      </vt:variant>
      <vt:variant>
        <vt:i4>0</vt:i4>
      </vt:variant>
      <vt:variant>
        <vt:i4>5</vt:i4>
      </vt:variant>
      <vt:variant>
        <vt:lpwstr/>
      </vt:variant>
      <vt:variant>
        <vt:lpwstr>_Toc189633747</vt:lpwstr>
      </vt:variant>
      <vt:variant>
        <vt:i4>1966140</vt:i4>
      </vt:variant>
      <vt:variant>
        <vt:i4>92</vt:i4>
      </vt:variant>
      <vt:variant>
        <vt:i4>0</vt:i4>
      </vt:variant>
      <vt:variant>
        <vt:i4>5</vt:i4>
      </vt:variant>
      <vt:variant>
        <vt:lpwstr/>
      </vt:variant>
      <vt:variant>
        <vt:lpwstr>_Toc189633746</vt:lpwstr>
      </vt:variant>
      <vt:variant>
        <vt:i4>1966140</vt:i4>
      </vt:variant>
      <vt:variant>
        <vt:i4>86</vt:i4>
      </vt:variant>
      <vt:variant>
        <vt:i4>0</vt:i4>
      </vt:variant>
      <vt:variant>
        <vt:i4>5</vt:i4>
      </vt:variant>
      <vt:variant>
        <vt:lpwstr/>
      </vt:variant>
      <vt:variant>
        <vt:lpwstr>_Toc189633745</vt:lpwstr>
      </vt:variant>
      <vt:variant>
        <vt:i4>1966140</vt:i4>
      </vt:variant>
      <vt:variant>
        <vt:i4>80</vt:i4>
      </vt:variant>
      <vt:variant>
        <vt:i4>0</vt:i4>
      </vt:variant>
      <vt:variant>
        <vt:i4>5</vt:i4>
      </vt:variant>
      <vt:variant>
        <vt:lpwstr/>
      </vt:variant>
      <vt:variant>
        <vt:lpwstr>_Toc189633744</vt:lpwstr>
      </vt:variant>
      <vt:variant>
        <vt:i4>1966140</vt:i4>
      </vt:variant>
      <vt:variant>
        <vt:i4>74</vt:i4>
      </vt:variant>
      <vt:variant>
        <vt:i4>0</vt:i4>
      </vt:variant>
      <vt:variant>
        <vt:i4>5</vt:i4>
      </vt:variant>
      <vt:variant>
        <vt:lpwstr/>
      </vt:variant>
      <vt:variant>
        <vt:lpwstr>_Toc189633743</vt:lpwstr>
      </vt:variant>
      <vt:variant>
        <vt:i4>1966140</vt:i4>
      </vt:variant>
      <vt:variant>
        <vt:i4>68</vt:i4>
      </vt:variant>
      <vt:variant>
        <vt:i4>0</vt:i4>
      </vt:variant>
      <vt:variant>
        <vt:i4>5</vt:i4>
      </vt:variant>
      <vt:variant>
        <vt:lpwstr/>
      </vt:variant>
      <vt:variant>
        <vt:lpwstr>_Toc189633742</vt:lpwstr>
      </vt:variant>
      <vt:variant>
        <vt:i4>1966140</vt:i4>
      </vt:variant>
      <vt:variant>
        <vt:i4>62</vt:i4>
      </vt:variant>
      <vt:variant>
        <vt:i4>0</vt:i4>
      </vt:variant>
      <vt:variant>
        <vt:i4>5</vt:i4>
      </vt:variant>
      <vt:variant>
        <vt:lpwstr/>
      </vt:variant>
      <vt:variant>
        <vt:lpwstr>_Toc189633741</vt:lpwstr>
      </vt:variant>
      <vt:variant>
        <vt:i4>1966140</vt:i4>
      </vt:variant>
      <vt:variant>
        <vt:i4>56</vt:i4>
      </vt:variant>
      <vt:variant>
        <vt:i4>0</vt:i4>
      </vt:variant>
      <vt:variant>
        <vt:i4>5</vt:i4>
      </vt:variant>
      <vt:variant>
        <vt:lpwstr/>
      </vt:variant>
      <vt:variant>
        <vt:lpwstr>_Toc189633740</vt:lpwstr>
      </vt:variant>
      <vt:variant>
        <vt:i4>1638460</vt:i4>
      </vt:variant>
      <vt:variant>
        <vt:i4>50</vt:i4>
      </vt:variant>
      <vt:variant>
        <vt:i4>0</vt:i4>
      </vt:variant>
      <vt:variant>
        <vt:i4>5</vt:i4>
      </vt:variant>
      <vt:variant>
        <vt:lpwstr/>
      </vt:variant>
      <vt:variant>
        <vt:lpwstr>_Toc189633739</vt:lpwstr>
      </vt:variant>
      <vt:variant>
        <vt:i4>1638460</vt:i4>
      </vt:variant>
      <vt:variant>
        <vt:i4>44</vt:i4>
      </vt:variant>
      <vt:variant>
        <vt:i4>0</vt:i4>
      </vt:variant>
      <vt:variant>
        <vt:i4>5</vt:i4>
      </vt:variant>
      <vt:variant>
        <vt:lpwstr/>
      </vt:variant>
      <vt:variant>
        <vt:lpwstr>_Toc189633738</vt:lpwstr>
      </vt:variant>
      <vt:variant>
        <vt:i4>1638460</vt:i4>
      </vt:variant>
      <vt:variant>
        <vt:i4>38</vt:i4>
      </vt:variant>
      <vt:variant>
        <vt:i4>0</vt:i4>
      </vt:variant>
      <vt:variant>
        <vt:i4>5</vt:i4>
      </vt:variant>
      <vt:variant>
        <vt:lpwstr/>
      </vt:variant>
      <vt:variant>
        <vt:lpwstr>_Toc189633737</vt:lpwstr>
      </vt:variant>
      <vt:variant>
        <vt:i4>1638460</vt:i4>
      </vt:variant>
      <vt:variant>
        <vt:i4>32</vt:i4>
      </vt:variant>
      <vt:variant>
        <vt:i4>0</vt:i4>
      </vt:variant>
      <vt:variant>
        <vt:i4>5</vt:i4>
      </vt:variant>
      <vt:variant>
        <vt:lpwstr/>
      </vt:variant>
      <vt:variant>
        <vt:lpwstr>_Toc189633736</vt:lpwstr>
      </vt:variant>
      <vt:variant>
        <vt:i4>1638460</vt:i4>
      </vt:variant>
      <vt:variant>
        <vt:i4>26</vt:i4>
      </vt:variant>
      <vt:variant>
        <vt:i4>0</vt:i4>
      </vt:variant>
      <vt:variant>
        <vt:i4>5</vt:i4>
      </vt:variant>
      <vt:variant>
        <vt:lpwstr/>
      </vt:variant>
      <vt:variant>
        <vt:lpwstr>_Toc189633735</vt:lpwstr>
      </vt:variant>
      <vt:variant>
        <vt:i4>1638460</vt:i4>
      </vt:variant>
      <vt:variant>
        <vt:i4>20</vt:i4>
      </vt:variant>
      <vt:variant>
        <vt:i4>0</vt:i4>
      </vt:variant>
      <vt:variant>
        <vt:i4>5</vt:i4>
      </vt:variant>
      <vt:variant>
        <vt:lpwstr/>
      </vt:variant>
      <vt:variant>
        <vt:lpwstr>_Toc189633734</vt:lpwstr>
      </vt:variant>
      <vt:variant>
        <vt:i4>1638460</vt:i4>
      </vt:variant>
      <vt:variant>
        <vt:i4>14</vt:i4>
      </vt:variant>
      <vt:variant>
        <vt:i4>0</vt:i4>
      </vt:variant>
      <vt:variant>
        <vt:i4>5</vt:i4>
      </vt:variant>
      <vt:variant>
        <vt:lpwstr/>
      </vt:variant>
      <vt:variant>
        <vt:lpwstr>_Toc189633733</vt:lpwstr>
      </vt:variant>
      <vt:variant>
        <vt:i4>1638460</vt:i4>
      </vt:variant>
      <vt:variant>
        <vt:i4>8</vt:i4>
      </vt:variant>
      <vt:variant>
        <vt:i4>0</vt:i4>
      </vt:variant>
      <vt:variant>
        <vt:i4>5</vt:i4>
      </vt:variant>
      <vt:variant>
        <vt:lpwstr/>
      </vt:variant>
      <vt:variant>
        <vt:lpwstr>_Toc189633732</vt:lpwstr>
      </vt:variant>
      <vt:variant>
        <vt:i4>1638460</vt:i4>
      </vt:variant>
      <vt:variant>
        <vt:i4>2</vt:i4>
      </vt:variant>
      <vt:variant>
        <vt:i4>0</vt:i4>
      </vt:variant>
      <vt:variant>
        <vt:i4>5</vt:i4>
      </vt:variant>
      <vt:variant>
        <vt:lpwstr/>
      </vt:variant>
      <vt:variant>
        <vt:lpwstr>_Toc189633731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Emandleni Moyo</dc:creator>
  <cp:lastModifiedBy>Zandile Dube</cp:lastModifiedBy>
  <cp:revision>11</cp:revision>
  <cp:lastPrinted>2019-06-20T08:38:00Z</cp:lastPrinted>
  <dcterms:created xsi:type="dcterms:W3CDTF">2019-07-20T22:21:00Z</dcterms:created>
  <dcterms:modified xsi:type="dcterms:W3CDTF">2019-09-21T18:09:00Z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